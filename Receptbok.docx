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6CAC2" w14:textId="6EED294A" w:rsidR="002D0D93" w:rsidRPr="00A82BEC" w:rsidRDefault="00952773" w:rsidP="00DE490B">
      <w:pPr>
        <w:pStyle w:val="Title"/>
        <w:rPr>
          <w:lang w:val="sv-SE"/>
        </w:rPr>
      </w:pPr>
      <w:r w:rsidRPr="00A82BEC">
        <w:rPr>
          <w:lang w:val="sv-SE"/>
        </w:rPr>
        <w:t>Snårets Receptbok</w:t>
      </w:r>
    </w:p>
    <w:p w14:paraId="2694DA7C" w14:textId="631D2552" w:rsidR="00887B51" w:rsidRPr="00A82BEC" w:rsidRDefault="00887B51" w:rsidP="00B61B8E">
      <w:pPr>
        <w:pStyle w:val="TipText"/>
        <w:rPr>
          <w:lang w:val="sv-SE"/>
        </w:rPr>
      </w:pPr>
    </w:p>
    <w:p w14:paraId="378E99B2" w14:textId="77777777" w:rsidR="00043B47" w:rsidRPr="00A82BEC" w:rsidRDefault="00043B47" w:rsidP="00DE490B">
      <w:pPr>
        <w:pStyle w:val="CoverPageText"/>
        <w:rPr>
          <w:lang w:val="sv-SE"/>
        </w:rPr>
      </w:pPr>
    </w:p>
    <w:p w14:paraId="74AB028D" w14:textId="437E876B" w:rsidR="002D0D93" w:rsidRPr="00A82BEC" w:rsidRDefault="005B32DF" w:rsidP="00B61B8E">
      <w:pPr>
        <w:pStyle w:val="Subtitle"/>
        <w:rPr>
          <w:lang w:val="sv-SE"/>
        </w:rPr>
      </w:pPr>
      <w:r w:rsidRPr="00A82BEC">
        <w:rPr>
          <w:lang w:val="sv-SE"/>
        </w:rPr>
        <w:t>Goda rätter</w:t>
      </w:r>
    </w:p>
    <w:p w14:paraId="5C22A4A4" w14:textId="681DF2CE" w:rsidR="00887B51" w:rsidRPr="00A82BEC" w:rsidRDefault="00887B51" w:rsidP="00B61B8E">
      <w:pPr>
        <w:pStyle w:val="TipText"/>
        <w:rPr>
          <w:lang w:val="sv-SE"/>
        </w:rPr>
      </w:pPr>
    </w:p>
    <w:p w14:paraId="38131978" w14:textId="15C05DF2" w:rsidR="002D0D93" w:rsidRPr="00A82BEC" w:rsidRDefault="005B32DF" w:rsidP="00DE490B">
      <w:pPr>
        <w:ind w:firstLine="0"/>
        <w:jc w:val="center"/>
        <w:rPr>
          <w:b/>
          <w:lang w:val="sv-SE"/>
        </w:rPr>
      </w:pPr>
      <w:r w:rsidRPr="00A82BEC">
        <w:rPr>
          <w:b/>
          <w:lang w:val="sv-SE"/>
        </w:rPr>
        <w:t>Av</w:t>
      </w:r>
      <w:r w:rsidR="00887B51" w:rsidRPr="00A82BEC">
        <w:rPr>
          <w:b/>
          <w:lang w:val="sv-SE"/>
        </w:rPr>
        <w:t xml:space="preserve"> </w:t>
      </w:r>
    </w:p>
    <w:p w14:paraId="4FC4EE07" w14:textId="70C610B2" w:rsidR="00AF2876" w:rsidRPr="00A82BEC" w:rsidRDefault="006A2976" w:rsidP="00B61B8E">
      <w:pPr>
        <w:pStyle w:val="Author"/>
        <w:rPr>
          <w:lang w:val="sv-SE"/>
        </w:rPr>
      </w:pPr>
      <w:r w:rsidRPr="00A82BEC">
        <w:rPr>
          <w:lang w:val="sv-SE"/>
        </w:rPr>
        <w:t>Claes-Erik Rydberg</w:t>
      </w:r>
    </w:p>
    <w:p w14:paraId="50EC6FCA" w14:textId="77777777" w:rsidR="00B61B8E" w:rsidRPr="00A82BEC" w:rsidRDefault="00B61B8E" w:rsidP="00B61B8E">
      <w:pPr>
        <w:pStyle w:val="NoSpacing"/>
        <w:rPr>
          <w:sz w:val="8"/>
          <w:lang w:val="sv-SE"/>
        </w:rPr>
      </w:pPr>
      <w:r w:rsidRPr="00A82BEC">
        <w:rPr>
          <w:sz w:val="8"/>
          <w:lang w:val="sv-SE"/>
        </w:rPr>
        <w:br w:type="page"/>
      </w:r>
    </w:p>
    <w:sdt>
      <w:sdtPr>
        <w:id w:val="1648473751"/>
        <w:placeholder>
          <w:docPart w:val="3370D7A2F7044884AB0742E265F922C6"/>
        </w:placeholder>
        <w:temporary/>
        <w:showingPlcHdr/>
        <w15:appearance w15:val="hidden"/>
      </w:sdtPr>
      <w:sdtContent>
        <w:p w14:paraId="19896BC8" w14:textId="77777777" w:rsidR="00B61B8E" w:rsidRPr="00AF2876" w:rsidRDefault="00B61B8E" w:rsidP="00B61B8E">
          <w:r w:rsidRPr="00AF2876">
            <w:t xml:space="preserve">© Copyright </w:t>
          </w:r>
          <w:r>
            <w:t>(Insert year of publishing)</w:t>
          </w:r>
          <w:r w:rsidRPr="00AF2876">
            <w:t xml:space="preserve"> </w:t>
          </w:r>
          <w:r>
            <w:t xml:space="preserve">by (Insert author or publisher name) </w:t>
          </w:r>
          <w:r w:rsidRPr="00AF2876">
            <w:t>- All rights reserved.</w:t>
          </w:r>
        </w:p>
        <w:p w14:paraId="47F89180" w14:textId="77777777" w:rsidR="00B61B8E" w:rsidRDefault="00B61B8E" w:rsidP="00B61B8E">
          <w:r w:rsidRPr="00AF2876">
            <w:t>It is not legal to reproduce, duplicate, or transmit any part of this document in either electronic means or printed format. Recording of this publication is strictly prohibited.</w:t>
          </w:r>
        </w:p>
      </w:sdtContent>
    </w:sdt>
    <w:p w14:paraId="25F2BE08" w14:textId="77777777" w:rsidR="00B61B8E" w:rsidRDefault="00B61B8E" w:rsidP="00B61B8E"/>
    <w:p w14:paraId="6C710D46" w14:textId="77777777" w:rsidR="00B61B8E" w:rsidRDefault="00AF2876" w:rsidP="00B61B8E">
      <w:r>
        <w:br w:type="page"/>
      </w:r>
    </w:p>
    <w:sdt>
      <w:sdtPr>
        <w:id w:val="2078868568"/>
        <w:placeholder>
          <w:docPart w:val="20103A1B3CFD40EDA5044C9FF7706B11"/>
        </w:placeholder>
        <w:temporary/>
        <w:showingPlcHdr/>
        <w15:appearance w15:val="hidden"/>
      </w:sdtPr>
      <w:sdtContent>
        <w:p w14:paraId="48172480" w14:textId="77777777" w:rsidR="004C7801" w:rsidRDefault="00B61B8E" w:rsidP="00E30FF1">
          <w:r w:rsidRPr="00B61B8E">
            <w:t>This book is dedicated to:</w:t>
          </w:r>
        </w:p>
      </w:sdtContent>
    </w:sdt>
    <w:p w14:paraId="41B4D266" w14:textId="611D9D8D" w:rsidR="007C10F5" w:rsidRDefault="007C10F5" w:rsidP="00B61B8E">
      <w:pPr>
        <w:pStyle w:val="TipText"/>
      </w:pPr>
    </w:p>
    <w:p w14:paraId="50F87596" w14:textId="77777777" w:rsidR="003F6C83" w:rsidRDefault="003F6C83" w:rsidP="00E678C1">
      <w:r w:rsidRPr="007C10F5">
        <w:br w:type="page"/>
      </w:r>
    </w:p>
    <w:bookmarkStart w:id="0" w:name="_Toc129691978" w:displacedByCustomXml="next"/>
    <w:sdt>
      <w:sdtPr>
        <w:rPr>
          <w:rFonts w:ascii="Times New Roman" w:hAnsi="Times New Roman"/>
          <w:b w:val="0"/>
          <w:sz w:val="24"/>
        </w:rPr>
        <w:id w:val="465238086"/>
        <w:docPartObj>
          <w:docPartGallery w:val="Table of Contents"/>
          <w:docPartUnique/>
        </w:docPartObj>
      </w:sdtPr>
      <w:sdtEndPr>
        <w:rPr>
          <w:bCs/>
          <w:noProof/>
        </w:rPr>
      </w:sdtEndPr>
      <w:sdtContent>
        <w:p w14:paraId="459144C0" w14:textId="48BC929D" w:rsidR="006A2976" w:rsidRDefault="005B32DF">
          <w:pPr>
            <w:pStyle w:val="TOCHeading"/>
          </w:pPr>
          <w:proofErr w:type="spellStart"/>
          <w:r>
            <w:t>Innehåll</w:t>
          </w:r>
          <w:bookmarkEnd w:id="0"/>
          <w:proofErr w:type="spellEnd"/>
        </w:p>
        <w:p w14:paraId="040DD827" w14:textId="33D2805C" w:rsidR="00E1544A" w:rsidRDefault="006A2976">
          <w:pPr>
            <w:pStyle w:val="TOC1"/>
            <w:tabs>
              <w:tab w:val="right" w:leader="dot" w:pos="5530"/>
            </w:tabs>
            <w:rPr>
              <w:rFonts w:asciiTheme="minorHAnsi" w:eastAsiaTheme="minorEastAsia" w:hAnsiTheme="minorHAnsi" w:cstheme="minorBidi"/>
              <w:noProof/>
              <w:sz w:val="22"/>
              <w:szCs w:val="22"/>
              <w:lang w:val="sv-SE" w:eastAsia="sv-SE"/>
            </w:rPr>
          </w:pPr>
          <w:r>
            <w:fldChar w:fldCharType="begin"/>
          </w:r>
          <w:r>
            <w:instrText xml:space="preserve"> TOC \o "1-3" \h \z \u </w:instrText>
          </w:r>
          <w:r>
            <w:fldChar w:fldCharType="separate"/>
          </w:r>
          <w:hyperlink w:anchor="_Toc129691978" w:history="1">
            <w:r w:rsidR="00E1544A" w:rsidRPr="002A0A03">
              <w:rPr>
                <w:rStyle w:val="Hyperlink"/>
                <w:noProof/>
              </w:rPr>
              <w:t>Innehåll</w:t>
            </w:r>
            <w:r w:rsidR="00E1544A">
              <w:rPr>
                <w:noProof/>
                <w:webHidden/>
              </w:rPr>
              <w:tab/>
            </w:r>
            <w:r w:rsidR="00E1544A">
              <w:rPr>
                <w:noProof/>
                <w:webHidden/>
              </w:rPr>
              <w:fldChar w:fldCharType="begin"/>
            </w:r>
            <w:r w:rsidR="00E1544A">
              <w:rPr>
                <w:noProof/>
                <w:webHidden/>
              </w:rPr>
              <w:instrText xml:space="preserve"> PAGEREF _Toc129691978 \h </w:instrText>
            </w:r>
            <w:r w:rsidR="00E1544A">
              <w:rPr>
                <w:noProof/>
                <w:webHidden/>
              </w:rPr>
            </w:r>
            <w:r w:rsidR="00E1544A">
              <w:rPr>
                <w:noProof/>
                <w:webHidden/>
              </w:rPr>
              <w:fldChar w:fldCharType="separate"/>
            </w:r>
            <w:r w:rsidR="00E1544A">
              <w:rPr>
                <w:noProof/>
                <w:webHidden/>
              </w:rPr>
              <w:t>iv</w:t>
            </w:r>
            <w:r w:rsidR="00E1544A">
              <w:rPr>
                <w:noProof/>
                <w:webHidden/>
              </w:rPr>
              <w:fldChar w:fldCharType="end"/>
            </w:r>
          </w:hyperlink>
        </w:p>
        <w:p w14:paraId="2229F02A" w14:textId="479B1B07" w:rsidR="00E1544A" w:rsidRDefault="00E1544A">
          <w:pPr>
            <w:pStyle w:val="TOC1"/>
            <w:tabs>
              <w:tab w:val="right" w:leader="dot" w:pos="5530"/>
            </w:tabs>
            <w:rPr>
              <w:rFonts w:asciiTheme="minorHAnsi" w:eastAsiaTheme="minorEastAsia" w:hAnsiTheme="minorHAnsi" w:cstheme="minorBidi"/>
              <w:noProof/>
              <w:sz w:val="22"/>
              <w:szCs w:val="22"/>
              <w:lang w:val="sv-SE" w:eastAsia="sv-SE"/>
            </w:rPr>
          </w:pPr>
          <w:hyperlink w:anchor="_Toc129691979" w:history="1">
            <w:r w:rsidRPr="002A0A03">
              <w:rPr>
                <w:rStyle w:val="Hyperlink"/>
                <w:noProof/>
              </w:rPr>
              <w:t>Introduction</w:t>
            </w:r>
            <w:r>
              <w:rPr>
                <w:noProof/>
                <w:webHidden/>
              </w:rPr>
              <w:tab/>
            </w:r>
            <w:r>
              <w:rPr>
                <w:noProof/>
                <w:webHidden/>
              </w:rPr>
              <w:fldChar w:fldCharType="begin"/>
            </w:r>
            <w:r>
              <w:rPr>
                <w:noProof/>
                <w:webHidden/>
              </w:rPr>
              <w:instrText xml:space="preserve"> PAGEREF _Toc129691979 \h </w:instrText>
            </w:r>
            <w:r>
              <w:rPr>
                <w:noProof/>
                <w:webHidden/>
              </w:rPr>
            </w:r>
            <w:r>
              <w:rPr>
                <w:noProof/>
                <w:webHidden/>
              </w:rPr>
              <w:fldChar w:fldCharType="separate"/>
            </w:r>
            <w:r>
              <w:rPr>
                <w:noProof/>
                <w:webHidden/>
              </w:rPr>
              <w:t>1</w:t>
            </w:r>
            <w:r>
              <w:rPr>
                <w:noProof/>
                <w:webHidden/>
              </w:rPr>
              <w:fldChar w:fldCharType="end"/>
            </w:r>
          </w:hyperlink>
        </w:p>
        <w:p w14:paraId="3DEF443D" w14:textId="484C05BA" w:rsidR="00E1544A" w:rsidRDefault="00E1544A">
          <w:pPr>
            <w:pStyle w:val="TOC1"/>
            <w:tabs>
              <w:tab w:val="right" w:leader="dot" w:pos="5530"/>
            </w:tabs>
            <w:rPr>
              <w:rFonts w:asciiTheme="minorHAnsi" w:eastAsiaTheme="minorEastAsia" w:hAnsiTheme="minorHAnsi" w:cstheme="minorBidi"/>
              <w:noProof/>
              <w:sz w:val="22"/>
              <w:szCs w:val="22"/>
              <w:lang w:val="sv-SE" w:eastAsia="sv-SE"/>
            </w:rPr>
          </w:pPr>
          <w:hyperlink w:anchor="_Toc129691980" w:history="1">
            <w:r w:rsidRPr="002A0A03">
              <w:rPr>
                <w:rStyle w:val="Hyperlink"/>
                <w:noProof/>
              </w:rPr>
              <w:t>Kött</w:t>
            </w:r>
            <w:r>
              <w:rPr>
                <w:noProof/>
                <w:webHidden/>
              </w:rPr>
              <w:tab/>
            </w:r>
            <w:r>
              <w:rPr>
                <w:noProof/>
                <w:webHidden/>
              </w:rPr>
              <w:fldChar w:fldCharType="begin"/>
            </w:r>
            <w:r>
              <w:rPr>
                <w:noProof/>
                <w:webHidden/>
              </w:rPr>
              <w:instrText xml:space="preserve"> PAGEREF _Toc129691980 \h </w:instrText>
            </w:r>
            <w:r>
              <w:rPr>
                <w:noProof/>
                <w:webHidden/>
              </w:rPr>
            </w:r>
            <w:r>
              <w:rPr>
                <w:noProof/>
                <w:webHidden/>
              </w:rPr>
              <w:fldChar w:fldCharType="separate"/>
            </w:r>
            <w:r>
              <w:rPr>
                <w:noProof/>
                <w:webHidden/>
              </w:rPr>
              <w:t>2</w:t>
            </w:r>
            <w:r>
              <w:rPr>
                <w:noProof/>
                <w:webHidden/>
              </w:rPr>
              <w:fldChar w:fldCharType="end"/>
            </w:r>
          </w:hyperlink>
        </w:p>
        <w:p w14:paraId="1F19AEDB" w14:textId="30292717" w:rsidR="00E1544A" w:rsidRDefault="00E1544A">
          <w:pPr>
            <w:pStyle w:val="TOC2"/>
            <w:rPr>
              <w:rFonts w:asciiTheme="minorHAnsi" w:eastAsiaTheme="minorEastAsia" w:hAnsiTheme="minorHAnsi" w:cstheme="minorBidi"/>
              <w:noProof/>
              <w:sz w:val="22"/>
              <w:szCs w:val="22"/>
              <w:lang w:val="sv-SE" w:eastAsia="sv-SE"/>
            </w:rPr>
          </w:pPr>
          <w:hyperlink w:anchor="_Toc129691981" w:history="1">
            <w:r w:rsidRPr="002A0A03">
              <w:rPr>
                <w:rStyle w:val="Hyperlink"/>
                <w:noProof/>
              </w:rPr>
              <w:t>Biff</w:t>
            </w:r>
            <w:r>
              <w:rPr>
                <w:noProof/>
                <w:webHidden/>
              </w:rPr>
              <w:tab/>
            </w:r>
            <w:r>
              <w:rPr>
                <w:noProof/>
                <w:webHidden/>
              </w:rPr>
              <w:fldChar w:fldCharType="begin"/>
            </w:r>
            <w:r>
              <w:rPr>
                <w:noProof/>
                <w:webHidden/>
              </w:rPr>
              <w:instrText xml:space="preserve"> PAGEREF _Toc129691981 \h </w:instrText>
            </w:r>
            <w:r>
              <w:rPr>
                <w:noProof/>
                <w:webHidden/>
              </w:rPr>
            </w:r>
            <w:r>
              <w:rPr>
                <w:noProof/>
                <w:webHidden/>
              </w:rPr>
              <w:fldChar w:fldCharType="separate"/>
            </w:r>
            <w:r>
              <w:rPr>
                <w:noProof/>
                <w:webHidden/>
              </w:rPr>
              <w:t>2</w:t>
            </w:r>
            <w:r>
              <w:rPr>
                <w:noProof/>
                <w:webHidden/>
              </w:rPr>
              <w:fldChar w:fldCharType="end"/>
            </w:r>
          </w:hyperlink>
        </w:p>
        <w:p w14:paraId="3755C11B" w14:textId="492D8BFD"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82" w:history="1">
            <w:r w:rsidRPr="002A0A03">
              <w:rPr>
                <w:rStyle w:val="Hyperlink"/>
                <w:noProof/>
                <w:lang w:val="sv-SE"/>
              </w:rPr>
              <w:t>Viltbiff</w:t>
            </w:r>
            <w:r>
              <w:rPr>
                <w:noProof/>
                <w:webHidden/>
              </w:rPr>
              <w:tab/>
            </w:r>
            <w:r>
              <w:rPr>
                <w:noProof/>
                <w:webHidden/>
              </w:rPr>
              <w:fldChar w:fldCharType="begin"/>
            </w:r>
            <w:r>
              <w:rPr>
                <w:noProof/>
                <w:webHidden/>
              </w:rPr>
              <w:instrText xml:space="preserve"> PAGEREF _Toc129691982 \h </w:instrText>
            </w:r>
            <w:r>
              <w:rPr>
                <w:noProof/>
                <w:webHidden/>
              </w:rPr>
            </w:r>
            <w:r>
              <w:rPr>
                <w:noProof/>
                <w:webHidden/>
              </w:rPr>
              <w:fldChar w:fldCharType="separate"/>
            </w:r>
            <w:r>
              <w:rPr>
                <w:noProof/>
                <w:webHidden/>
              </w:rPr>
              <w:t>2</w:t>
            </w:r>
            <w:r>
              <w:rPr>
                <w:noProof/>
                <w:webHidden/>
              </w:rPr>
              <w:fldChar w:fldCharType="end"/>
            </w:r>
          </w:hyperlink>
        </w:p>
        <w:p w14:paraId="6FDDEF77" w14:textId="5DBCDB05"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83" w:history="1">
            <w:r w:rsidRPr="002A0A03">
              <w:rPr>
                <w:rStyle w:val="Hyperlink"/>
                <w:noProof/>
                <w:lang w:val="sv-SE"/>
              </w:rPr>
              <w:t>Rostbiff</w:t>
            </w:r>
            <w:r>
              <w:rPr>
                <w:noProof/>
                <w:webHidden/>
              </w:rPr>
              <w:tab/>
            </w:r>
            <w:r>
              <w:rPr>
                <w:noProof/>
                <w:webHidden/>
              </w:rPr>
              <w:fldChar w:fldCharType="begin"/>
            </w:r>
            <w:r>
              <w:rPr>
                <w:noProof/>
                <w:webHidden/>
              </w:rPr>
              <w:instrText xml:space="preserve"> PAGEREF _Toc129691983 \h </w:instrText>
            </w:r>
            <w:r>
              <w:rPr>
                <w:noProof/>
                <w:webHidden/>
              </w:rPr>
            </w:r>
            <w:r>
              <w:rPr>
                <w:noProof/>
                <w:webHidden/>
              </w:rPr>
              <w:fldChar w:fldCharType="separate"/>
            </w:r>
            <w:r>
              <w:rPr>
                <w:noProof/>
                <w:webHidden/>
              </w:rPr>
              <w:t>3</w:t>
            </w:r>
            <w:r>
              <w:rPr>
                <w:noProof/>
                <w:webHidden/>
              </w:rPr>
              <w:fldChar w:fldCharType="end"/>
            </w:r>
          </w:hyperlink>
        </w:p>
        <w:p w14:paraId="30388D16" w14:textId="706AD5A6"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84" w:history="1">
            <w:r w:rsidRPr="002A0A03">
              <w:rPr>
                <w:rStyle w:val="Hyperlink"/>
                <w:noProof/>
                <w:lang w:val="sv-SE"/>
              </w:rPr>
              <w:t>Griljering av vildsvinsjulskinka</w:t>
            </w:r>
            <w:r>
              <w:rPr>
                <w:noProof/>
                <w:webHidden/>
              </w:rPr>
              <w:tab/>
            </w:r>
            <w:r>
              <w:rPr>
                <w:noProof/>
                <w:webHidden/>
              </w:rPr>
              <w:fldChar w:fldCharType="begin"/>
            </w:r>
            <w:r>
              <w:rPr>
                <w:noProof/>
                <w:webHidden/>
              </w:rPr>
              <w:instrText xml:space="preserve"> PAGEREF _Toc129691984 \h </w:instrText>
            </w:r>
            <w:r>
              <w:rPr>
                <w:noProof/>
                <w:webHidden/>
              </w:rPr>
            </w:r>
            <w:r>
              <w:rPr>
                <w:noProof/>
                <w:webHidden/>
              </w:rPr>
              <w:fldChar w:fldCharType="separate"/>
            </w:r>
            <w:r>
              <w:rPr>
                <w:noProof/>
                <w:webHidden/>
              </w:rPr>
              <w:t>4</w:t>
            </w:r>
            <w:r>
              <w:rPr>
                <w:noProof/>
                <w:webHidden/>
              </w:rPr>
              <w:fldChar w:fldCharType="end"/>
            </w:r>
          </w:hyperlink>
        </w:p>
        <w:p w14:paraId="04894B5B" w14:textId="0F680910"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85" w:history="1">
            <w:r w:rsidRPr="002A0A03">
              <w:rPr>
                <w:rStyle w:val="Hyperlink"/>
                <w:noProof/>
                <w:lang w:val="sv-SE"/>
              </w:rPr>
              <w:t>Vildsvinsrevbensspjäll</w:t>
            </w:r>
            <w:r>
              <w:rPr>
                <w:noProof/>
                <w:webHidden/>
              </w:rPr>
              <w:tab/>
            </w:r>
            <w:r>
              <w:rPr>
                <w:noProof/>
                <w:webHidden/>
              </w:rPr>
              <w:fldChar w:fldCharType="begin"/>
            </w:r>
            <w:r>
              <w:rPr>
                <w:noProof/>
                <w:webHidden/>
              </w:rPr>
              <w:instrText xml:space="preserve"> PAGEREF _Toc129691985 \h </w:instrText>
            </w:r>
            <w:r>
              <w:rPr>
                <w:noProof/>
                <w:webHidden/>
              </w:rPr>
            </w:r>
            <w:r>
              <w:rPr>
                <w:noProof/>
                <w:webHidden/>
              </w:rPr>
              <w:fldChar w:fldCharType="separate"/>
            </w:r>
            <w:r>
              <w:rPr>
                <w:noProof/>
                <w:webHidden/>
              </w:rPr>
              <w:t>5</w:t>
            </w:r>
            <w:r>
              <w:rPr>
                <w:noProof/>
                <w:webHidden/>
              </w:rPr>
              <w:fldChar w:fldCharType="end"/>
            </w:r>
          </w:hyperlink>
        </w:p>
        <w:p w14:paraId="221C84AD" w14:textId="1B79EA32"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86" w:history="1">
            <w:r w:rsidRPr="002A0A03">
              <w:rPr>
                <w:rStyle w:val="Hyperlink"/>
                <w:noProof/>
                <w:lang w:val="sv-SE"/>
              </w:rPr>
              <w:t>Beef jerky</w:t>
            </w:r>
            <w:r>
              <w:rPr>
                <w:noProof/>
                <w:webHidden/>
              </w:rPr>
              <w:tab/>
            </w:r>
            <w:r>
              <w:rPr>
                <w:noProof/>
                <w:webHidden/>
              </w:rPr>
              <w:fldChar w:fldCharType="begin"/>
            </w:r>
            <w:r>
              <w:rPr>
                <w:noProof/>
                <w:webHidden/>
              </w:rPr>
              <w:instrText xml:space="preserve"> PAGEREF _Toc129691986 \h </w:instrText>
            </w:r>
            <w:r>
              <w:rPr>
                <w:noProof/>
                <w:webHidden/>
              </w:rPr>
            </w:r>
            <w:r>
              <w:rPr>
                <w:noProof/>
                <w:webHidden/>
              </w:rPr>
              <w:fldChar w:fldCharType="separate"/>
            </w:r>
            <w:r>
              <w:rPr>
                <w:noProof/>
                <w:webHidden/>
              </w:rPr>
              <w:t>6</w:t>
            </w:r>
            <w:r>
              <w:rPr>
                <w:noProof/>
                <w:webHidden/>
              </w:rPr>
              <w:fldChar w:fldCharType="end"/>
            </w:r>
          </w:hyperlink>
        </w:p>
        <w:p w14:paraId="3B1AB78A" w14:textId="065057B1"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87" w:history="1">
            <w:r w:rsidRPr="002A0A03">
              <w:rPr>
                <w:rStyle w:val="Hyperlink"/>
                <w:noProof/>
                <w:lang w:val="sv-SE"/>
              </w:rPr>
              <w:t>Vildsvinsfilé i bakform</w:t>
            </w:r>
            <w:r>
              <w:rPr>
                <w:noProof/>
                <w:webHidden/>
              </w:rPr>
              <w:tab/>
            </w:r>
            <w:r>
              <w:rPr>
                <w:noProof/>
                <w:webHidden/>
              </w:rPr>
              <w:fldChar w:fldCharType="begin"/>
            </w:r>
            <w:r>
              <w:rPr>
                <w:noProof/>
                <w:webHidden/>
              </w:rPr>
              <w:instrText xml:space="preserve"> PAGEREF _Toc129691987 \h </w:instrText>
            </w:r>
            <w:r>
              <w:rPr>
                <w:noProof/>
                <w:webHidden/>
              </w:rPr>
            </w:r>
            <w:r>
              <w:rPr>
                <w:noProof/>
                <w:webHidden/>
              </w:rPr>
              <w:fldChar w:fldCharType="separate"/>
            </w:r>
            <w:r>
              <w:rPr>
                <w:noProof/>
                <w:webHidden/>
              </w:rPr>
              <w:t>7</w:t>
            </w:r>
            <w:r>
              <w:rPr>
                <w:noProof/>
                <w:webHidden/>
              </w:rPr>
              <w:fldChar w:fldCharType="end"/>
            </w:r>
          </w:hyperlink>
        </w:p>
        <w:p w14:paraId="0B00090B" w14:textId="16CB424F" w:rsidR="00E1544A" w:rsidRDefault="00E1544A">
          <w:pPr>
            <w:pStyle w:val="TOC2"/>
            <w:rPr>
              <w:rFonts w:asciiTheme="minorHAnsi" w:eastAsiaTheme="minorEastAsia" w:hAnsiTheme="minorHAnsi" w:cstheme="minorBidi"/>
              <w:noProof/>
              <w:sz w:val="22"/>
              <w:szCs w:val="22"/>
              <w:lang w:val="sv-SE" w:eastAsia="sv-SE"/>
            </w:rPr>
          </w:pPr>
          <w:hyperlink w:anchor="_Toc129691988" w:history="1">
            <w:r w:rsidRPr="002A0A03">
              <w:rPr>
                <w:rStyle w:val="Hyperlink"/>
                <w:noProof/>
                <w:lang w:val="sv-SE"/>
              </w:rPr>
              <w:t>Köttfärs</w:t>
            </w:r>
            <w:r>
              <w:rPr>
                <w:noProof/>
                <w:webHidden/>
              </w:rPr>
              <w:tab/>
            </w:r>
            <w:r>
              <w:rPr>
                <w:noProof/>
                <w:webHidden/>
              </w:rPr>
              <w:fldChar w:fldCharType="begin"/>
            </w:r>
            <w:r>
              <w:rPr>
                <w:noProof/>
                <w:webHidden/>
              </w:rPr>
              <w:instrText xml:space="preserve"> PAGEREF _Toc129691988 \h </w:instrText>
            </w:r>
            <w:r>
              <w:rPr>
                <w:noProof/>
                <w:webHidden/>
              </w:rPr>
            </w:r>
            <w:r>
              <w:rPr>
                <w:noProof/>
                <w:webHidden/>
              </w:rPr>
              <w:fldChar w:fldCharType="separate"/>
            </w:r>
            <w:r>
              <w:rPr>
                <w:noProof/>
                <w:webHidden/>
              </w:rPr>
              <w:t>8</w:t>
            </w:r>
            <w:r>
              <w:rPr>
                <w:noProof/>
                <w:webHidden/>
              </w:rPr>
              <w:fldChar w:fldCharType="end"/>
            </w:r>
          </w:hyperlink>
        </w:p>
        <w:p w14:paraId="1B67B1A8" w14:textId="792E44FE"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89" w:history="1">
            <w:r w:rsidRPr="002A0A03">
              <w:rPr>
                <w:rStyle w:val="Hyperlink"/>
                <w:noProof/>
                <w:lang w:val="sv-SE"/>
              </w:rPr>
              <w:t>Pannbiff</w:t>
            </w:r>
            <w:r>
              <w:rPr>
                <w:noProof/>
                <w:webHidden/>
              </w:rPr>
              <w:tab/>
            </w:r>
            <w:r>
              <w:rPr>
                <w:noProof/>
                <w:webHidden/>
              </w:rPr>
              <w:fldChar w:fldCharType="begin"/>
            </w:r>
            <w:r>
              <w:rPr>
                <w:noProof/>
                <w:webHidden/>
              </w:rPr>
              <w:instrText xml:space="preserve"> PAGEREF _Toc129691989 \h </w:instrText>
            </w:r>
            <w:r>
              <w:rPr>
                <w:noProof/>
                <w:webHidden/>
              </w:rPr>
            </w:r>
            <w:r>
              <w:rPr>
                <w:noProof/>
                <w:webHidden/>
              </w:rPr>
              <w:fldChar w:fldCharType="separate"/>
            </w:r>
            <w:r>
              <w:rPr>
                <w:noProof/>
                <w:webHidden/>
              </w:rPr>
              <w:t>8</w:t>
            </w:r>
            <w:r>
              <w:rPr>
                <w:noProof/>
                <w:webHidden/>
              </w:rPr>
              <w:fldChar w:fldCharType="end"/>
            </w:r>
          </w:hyperlink>
        </w:p>
        <w:p w14:paraId="74173885" w14:textId="70B18C57"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90" w:history="1">
            <w:r w:rsidRPr="002A0A03">
              <w:rPr>
                <w:rStyle w:val="Hyperlink"/>
                <w:noProof/>
                <w:lang w:val="sv-SE"/>
              </w:rPr>
              <w:t>Viltfärsspett</w:t>
            </w:r>
            <w:r>
              <w:rPr>
                <w:noProof/>
                <w:webHidden/>
              </w:rPr>
              <w:tab/>
            </w:r>
            <w:r>
              <w:rPr>
                <w:noProof/>
                <w:webHidden/>
              </w:rPr>
              <w:fldChar w:fldCharType="begin"/>
            </w:r>
            <w:r>
              <w:rPr>
                <w:noProof/>
                <w:webHidden/>
              </w:rPr>
              <w:instrText xml:space="preserve"> PAGEREF _Toc129691990 \h </w:instrText>
            </w:r>
            <w:r>
              <w:rPr>
                <w:noProof/>
                <w:webHidden/>
              </w:rPr>
            </w:r>
            <w:r>
              <w:rPr>
                <w:noProof/>
                <w:webHidden/>
              </w:rPr>
              <w:fldChar w:fldCharType="separate"/>
            </w:r>
            <w:r>
              <w:rPr>
                <w:noProof/>
                <w:webHidden/>
              </w:rPr>
              <w:t>9</w:t>
            </w:r>
            <w:r>
              <w:rPr>
                <w:noProof/>
                <w:webHidden/>
              </w:rPr>
              <w:fldChar w:fldCharType="end"/>
            </w:r>
          </w:hyperlink>
        </w:p>
        <w:p w14:paraId="39E032E3" w14:textId="6E57333F"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91" w:history="1">
            <w:r w:rsidRPr="002A0A03">
              <w:rPr>
                <w:rStyle w:val="Hyperlink"/>
                <w:noProof/>
                <w:lang w:val="sv-SE"/>
              </w:rPr>
              <w:t>Köttbullar</w:t>
            </w:r>
            <w:r>
              <w:rPr>
                <w:noProof/>
                <w:webHidden/>
              </w:rPr>
              <w:tab/>
            </w:r>
            <w:r>
              <w:rPr>
                <w:noProof/>
                <w:webHidden/>
              </w:rPr>
              <w:fldChar w:fldCharType="begin"/>
            </w:r>
            <w:r>
              <w:rPr>
                <w:noProof/>
                <w:webHidden/>
              </w:rPr>
              <w:instrText xml:space="preserve"> PAGEREF _Toc129691991 \h </w:instrText>
            </w:r>
            <w:r>
              <w:rPr>
                <w:noProof/>
                <w:webHidden/>
              </w:rPr>
            </w:r>
            <w:r>
              <w:rPr>
                <w:noProof/>
                <w:webHidden/>
              </w:rPr>
              <w:fldChar w:fldCharType="separate"/>
            </w:r>
            <w:r>
              <w:rPr>
                <w:noProof/>
                <w:webHidden/>
              </w:rPr>
              <w:t>9</w:t>
            </w:r>
            <w:r>
              <w:rPr>
                <w:noProof/>
                <w:webHidden/>
              </w:rPr>
              <w:fldChar w:fldCharType="end"/>
            </w:r>
          </w:hyperlink>
        </w:p>
        <w:p w14:paraId="690D0FF2" w14:textId="5E309151"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92" w:history="1">
            <w:r w:rsidRPr="002A0A03">
              <w:rPr>
                <w:rStyle w:val="Hyperlink"/>
                <w:noProof/>
                <w:lang w:val="sv-SE"/>
              </w:rPr>
              <w:t>Hamburgare</w:t>
            </w:r>
            <w:r>
              <w:rPr>
                <w:noProof/>
                <w:webHidden/>
              </w:rPr>
              <w:tab/>
            </w:r>
            <w:r>
              <w:rPr>
                <w:noProof/>
                <w:webHidden/>
              </w:rPr>
              <w:fldChar w:fldCharType="begin"/>
            </w:r>
            <w:r>
              <w:rPr>
                <w:noProof/>
                <w:webHidden/>
              </w:rPr>
              <w:instrText xml:space="preserve"> PAGEREF _Toc129691992 \h </w:instrText>
            </w:r>
            <w:r>
              <w:rPr>
                <w:noProof/>
                <w:webHidden/>
              </w:rPr>
            </w:r>
            <w:r>
              <w:rPr>
                <w:noProof/>
                <w:webHidden/>
              </w:rPr>
              <w:fldChar w:fldCharType="separate"/>
            </w:r>
            <w:r>
              <w:rPr>
                <w:noProof/>
                <w:webHidden/>
              </w:rPr>
              <w:t>10</w:t>
            </w:r>
            <w:r>
              <w:rPr>
                <w:noProof/>
                <w:webHidden/>
              </w:rPr>
              <w:fldChar w:fldCharType="end"/>
            </w:r>
          </w:hyperlink>
        </w:p>
        <w:p w14:paraId="35299CD1" w14:textId="376A58E7"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93" w:history="1">
            <w:r w:rsidRPr="002A0A03">
              <w:rPr>
                <w:rStyle w:val="Hyperlink"/>
                <w:noProof/>
                <w:lang w:val="sv-SE"/>
              </w:rPr>
              <w:t>Lyxhamburgare</w:t>
            </w:r>
            <w:r>
              <w:rPr>
                <w:noProof/>
                <w:webHidden/>
              </w:rPr>
              <w:tab/>
            </w:r>
            <w:r>
              <w:rPr>
                <w:noProof/>
                <w:webHidden/>
              </w:rPr>
              <w:fldChar w:fldCharType="begin"/>
            </w:r>
            <w:r>
              <w:rPr>
                <w:noProof/>
                <w:webHidden/>
              </w:rPr>
              <w:instrText xml:space="preserve"> PAGEREF _Toc129691993 \h </w:instrText>
            </w:r>
            <w:r>
              <w:rPr>
                <w:noProof/>
                <w:webHidden/>
              </w:rPr>
            </w:r>
            <w:r>
              <w:rPr>
                <w:noProof/>
                <w:webHidden/>
              </w:rPr>
              <w:fldChar w:fldCharType="separate"/>
            </w:r>
            <w:r>
              <w:rPr>
                <w:noProof/>
                <w:webHidden/>
              </w:rPr>
              <w:t>11</w:t>
            </w:r>
            <w:r>
              <w:rPr>
                <w:noProof/>
                <w:webHidden/>
              </w:rPr>
              <w:fldChar w:fldCharType="end"/>
            </w:r>
          </w:hyperlink>
        </w:p>
        <w:p w14:paraId="1871D8F7" w14:textId="03109C48"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94" w:history="1">
            <w:r w:rsidRPr="002A0A03">
              <w:rPr>
                <w:rStyle w:val="Hyperlink"/>
                <w:noProof/>
                <w:lang w:val="sv-SE"/>
              </w:rPr>
              <w:t>Salcicciahamburgare</w:t>
            </w:r>
            <w:r>
              <w:rPr>
                <w:noProof/>
                <w:webHidden/>
              </w:rPr>
              <w:tab/>
            </w:r>
            <w:r>
              <w:rPr>
                <w:noProof/>
                <w:webHidden/>
              </w:rPr>
              <w:fldChar w:fldCharType="begin"/>
            </w:r>
            <w:r>
              <w:rPr>
                <w:noProof/>
                <w:webHidden/>
              </w:rPr>
              <w:instrText xml:space="preserve"> PAGEREF _Toc129691994 \h </w:instrText>
            </w:r>
            <w:r>
              <w:rPr>
                <w:noProof/>
                <w:webHidden/>
              </w:rPr>
            </w:r>
            <w:r>
              <w:rPr>
                <w:noProof/>
                <w:webHidden/>
              </w:rPr>
              <w:fldChar w:fldCharType="separate"/>
            </w:r>
            <w:r>
              <w:rPr>
                <w:noProof/>
                <w:webHidden/>
              </w:rPr>
              <w:t>12</w:t>
            </w:r>
            <w:r>
              <w:rPr>
                <w:noProof/>
                <w:webHidden/>
              </w:rPr>
              <w:fldChar w:fldCharType="end"/>
            </w:r>
          </w:hyperlink>
        </w:p>
        <w:p w14:paraId="629D49CE" w14:textId="68897769" w:rsidR="00E1544A" w:rsidRDefault="00E1544A">
          <w:pPr>
            <w:pStyle w:val="TOC2"/>
            <w:rPr>
              <w:rFonts w:asciiTheme="minorHAnsi" w:eastAsiaTheme="minorEastAsia" w:hAnsiTheme="minorHAnsi" w:cstheme="minorBidi"/>
              <w:noProof/>
              <w:sz w:val="22"/>
              <w:szCs w:val="22"/>
              <w:lang w:val="sv-SE" w:eastAsia="sv-SE"/>
            </w:rPr>
          </w:pPr>
          <w:hyperlink w:anchor="_Toc129691995" w:history="1">
            <w:r w:rsidRPr="002A0A03">
              <w:rPr>
                <w:rStyle w:val="Hyperlink"/>
                <w:noProof/>
                <w:lang w:val="sv-SE"/>
              </w:rPr>
              <w:t>Korv</w:t>
            </w:r>
            <w:r>
              <w:rPr>
                <w:noProof/>
                <w:webHidden/>
              </w:rPr>
              <w:tab/>
            </w:r>
            <w:r>
              <w:rPr>
                <w:noProof/>
                <w:webHidden/>
              </w:rPr>
              <w:fldChar w:fldCharType="begin"/>
            </w:r>
            <w:r>
              <w:rPr>
                <w:noProof/>
                <w:webHidden/>
              </w:rPr>
              <w:instrText xml:space="preserve"> PAGEREF _Toc129691995 \h </w:instrText>
            </w:r>
            <w:r>
              <w:rPr>
                <w:noProof/>
                <w:webHidden/>
              </w:rPr>
            </w:r>
            <w:r>
              <w:rPr>
                <w:noProof/>
                <w:webHidden/>
              </w:rPr>
              <w:fldChar w:fldCharType="separate"/>
            </w:r>
            <w:r>
              <w:rPr>
                <w:noProof/>
                <w:webHidden/>
              </w:rPr>
              <w:t>13</w:t>
            </w:r>
            <w:r>
              <w:rPr>
                <w:noProof/>
                <w:webHidden/>
              </w:rPr>
              <w:fldChar w:fldCharType="end"/>
            </w:r>
          </w:hyperlink>
        </w:p>
        <w:p w14:paraId="47254804" w14:textId="602E9793"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96" w:history="1">
            <w:r w:rsidRPr="002A0A03">
              <w:rPr>
                <w:rStyle w:val="Hyperlink"/>
                <w:noProof/>
                <w:lang w:val="sv-SE"/>
              </w:rPr>
              <w:t>Salciccia</w:t>
            </w:r>
            <w:r>
              <w:rPr>
                <w:noProof/>
                <w:webHidden/>
              </w:rPr>
              <w:tab/>
            </w:r>
            <w:r>
              <w:rPr>
                <w:noProof/>
                <w:webHidden/>
              </w:rPr>
              <w:fldChar w:fldCharType="begin"/>
            </w:r>
            <w:r>
              <w:rPr>
                <w:noProof/>
                <w:webHidden/>
              </w:rPr>
              <w:instrText xml:space="preserve"> PAGEREF _Toc129691996 \h </w:instrText>
            </w:r>
            <w:r>
              <w:rPr>
                <w:noProof/>
                <w:webHidden/>
              </w:rPr>
            </w:r>
            <w:r>
              <w:rPr>
                <w:noProof/>
                <w:webHidden/>
              </w:rPr>
              <w:fldChar w:fldCharType="separate"/>
            </w:r>
            <w:r>
              <w:rPr>
                <w:noProof/>
                <w:webHidden/>
              </w:rPr>
              <w:t>13</w:t>
            </w:r>
            <w:r>
              <w:rPr>
                <w:noProof/>
                <w:webHidden/>
              </w:rPr>
              <w:fldChar w:fldCharType="end"/>
            </w:r>
          </w:hyperlink>
        </w:p>
        <w:p w14:paraId="7C4895AB" w14:textId="39E1B5AF" w:rsidR="00E1544A" w:rsidRDefault="00E1544A">
          <w:pPr>
            <w:pStyle w:val="TOC2"/>
            <w:rPr>
              <w:rFonts w:asciiTheme="minorHAnsi" w:eastAsiaTheme="minorEastAsia" w:hAnsiTheme="minorHAnsi" w:cstheme="minorBidi"/>
              <w:noProof/>
              <w:sz w:val="22"/>
              <w:szCs w:val="22"/>
              <w:lang w:val="sv-SE" w:eastAsia="sv-SE"/>
            </w:rPr>
          </w:pPr>
          <w:hyperlink w:anchor="_Toc129691997" w:history="1">
            <w:r w:rsidRPr="002A0A03">
              <w:rPr>
                <w:rStyle w:val="Hyperlink"/>
                <w:noProof/>
                <w:lang w:val="sv-SE"/>
              </w:rPr>
              <w:t>Gryta</w:t>
            </w:r>
            <w:r>
              <w:rPr>
                <w:noProof/>
                <w:webHidden/>
              </w:rPr>
              <w:tab/>
            </w:r>
            <w:r>
              <w:rPr>
                <w:noProof/>
                <w:webHidden/>
              </w:rPr>
              <w:fldChar w:fldCharType="begin"/>
            </w:r>
            <w:r>
              <w:rPr>
                <w:noProof/>
                <w:webHidden/>
              </w:rPr>
              <w:instrText xml:space="preserve"> PAGEREF _Toc129691997 \h </w:instrText>
            </w:r>
            <w:r>
              <w:rPr>
                <w:noProof/>
                <w:webHidden/>
              </w:rPr>
            </w:r>
            <w:r>
              <w:rPr>
                <w:noProof/>
                <w:webHidden/>
              </w:rPr>
              <w:fldChar w:fldCharType="separate"/>
            </w:r>
            <w:r>
              <w:rPr>
                <w:noProof/>
                <w:webHidden/>
              </w:rPr>
              <w:t>14</w:t>
            </w:r>
            <w:r>
              <w:rPr>
                <w:noProof/>
                <w:webHidden/>
              </w:rPr>
              <w:fldChar w:fldCharType="end"/>
            </w:r>
          </w:hyperlink>
        </w:p>
        <w:p w14:paraId="07A2C79F" w14:textId="15384F1F"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98" w:history="1">
            <w:r w:rsidRPr="002A0A03">
              <w:rPr>
                <w:rStyle w:val="Hyperlink"/>
                <w:noProof/>
                <w:lang w:val="sv-SE"/>
              </w:rPr>
              <w:t>Vildsvinsragu som i Toscana</w:t>
            </w:r>
            <w:r>
              <w:rPr>
                <w:noProof/>
                <w:webHidden/>
              </w:rPr>
              <w:tab/>
            </w:r>
            <w:r>
              <w:rPr>
                <w:noProof/>
                <w:webHidden/>
              </w:rPr>
              <w:fldChar w:fldCharType="begin"/>
            </w:r>
            <w:r>
              <w:rPr>
                <w:noProof/>
                <w:webHidden/>
              </w:rPr>
              <w:instrText xml:space="preserve"> PAGEREF _Toc129691998 \h </w:instrText>
            </w:r>
            <w:r>
              <w:rPr>
                <w:noProof/>
                <w:webHidden/>
              </w:rPr>
            </w:r>
            <w:r>
              <w:rPr>
                <w:noProof/>
                <w:webHidden/>
              </w:rPr>
              <w:fldChar w:fldCharType="separate"/>
            </w:r>
            <w:r>
              <w:rPr>
                <w:noProof/>
                <w:webHidden/>
              </w:rPr>
              <w:t>14</w:t>
            </w:r>
            <w:r>
              <w:rPr>
                <w:noProof/>
                <w:webHidden/>
              </w:rPr>
              <w:fldChar w:fldCharType="end"/>
            </w:r>
          </w:hyperlink>
        </w:p>
        <w:p w14:paraId="0AD0D40A" w14:textId="6D89CD4B"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1999" w:history="1">
            <w:r w:rsidRPr="002A0A03">
              <w:rPr>
                <w:rStyle w:val="Hyperlink"/>
                <w:noProof/>
                <w:lang w:val="sv-SE"/>
              </w:rPr>
              <w:t>Burgundisk gryta</w:t>
            </w:r>
            <w:r>
              <w:rPr>
                <w:noProof/>
                <w:webHidden/>
              </w:rPr>
              <w:tab/>
            </w:r>
            <w:r>
              <w:rPr>
                <w:noProof/>
                <w:webHidden/>
              </w:rPr>
              <w:fldChar w:fldCharType="begin"/>
            </w:r>
            <w:r>
              <w:rPr>
                <w:noProof/>
                <w:webHidden/>
              </w:rPr>
              <w:instrText xml:space="preserve"> PAGEREF _Toc129691999 \h </w:instrText>
            </w:r>
            <w:r>
              <w:rPr>
                <w:noProof/>
                <w:webHidden/>
              </w:rPr>
            </w:r>
            <w:r>
              <w:rPr>
                <w:noProof/>
                <w:webHidden/>
              </w:rPr>
              <w:fldChar w:fldCharType="separate"/>
            </w:r>
            <w:r>
              <w:rPr>
                <w:noProof/>
                <w:webHidden/>
              </w:rPr>
              <w:t>15</w:t>
            </w:r>
            <w:r>
              <w:rPr>
                <w:noProof/>
                <w:webHidden/>
              </w:rPr>
              <w:fldChar w:fldCharType="end"/>
            </w:r>
          </w:hyperlink>
        </w:p>
        <w:p w14:paraId="08633CBB" w14:textId="38D09F03"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00" w:history="1">
            <w:r w:rsidRPr="002A0A03">
              <w:rPr>
                <w:rStyle w:val="Hyperlink"/>
                <w:noProof/>
                <w:lang w:val="sv-SE"/>
              </w:rPr>
              <w:t>Rådjursgryta</w:t>
            </w:r>
            <w:r>
              <w:rPr>
                <w:noProof/>
                <w:webHidden/>
              </w:rPr>
              <w:tab/>
            </w:r>
            <w:r>
              <w:rPr>
                <w:noProof/>
                <w:webHidden/>
              </w:rPr>
              <w:fldChar w:fldCharType="begin"/>
            </w:r>
            <w:r>
              <w:rPr>
                <w:noProof/>
                <w:webHidden/>
              </w:rPr>
              <w:instrText xml:space="preserve"> PAGEREF _Toc129692000 \h </w:instrText>
            </w:r>
            <w:r>
              <w:rPr>
                <w:noProof/>
                <w:webHidden/>
              </w:rPr>
            </w:r>
            <w:r>
              <w:rPr>
                <w:noProof/>
                <w:webHidden/>
              </w:rPr>
              <w:fldChar w:fldCharType="separate"/>
            </w:r>
            <w:r>
              <w:rPr>
                <w:noProof/>
                <w:webHidden/>
              </w:rPr>
              <w:t>16</w:t>
            </w:r>
            <w:r>
              <w:rPr>
                <w:noProof/>
                <w:webHidden/>
              </w:rPr>
              <w:fldChar w:fldCharType="end"/>
            </w:r>
          </w:hyperlink>
        </w:p>
        <w:p w14:paraId="621D9524" w14:textId="59458F43"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01" w:history="1">
            <w:r w:rsidRPr="002A0A03">
              <w:rPr>
                <w:rStyle w:val="Hyperlink"/>
                <w:noProof/>
                <w:lang w:val="sv-SE"/>
              </w:rPr>
              <w:t>Viltgryta med trattkantareller</w:t>
            </w:r>
            <w:r>
              <w:rPr>
                <w:noProof/>
                <w:webHidden/>
              </w:rPr>
              <w:tab/>
            </w:r>
            <w:r>
              <w:rPr>
                <w:noProof/>
                <w:webHidden/>
              </w:rPr>
              <w:fldChar w:fldCharType="begin"/>
            </w:r>
            <w:r>
              <w:rPr>
                <w:noProof/>
                <w:webHidden/>
              </w:rPr>
              <w:instrText xml:space="preserve"> PAGEREF _Toc129692001 \h </w:instrText>
            </w:r>
            <w:r>
              <w:rPr>
                <w:noProof/>
                <w:webHidden/>
              </w:rPr>
            </w:r>
            <w:r>
              <w:rPr>
                <w:noProof/>
                <w:webHidden/>
              </w:rPr>
              <w:fldChar w:fldCharType="separate"/>
            </w:r>
            <w:r>
              <w:rPr>
                <w:noProof/>
                <w:webHidden/>
              </w:rPr>
              <w:t>17</w:t>
            </w:r>
            <w:r>
              <w:rPr>
                <w:noProof/>
                <w:webHidden/>
              </w:rPr>
              <w:fldChar w:fldCharType="end"/>
            </w:r>
          </w:hyperlink>
        </w:p>
        <w:p w14:paraId="23EF83A9" w14:textId="4B34A59D"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02" w:history="1">
            <w:r w:rsidRPr="002A0A03">
              <w:rPr>
                <w:rStyle w:val="Hyperlink"/>
                <w:noProof/>
                <w:lang w:val="sv-SE"/>
              </w:rPr>
              <w:t>Prinskorvgryta</w:t>
            </w:r>
            <w:r>
              <w:rPr>
                <w:noProof/>
                <w:webHidden/>
              </w:rPr>
              <w:tab/>
            </w:r>
            <w:r>
              <w:rPr>
                <w:noProof/>
                <w:webHidden/>
              </w:rPr>
              <w:fldChar w:fldCharType="begin"/>
            </w:r>
            <w:r>
              <w:rPr>
                <w:noProof/>
                <w:webHidden/>
              </w:rPr>
              <w:instrText xml:space="preserve"> PAGEREF _Toc129692002 \h </w:instrText>
            </w:r>
            <w:r>
              <w:rPr>
                <w:noProof/>
                <w:webHidden/>
              </w:rPr>
            </w:r>
            <w:r>
              <w:rPr>
                <w:noProof/>
                <w:webHidden/>
              </w:rPr>
              <w:fldChar w:fldCharType="separate"/>
            </w:r>
            <w:r>
              <w:rPr>
                <w:noProof/>
                <w:webHidden/>
              </w:rPr>
              <w:t>18</w:t>
            </w:r>
            <w:r>
              <w:rPr>
                <w:noProof/>
                <w:webHidden/>
              </w:rPr>
              <w:fldChar w:fldCharType="end"/>
            </w:r>
          </w:hyperlink>
        </w:p>
        <w:p w14:paraId="369AAE5B" w14:textId="5193AEC0"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03" w:history="1">
            <w:r w:rsidRPr="002A0A03">
              <w:rPr>
                <w:rStyle w:val="Hyperlink"/>
                <w:noProof/>
                <w:lang w:val="sv-SE"/>
              </w:rPr>
              <w:t>Biff stroganoff (otestad)</w:t>
            </w:r>
            <w:r>
              <w:rPr>
                <w:noProof/>
                <w:webHidden/>
              </w:rPr>
              <w:tab/>
            </w:r>
            <w:r>
              <w:rPr>
                <w:noProof/>
                <w:webHidden/>
              </w:rPr>
              <w:fldChar w:fldCharType="begin"/>
            </w:r>
            <w:r>
              <w:rPr>
                <w:noProof/>
                <w:webHidden/>
              </w:rPr>
              <w:instrText xml:space="preserve"> PAGEREF _Toc129692003 \h </w:instrText>
            </w:r>
            <w:r>
              <w:rPr>
                <w:noProof/>
                <w:webHidden/>
              </w:rPr>
            </w:r>
            <w:r>
              <w:rPr>
                <w:noProof/>
                <w:webHidden/>
              </w:rPr>
              <w:fldChar w:fldCharType="separate"/>
            </w:r>
            <w:r>
              <w:rPr>
                <w:noProof/>
                <w:webHidden/>
              </w:rPr>
              <w:t>19</w:t>
            </w:r>
            <w:r>
              <w:rPr>
                <w:noProof/>
                <w:webHidden/>
              </w:rPr>
              <w:fldChar w:fldCharType="end"/>
            </w:r>
          </w:hyperlink>
        </w:p>
        <w:p w14:paraId="671FA93B" w14:textId="5E32FB64" w:rsidR="00E1544A" w:rsidRDefault="00E1544A">
          <w:pPr>
            <w:pStyle w:val="TOC2"/>
            <w:rPr>
              <w:rFonts w:asciiTheme="minorHAnsi" w:eastAsiaTheme="minorEastAsia" w:hAnsiTheme="minorHAnsi" w:cstheme="minorBidi"/>
              <w:noProof/>
              <w:sz w:val="22"/>
              <w:szCs w:val="22"/>
              <w:lang w:val="sv-SE" w:eastAsia="sv-SE"/>
            </w:rPr>
          </w:pPr>
          <w:hyperlink w:anchor="_Toc129692004" w:history="1">
            <w:r w:rsidRPr="002A0A03">
              <w:rPr>
                <w:rStyle w:val="Hyperlink"/>
                <w:noProof/>
                <w:lang w:val="sv-SE"/>
              </w:rPr>
              <w:t>Sås/soppa</w:t>
            </w:r>
            <w:r>
              <w:rPr>
                <w:noProof/>
                <w:webHidden/>
              </w:rPr>
              <w:tab/>
            </w:r>
            <w:r>
              <w:rPr>
                <w:noProof/>
                <w:webHidden/>
              </w:rPr>
              <w:fldChar w:fldCharType="begin"/>
            </w:r>
            <w:r>
              <w:rPr>
                <w:noProof/>
                <w:webHidden/>
              </w:rPr>
              <w:instrText xml:space="preserve"> PAGEREF _Toc129692004 \h </w:instrText>
            </w:r>
            <w:r>
              <w:rPr>
                <w:noProof/>
                <w:webHidden/>
              </w:rPr>
            </w:r>
            <w:r>
              <w:rPr>
                <w:noProof/>
                <w:webHidden/>
              </w:rPr>
              <w:fldChar w:fldCharType="separate"/>
            </w:r>
            <w:r>
              <w:rPr>
                <w:noProof/>
                <w:webHidden/>
              </w:rPr>
              <w:t>20</w:t>
            </w:r>
            <w:r>
              <w:rPr>
                <w:noProof/>
                <w:webHidden/>
              </w:rPr>
              <w:fldChar w:fldCharType="end"/>
            </w:r>
          </w:hyperlink>
        </w:p>
        <w:p w14:paraId="44AC23E9" w14:textId="686EB55C"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05" w:history="1">
            <w:r w:rsidRPr="002A0A03">
              <w:rPr>
                <w:rStyle w:val="Hyperlink"/>
                <w:noProof/>
                <w:lang w:val="sv-SE"/>
              </w:rPr>
              <w:t>Viltfärssås</w:t>
            </w:r>
            <w:r>
              <w:rPr>
                <w:noProof/>
                <w:webHidden/>
              </w:rPr>
              <w:tab/>
            </w:r>
            <w:r>
              <w:rPr>
                <w:noProof/>
                <w:webHidden/>
              </w:rPr>
              <w:fldChar w:fldCharType="begin"/>
            </w:r>
            <w:r>
              <w:rPr>
                <w:noProof/>
                <w:webHidden/>
              </w:rPr>
              <w:instrText xml:space="preserve"> PAGEREF _Toc129692005 \h </w:instrText>
            </w:r>
            <w:r>
              <w:rPr>
                <w:noProof/>
                <w:webHidden/>
              </w:rPr>
            </w:r>
            <w:r>
              <w:rPr>
                <w:noProof/>
                <w:webHidden/>
              </w:rPr>
              <w:fldChar w:fldCharType="separate"/>
            </w:r>
            <w:r>
              <w:rPr>
                <w:noProof/>
                <w:webHidden/>
              </w:rPr>
              <w:t>20</w:t>
            </w:r>
            <w:r>
              <w:rPr>
                <w:noProof/>
                <w:webHidden/>
              </w:rPr>
              <w:fldChar w:fldCharType="end"/>
            </w:r>
          </w:hyperlink>
        </w:p>
        <w:p w14:paraId="1AEA7591" w14:textId="06F10713"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06" w:history="1">
            <w:r w:rsidRPr="002A0A03">
              <w:rPr>
                <w:rStyle w:val="Hyperlink"/>
                <w:noProof/>
                <w:lang w:val="sv-SE"/>
              </w:rPr>
              <w:t>Viltlasagne</w:t>
            </w:r>
            <w:r>
              <w:rPr>
                <w:noProof/>
                <w:webHidden/>
              </w:rPr>
              <w:tab/>
            </w:r>
            <w:r>
              <w:rPr>
                <w:noProof/>
                <w:webHidden/>
              </w:rPr>
              <w:fldChar w:fldCharType="begin"/>
            </w:r>
            <w:r>
              <w:rPr>
                <w:noProof/>
                <w:webHidden/>
              </w:rPr>
              <w:instrText xml:space="preserve"> PAGEREF _Toc129692006 \h </w:instrText>
            </w:r>
            <w:r>
              <w:rPr>
                <w:noProof/>
                <w:webHidden/>
              </w:rPr>
            </w:r>
            <w:r>
              <w:rPr>
                <w:noProof/>
                <w:webHidden/>
              </w:rPr>
              <w:fldChar w:fldCharType="separate"/>
            </w:r>
            <w:r>
              <w:rPr>
                <w:noProof/>
                <w:webHidden/>
              </w:rPr>
              <w:t>21</w:t>
            </w:r>
            <w:r>
              <w:rPr>
                <w:noProof/>
                <w:webHidden/>
              </w:rPr>
              <w:fldChar w:fldCharType="end"/>
            </w:r>
          </w:hyperlink>
        </w:p>
        <w:p w14:paraId="2FACFFF0" w14:textId="467503D6" w:rsidR="00E1544A" w:rsidRDefault="00E1544A">
          <w:pPr>
            <w:pStyle w:val="TOC2"/>
            <w:rPr>
              <w:rFonts w:asciiTheme="minorHAnsi" w:eastAsiaTheme="minorEastAsia" w:hAnsiTheme="minorHAnsi" w:cstheme="minorBidi"/>
              <w:noProof/>
              <w:sz w:val="22"/>
              <w:szCs w:val="22"/>
              <w:lang w:val="sv-SE" w:eastAsia="sv-SE"/>
            </w:rPr>
          </w:pPr>
          <w:hyperlink w:anchor="_Toc129692007" w:history="1">
            <w:r w:rsidRPr="002A0A03">
              <w:rPr>
                <w:rStyle w:val="Hyperlink"/>
                <w:noProof/>
                <w:lang w:val="sv-SE"/>
              </w:rPr>
              <w:t>Övrigt</w:t>
            </w:r>
            <w:r>
              <w:rPr>
                <w:noProof/>
                <w:webHidden/>
              </w:rPr>
              <w:tab/>
            </w:r>
            <w:r>
              <w:rPr>
                <w:noProof/>
                <w:webHidden/>
              </w:rPr>
              <w:fldChar w:fldCharType="begin"/>
            </w:r>
            <w:r>
              <w:rPr>
                <w:noProof/>
                <w:webHidden/>
              </w:rPr>
              <w:instrText xml:space="preserve"> PAGEREF _Toc129692007 \h </w:instrText>
            </w:r>
            <w:r>
              <w:rPr>
                <w:noProof/>
                <w:webHidden/>
              </w:rPr>
            </w:r>
            <w:r>
              <w:rPr>
                <w:noProof/>
                <w:webHidden/>
              </w:rPr>
              <w:fldChar w:fldCharType="separate"/>
            </w:r>
            <w:r>
              <w:rPr>
                <w:noProof/>
                <w:webHidden/>
              </w:rPr>
              <w:t>22</w:t>
            </w:r>
            <w:r>
              <w:rPr>
                <w:noProof/>
                <w:webHidden/>
              </w:rPr>
              <w:fldChar w:fldCharType="end"/>
            </w:r>
          </w:hyperlink>
        </w:p>
        <w:p w14:paraId="1AE35FE0" w14:textId="568629CD"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08" w:history="1">
            <w:r w:rsidRPr="002A0A03">
              <w:rPr>
                <w:rStyle w:val="Hyperlink"/>
                <w:noProof/>
                <w:lang w:val="sv-SE"/>
              </w:rPr>
              <w:t>Viltpytt</w:t>
            </w:r>
            <w:r>
              <w:rPr>
                <w:noProof/>
                <w:webHidden/>
              </w:rPr>
              <w:tab/>
            </w:r>
            <w:r>
              <w:rPr>
                <w:noProof/>
                <w:webHidden/>
              </w:rPr>
              <w:fldChar w:fldCharType="begin"/>
            </w:r>
            <w:r>
              <w:rPr>
                <w:noProof/>
                <w:webHidden/>
              </w:rPr>
              <w:instrText xml:space="preserve"> PAGEREF _Toc129692008 \h </w:instrText>
            </w:r>
            <w:r>
              <w:rPr>
                <w:noProof/>
                <w:webHidden/>
              </w:rPr>
            </w:r>
            <w:r>
              <w:rPr>
                <w:noProof/>
                <w:webHidden/>
              </w:rPr>
              <w:fldChar w:fldCharType="separate"/>
            </w:r>
            <w:r>
              <w:rPr>
                <w:noProof/>
                <w:webHidden/>
              </w:rPr>
              <w:t>22</w:t>
            </w:r>
            <w:r>
              <w:rPr>
                <w:noProof/>
                <w:webHidden/>
              </w:rPr>
              <w:fldChar w:fldCharType="end"/>
            </w:r>
          </w:hyperlink>
        </w:p>
        <w:p w14:paraId="1FE1C501" w14:textId="65461666" w:rsidR="00E1544A" w:rsidRDefault="00E1544A">
          <w:pPr>
            <w:pStyle w:val="TOC1"/>
            <w:tabs>
              <w:tab w:val="right" w:leader="dot" w:pos="5530"/>
            </w:tabs>
            <w:rPr>
              <w:rFonts w:asciiTheme="minorHAnsi" w:eastAsiaTheme="minorEastAsia" w:hAnsiTheme="minorHAnsi" w:cstheme="minorBidi"/>
              <w:noProof/>
              <w:sz w:val="22"/>
              <w:szCs w:val="22"/>
              <w:lang w:val="sv-SE" w:eastAsia="sv-SE"/>
            </w:rPr>
          </w:pPr>
          <w:hyperlink w:anchor="_Toc129692009" w:history="1">
            <w:r w:rsidRPr="002A0A03">
              <w:rPr>
                <w:rStyle w:val="Hyperlink"/>
                <w:noProof/>
                <w:lang w:val="sv-SE"/>
              </w:rPr>
              <w:t>Fisk</w:t>
            </w:r>
            <w:r>
              <w:rPr>
                <w:noProof/>
                <w:webHidden/>
              </w:rPr>
              <w:tab/>
            </w:r>
            <w:r>
              <w:rPr>
                <w:noProof/>
                <w:webHidden/>
              </w:rPr>
              <w:fldChar w:fldCharType="begin"/>
            </w:r>
            <w:r>
              <w:rPr>
                <w:noProof/>
                <w:webHidden/>
              </w:rPr>
              <w:instrText xml:space="preserve"> PAGEREF _Toc129692009 \h </w:instrText>
            </w:r>
            <w:r>
              <w:rPr>
                <w:noProof/>
                <w:webHidden/>
              </w:rPr>
            </w:r>
            <w:r>
              <w:rPr>
                <w:noProof/>
                <w:webHidden/>
              </w:rPr>
              <w:fldChar w:fldCharType="separate"/>
            </w:r>
            <w:r>
              <w:rPr>
                <w:noProof/>
                <w:webHidden/>
              </w:rPr>
              <w:t>22</w:t>
            </w:r>
            <w:r>
              <w:rPr>
                <w:noProof/>
                <w:webHidden/>
              </w:rPr>
              <w:fldChar w:fldCharType="end"/>
            </w:r>
          </w:hyperlink>
        </w:p>
        <w:p w14:paraId="334F8CC8" w14:textId="4D3D8EAC" w:rsidR="00E1544A" w:rsidRDefault="00E1544A">
          <w:pPr>
            <w:pStyle w:val="TOC2"/>
            <w:rPr>
              <w:rFonts w:asciiTheme="minorHAnsi" w:eastAsiaTheme="minorEastAsia" w:hAnsiTheme="minorHAnsi" w:cstheme="minorBidi"/>
              <w:noProof/>
              <w:sz w:val="22"/>
              <w:szCs w:val="22"/>
              <w:lang w:val="sv-SE" w:eastAsia="sv-SE"/>
            </w:rPr>
          </w:pPr>
          <w:hyperlink w:anchor="_Toc129692010" w:history="1">
            <w:r w:rsidRPr="002A0A03">
              <w:rPr>
                <w:rStyle w:val="Hyperlink"/>
                <w:noProof/>
                <w:lang w:val="sv-SE"/>
              </w:rPr>
              <w:t>Sås/soppa</w:t>
            </w:r>
            <w:r>
              <w:rPr>
                <w:noProof/>
                <w:webHidden/>
              </w:rPr>
              <w:tab/>
            </w:r>
            <w:r>
              <w:rPr>
                <w:noProof/>
                <w:webHidden/>
              </w:rPr>
              <w:fldChar w:fldCharType="begin"/>
            </w:r>
            <w:r>
              <w:rPr>
                <w:noProof/>
                <w:webHidden/>
              </w:rPr>
              <w:instrText xml:space="preserve"> PAGEREF _Toc129692010 \h </w:instrText>
            </w:r>
            <w:r>
              <w:rPr>
                <w:noProof/>
                <w:webHidden/>
              </w:rPr>
            </w:r>
            <w:r>
              <w:rPr>
                <w:noProof/>
                <w:webHidden/>
              </w:rPr>
              <w:fldChar w:fldCharType="separate"/>
            </w:r>
            <w:r>
              <w:rPr>
                <w:noProof/>
                <w:webHidden/>
              </w:rPr>
              <w:t>23</w:t>
            </w:r>
            <w:r>
              <w:rPr>
                <w:noProof/>
                <w:webHidden/>
              </w:rPr>
              <w:fldChar w:fldCharType="end"/>
            </w:r>
          </w:hyperlink>
        </w:p>
        <w:p w14:paraId="0DD8B132" w14:textId="4E3296EC"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11" w:history="1">
            <w:r w:rsidRPr="002A0A03">
              <w:rPr>
                <w:rStyle w:val="Hyperlink"/>
                <w:noProof/>
                <w:lang w:val="sv-SE"/>
              </w:rPr>
              <w:t>Lax och purjolökssås</w:t>
            </w:r>
            <w:r>
              <w:rPr>
                <w:noProof/>
                <w:webHidden/>
              </w:rPr>
              <w:tab/>
            </w:r>
            <w:r>
              <w:rPr>
                <w:noProof/>
                <w:webHidden/>
              </w:rPr>
              <w:fldChar w:fldCharType="begin"/>
            </w:r>
            <w:r>
              <w:rPr>
                <w:noProof/>
                <w:webHidden/>
              </w:rPr>
              <w:instrText xml:space="preserve"> PAGEREF _Toc129692011 \h </w:instrText>
            </w:r>
            <w:r>
              <w:rPr>
                <w:noProof/>
                <w:webHidden/>
              </w:rPr>
            </w:r>
            <w:r>
              <w:rPr>
                <w:noProof/>
                <w:webHidden/>
              </w:rPr>
              <w:fldChar w:fldCharType="separate"/>
            </w:r>
            <w:r>
              <w:rPr>
                <w:noProof/>
                <w:webHidden/>
              </w:rPr>
              <w:t>23</w:t>
            </w:r>
            <w:r>
              <w:rPr>
                <w:noProof/>
                <w:webHidden/>
              </w:rPr>
              <w:fldChar w:fldCharType="end"/>
            </w:r>
          </w:hyperlink>
        </w:p>
        <w:p w14:paraId="4D128B27" w14:textId="47284AA1" w:rsidR="00E1544A" w:rsidRDefault="00E1544A">
          <w:pPr>
            <w:pStyle w:val="TOC2"/>
            <w:rPr>
              <w:rFonts w:asciiTheme="minorHAnsi" w:eastAsiaTheme="minorEastAsia" w:hAnsiTheme="minorHAnsi" w:cstheme="minorBidi"/>
              <w:noProof/>
              <w:sz w:val="22"/>
              <w:szCs w:val="22"/>
              <w:lang w:val="sv-SE" w:eastAsia="sv-SE"/>
            </w:rPr>
          </w:pPr>
          <w:hyperlink w:anchor="_Toc129692012" w:history="1">
            <w:r w:rsidRPr="002A0A03">
              <w:rPr>
                <w:rStyle w:val="Hyperlink"/>
                <w:noProof/>
                <w:lang w:val="sv-SE"/>
              </w:rPr>
              <w:t>Pasta</w:t>
            </w:r>
            <w:r>
              <w:rPr>
                <w:noProof/>
                <w:webHidden/>
              </w:rPr>
              <w:tab/>
            </w:r>
            <w:r>
              <w:rPr>
                <w:noProof/>
                <w:webHidden/>
              </w:rPr>
              <w:fldChar w:fldCharType="begin"/>
            </w:r>
            <w:r>
              <w:rPr>
                <w:noProof/>
                <w:webHidden/>
              </w:rPr>
              <w:instrText xml:space="preserve"> PAGEREF _Toc129692012 \h </w:instrText>
            </w:r>
            <w:r>
              <w:rPr>
                <w:noProof/>
                <w:webHidden/>
              </w:rPr>
            </w:r>
            <w:r>
              <w:rPr>
                <w:noProof/>
                <w:webHidden/>
              </w:rPr>
              <w:fldChar w:fldCharType="separate"/>
            </w:r>
            <w:r>
              <w:rPr>
                <w:noProof/>
                <w:webHidden/>
              </w:rPr>
              <w:t>24</w:t>
            </w:r>
            <w:r>
              <w:rPr>
                <w:noProof/>
                <w:webHidden/>
              </w:rPr>
              <w:fldChar w:fldCharType="end"/>
            </w:r>
          </w:hyperlink>
        </w:p>
        <w:p w14:paraId="5B7135A7" w14:textId="429A216D"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13" w:history="1">
            <w:r w:rsidRPr="002A0A03">
              <w:rPr>
                <w:rStyle w:val="Hyperlink"/>
                <w:noProof/>
                <w:lang w:val="sv-SE"/>
              </w:rPr>
              <w:t>Spaghetti med räkor, vitlök och tomat</w:t>
            </w:r>
            <w:r>
              <w:rPr>
                <w:noProof/>
                <w:webHidden/>
              </w:rPr>
              <w:tab/>
            </w:r>
            <w:r>
              <w:rPr>
                <w:noProof/>
                <w:webHidden/>
              </w:rPr>
              <w:fldChar w:fldCharType="begin"/>
            </w:r>
            <w:r>
              <w:rPr>
                <w:noProof/>
                <w:webHidden/>
              </w:rPr>
              <w:instrText xml:space="preserve"> PAGEREF _Toc129692013 \h </w:instrText>
            </w:r>
            <w:r>
              <w:rPr>
                <w:noProof/>
                <w:webHidden/>
              </w:rPr>
            </w:r>
            <w:r>
              <w:rPr>
                <w:noProof/>
                <w:webHidden/>
              </w:rPr>
              <w:fldChar w:fldCharType="separate"/>
            </w:r>
            <w:r>
              <w:rPr>
                <w:noProof/>
                <w:webHidden/>
              </w:rPr>
              <w:t>24</w:t>
            </w:r>
            <w:r>
              <w:rPr>
                <w:noProof/>
                <w:webHidden/>
              </w:rPr>
              <w:fldChar w:fldCharType="end"/>
            </w:r>
          </w:hyperlink>
        </w:p>
        <w:p w14:paraId="21242362" w14:textId="12EF18BA" w:rsidR="00E1544A" w:rsidRDefault="00E1544A">
          <w:pPr>
            <w:pStyle w:val="TOC2"/>
            <w:rPr>
              <w:rFonts w:asciiTheme="minorHAnsi" w:eastAsiaTheme="minorEastAsia" w:hAnsiTheme="minorHAnsi" w:cstheme="minorBidi"/>
              <w:noProof/>
              <w:sz w:val="22"/>
              <w:szCs w:val="22"/>
              <w:lang w:val="sv-SE" w:eastAsia="sv-SE"/>
            </w:rPr>
          </w:pPr>
          <w:hyperlink w:anchor="_Toc129692014" w:history="1">
            <w:r w:rsidRPr="002A0A03">
              <w:rPr>
                <w:rStyle w:val="Hyperlink"/>
                <w:noProof/>
                <w:lang w:val="sv-SE"/>
              </w:rPr>
              <w:t>File’</w:t>
            </w:r>
            <w:r>
              <w:rPr>
                <w:noProof/>
                <w:webHidden/>
              </w:rPr>
              <w:tab/>
            </w:r>
            <w:r>
              <w:rPr>
                <w:noProof/>
                <w:webHidden/>
              </w:rPr>
              <w:fldChar w:fldCharType="begin"/>
            </w:r>
            <w:r>
              <w:rPr>
                <w:noProof/>
                <w:webHidden/>
              </w:rPr>
              <w:instrText xml:space="preserve"> PAGEREF _Toc129692014 \h </w:instrText>
            </w:r>
            <w:r>
              <w:rPr>
                <w:noProof/>
                <w:webHidden/>
              </w:rPr>
            </w:r>
            <w:r>
              <w:rPr>
                <w:noProof/>
                <w:webHidden/>
              </w:rPr>
              <w:fldChar w:fldCharType="separate"/>
            </w:r>
            <w:r>
              <w:rPr>
                <w:noProof/>
                <w:webHidden/>
              </w:rPr>
              <w:t>25</w:t>
            </w:r>
            <w:r>
              <w:rPr>
                <w:noProof/>
                <w:webHidden/>
              </w:rPr>
              <w:fldChar w:fldCharType="end"/>
            </w:r>
          </w:hyperlink>
        </w:p>
        <w:p w14:paraId="026E26AB" w14:textId="6E886803"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15" w:history="1">
            <w:r w:rsidRPr="002A0A03">
              <w:rPr>
                <w:rStyle w:val="Hyperlink"/>
                <w:noProof/>
                <w:lang w:val="sv-SE"/>
              </w:rPr>
              <w:t>Karins lax med gröna enbär</w:t>
            </w:r>
            <w:r>
              <w:rPr>
                <w:noProof/>
                <w:webHidden/>
              </w:rPr>
              <w:tab/>
            </w:r>
            <w:r>
              <w:rPr>
                <w:noProof/>
                <w:webHidden/>
              </w:rPr>
              <w:fldChar w:fldCharType="begin"/>
            </w:r>
            <w:r>
              <w:rPr>
                <w:noProof/>
                <w:webHidden/>
              </w:rPr>
              <w:instrText xml:space="preserve"> PAGEREF _Toc129692015 \h </w:instrText>
            </w:r>
            <w:r>
              <w:rPr>
                <w:noProof/>
                <w:webHidden/>
              </w:rPr>
            </w:r>
            <w:r>
              <w:rPr>
                <w:noProof/>
                <w:webHidden/>
              </w:rPr>
              <w:fldChar w:fldCharType="separate"/>
            </w:r>
            <w:r>
              <w:rPr>
                <w:noProof/>
                <w:webHidden/>
              </w:rPr>
              <w:t>25</w:t>
            </w:r>
            <w:r>
              <w:rPr>
                <w:noProof/>
                <w:webHidden/>
              </w:rPr>
              <w:fldChar w:fldCharType="end"/>
            </w:r>
          </w:hyperlink>
        </w:p>
        <w:p w14:paraId="56CE2D36" w14:textId="55D3D8ED"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16" w:history="1">
            <w:r w:rsidRPr="002A0A03">
              <w:rPr>
                <w:rStyle w:val="Hyperlink"/>
                <w:noProof/>
                <w:lang w:val="sv-SE"/>
              </w:rPr>
              <w:t>Fantastisk fiskpaj</w:t>
            </w:r>
            <w:r>
              <w:rPr>
                <w:noProof/>
                <w:webHidden/>
              </w:rPr>
              <w:tab/>
            </w:r>
            <w:r>
              <w:rPr>
                <w:noProof/>
                <w:webHidden/>
              </w:rPr>
              <w:fldChar w:fldCharType="begin"/>
            </w:r>
            <w:r>
              <w:rPr>
                <w:noProof/>
                <w:webHidden/>
              </w:rPr>
              <w:instrText xml:space="preserve"> PAGEREF _Toc129692016 \h </w:instrText>
            </w:r>
            <w:r>
              <w:rPr>
                <w:noProof/>
                <w:webHidden/>
              </w:rPr>
            </w:r>
            <w:r>
              <w:rPr>
                <w:noProof/>
                <w:webHidden/>
              </w:rPr>
              <w:fldChar w:fldCharType="separate"/>
            </w:r>
            <w:r>
              <w:rPr>
                <w:noProof/>
                <w:webHidden/>
              </w:rPr>
              <w:t>26</w:t>
            </w:r>
            <w:r>
              <w:rPr>
                <w:noProof/>
                <w:webHidden/>
              </w:rPr>
              <w:fldChar w:fldCharType="end"/>
            </w:r>
          </w:hyperlink>
        </w:p>
        <w:p w14:paraId="3EA94836" w14:textId="69FE51A3" w:rsidR="00E1544A" w:rsidRDefault="00E1544A">
          <w:pPr>
            <w:pStyle w:val="TOC1"/>
            <w:tabs>
              <w:tab w:val="right" w:leader="dot" w:pos="5530"/>
            </w:tabs>
            <w:rPr>
              <w:rFonts w:asciiTheme="minorHAnsi" w:eastAsiaTheme="minorEastAsia" w:hAnsiTheme="minorHAnsi" w:cstheme="minorBidi"/>
              <w:noProof/>
              <w:sz w:val="22"/>
              <w:szCs w:val="22"/>
              <w:lang w:val="sv-SE" w:eastAsia="sv-SE"/>
            </w:rPr>
          </w:pPr>
          <w:hyperlink w:anchor="_Toc129692017" w:history="1">
            <w:r w:rsidRPr="002A0A03">
              <w:rPr>
                <w:rStyle w:val="Hyperlink"/>
                <w:noProof/>
                <w:lang w:val="sv-SE"/>
              </w:rPr>
              <w:t>Fågel</w:t>
            </w:r>
            <w:r>
              <w:rPr>
                <w:noProof/>
                <w:webHidden/>
              </w:rPr>
              <w:tab/>
            </w:r>
            <w:r>
              <w:rPr>
                <w:noProof/>
                <w:webHidden/>
              </w:rPr>
              <w:fldChar w:fldCharType="begin"/>
            </w:r>
            <w:r>
              <w:rPr>
                <w:noProof/>
                <w:webHidden/>
              </w:rPr>
              <w:instrText xml:space="preserve"> PAGEREF _Toc129692017 \h </w:instrText>
            </w:r>
            <w:r>
              <w:rPr>
                <w:noProof/>
                <w:webHidden/>
              </w:rPr>
            </w:r>
            <w:r>
              <w:rPr>
                <w:noProof/>
                <w:webHidden/>
              </w:rPr>
              <w:fldChar w:fldCharType="separate"/>
            </w:r>
            <w:r>
              <w:rPr>
                <w:noProof/>
                <w:webHidden/>
              </w:rPr>
              <w:t>28</w:t>
            </w:r>
            <w:r>
              <w:rPr>
                <w:noProof/>
                <w:webHidden/>
              </w:rPr>
              <w:fldChar w:fldCharType="end"/>
            </w:r>
          </w:hyperlink>
        </w:p>
        <w:p w14:paraId="7F44170E" w14:textId="43B62838" w:rsidR="00E1544A" w:rsidRDefault="00E1544A">
          <w:pPr>
            <w:pStyle w:val="TOC2"/>
            <w:rPr>
              <w:rFonts w:asciiTheme="minorHAnsi" w:eastAsiaTheme="minorEastAsia" w:hAnsiTheme="minorHAnsi" w:cstheme="minorBidi"/>
              <w:noProof/>
              <w:sz w:val="22"/>
              <w:szCs w:val="22"/>
              <w:lang w:val="sv-SE" w:eastAsia="sv-SE"/>
            </w:rPr>
          </w:pPr>
          <w:hyperlink w:anchor="_Toc129692018" w:history="1">
            <w:r w:rsidRPr="002A0A03">
              <w:rPr>
                <w:rStyle w:val="Hyperlink"/>
                <w:noProof/>
                <w:lang w:val="sv-SE"/>
              </w:rPr>
              <w:t>Indiskt</w:t>
            </w:r>
            <w:r>
              <w:rPr>
                <w:noProof/>
                <w:webHidden/>
              </w:rPr>
              <w:tab/>
            </w:r>
            <w:r>
              <w:rPr>
                <w:noProof/>
                <w:webHidden/>
              </w:rPr>
              <w:fldChar w:fldCharType="begin"/>
            </w:r>
            <w:r>
              <w:rPr>
                <w:noProof/>
                <w:webHidden/>
              </w:rPr>
              <w:instrText xml:space="preserve"> PAGEREF _Toc129692018 \h </w:instrText>
            </w:r>
            <w:r>
              <w:rPr>
                <w:noProof/>
                <w:webHidden/>
              </w:rPr>
            </w:r>
            <w:r>
              <w:rPr>
                <w:noProof/>
                <w:webHidden/>
              </w:rPr>
              <w:fldChar w:fldCharType="separate"/>
            </w:r>
            <w:r>
              <w:rPr>
                <w:noProof/>
                <w:webHidden/>
              </w:rPr>
              <w:t>28</w:t>
            </w:r>
            <w:r>
              <w:rPr>
                <w:noProof/>
                <w:webHidden/>
              </w:rPr>
              <w:fldChar w:fldCharType="end"/>
            </w:r>
          </w:hyperlink>
        </w:p>
        <w:p w14:paraId="72357350" w14:textId="36951755"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19" w:history="1">
            <w:r w:rsidRPr="002A0A03">
              <w:rPr>
                <w:rStyle w:val="Hyperlink"/>
                <w:noProof/>
                <w:lang w:val="sv-SE"/>
              </w:rPr>
              <w:t>Vildand tikka masala</w:t>
            </w:r>
            <w:r>
              <w:rPr>
                <w:noProof/>
                <w:webHidden/>
              </w:rPr>
              <w:tab/>
            </w:r>
            <w:r>
              <w:rPr>
                <w:noProof/>
                <w:webHidden/>
              </w:rPr>
              <w:fldChar w:fldCharType="begin"/>
            </w:r>
            <w:r>
              <w:rPr>
                <w:noProof/>
                <w:webHidden/>
              </w:rPr>
              <w:instrText xml:space="preserve"> PAGEREF _Toc129692019 \h </w:instrText>
            </w:r>
            <w:r>
              <w:rPr>
                <w:noProof/>
                <w:webHidden/>
              </w:rPr>
            </w:r>
            <w:r>
              <w:rPr>
                <w:noProof/>
                <w:webHidden/>
              </w:rPr>
              <w:fldChar w:fldCharType="separate"/>
            </w:r>
            <w:r>
              <w:rPr>
                <w:noProof/>
                <w:webHidden/>
              </w:rPr>
              <w:t>28</w:t>
            </w:r>
            <w:r>
              <w:rPr>
                <w:noProof/>
                <w:webHidden/>
              </w:rPr>
              <w:fldChar w:fldCharType="end"/>
            </w:r>
          </w:hyperlink>
        </w:p>
        <w:p w14:paraId="0795AE64" w14:textId="76D3D01A" w:rsidR="00E1544A" w:rsidRDefault="00E1544A">
          <w:pPr>
            <w:pStyle w:val="TOC1"/>
            <w:tabs>
              <w:tab w:val="right" w:leader="dot" w:pos="5530"/>
            </w:tabs>
            <w:rPr>
              <w:rFonts w:asciiTheme="minorHAnsi" w:eastAsiaTheme="minorEastAsia" w:hAnsiTheme="minorHAnsi" w:cstheme="minorBidi"/>
              <w:noProof/>
              <w:sz w:val="22"/>
              <w:szCs w:val="22"/>
              <w:lang w:val="sv-SE" w:eastAsia="sv-SE"/>
            </w:rPr>
          </w:pPr>
          <w:hyperlink w:anchor="_Toc129692020" w:history="1">
            <w:r w:rsidRPr="002A0A03">
              <w:rPr>
                <w:rStyle w:val="Hyperlink"/>
                <w:noProof/>
                <w:lang w:val="sv-SE"/>
              </w:rPr>
              <w:t>Vegetariskt</w:t>
            </w:r>
            <w:r>
              <w:rPr>
                <w:noProof/>
                <w:webHidden/>
              </w:rPr>
              <w:tab/>
            </w:r>
            <w:r>
              <w:rPr>
                <w:noProof/>
                <w:webHidden/>
              </w:rPr>
              <w:fldChar w:fldCharType="begin"/>
            </w:r>
            <w:r>
              <w:rPr>
                <w:noProof/>
                <w:webHidden/>
              </w:rPr>
              <w:instrText xml:space="preserve"> PAGEREF _Toc129692020 \h </w:instrText>
            </w:r>
            <w:r>
              <w:rPr>
                <w:noProof/>
                <w:webHidden/>
              </w:rPr>
            </w:r>
            <w:r>
              <w:rPr>
                <w:noProof/>
                <w:webHidden/>
              </w:rPr>
              <w:fldChar w:fldCharType="separate"/>
            </w:r>
            <w:r>
              <w:rPr>
                <w:noProof/>
                <w:webHidden/>
              </w:rPr>
              <w:t>30</w:t>
            </w:r>
            <w:r>
              <w:rPr>
                <w:noProof/>
                <w:webHidden/>
              </w:rPr>
              <w:fldChar w:fldCharType="end"/>
            </w:r>
          </w:hyperlink>
        </w:p>
        <w:p w14:paraId="144FDC37" w14:textId="3DB12DDD" w:rsidR="00E1544A" w:rsidRDefault="00E1544A">
          <w:pPr>
            <w:pStyle w:val="TOC2"/>
            <w:rPr>
              <w:rFonts w:asciiTheme="minorHAnsi" w:eastAsiaTheme="minorEastAsia" w:hAnsiTheme="minorHAnsi" w:cstheme="minorBidi"/>
              <w:noProof/>
              <w:sz w:val="22"/>
              <w:szCs w:val="22"/>
              <w:lang w:val="sv-SE" w:eastAsia="sv-SE"/>
            </w:rPr>
          </w:pPr>
          <w:hyperlink w:anchor="_Toc129692021" w:history="1">
            <w:r w:rsidRPr="002A0A03">
              <w:rPr>
                <w:rStyle w:val="Hyperlink"/>
                <w:noProof/>
                <w:lang w:val="sv-SE"/>
              </w:rPr>
              <w:t>Asiatiskt</w:t>
            </w:r>
            <w:r>
              <w:rPr>
                <w:noProof/>
                <w:webHidden/>
              </w:rPr>
              <w:tab/>
            </w:r>
            <w:r>
              <w:rPr>
                <w:noProof/>
                <w:webHidden/>
              </w:rPr>
              <w:fldChar w:fldCharType="begin"/>
            </w:r>
            <w:r>
              <w:rPr>
                <w:noProof/>
                <w:webHidden/>
              </w:rPr>
              <w:instrText xml:space="preserve"> PAGEREF _Toc129692021 \h </w:instrText>
            </w:r>
            <w:r>
              <w:rPr>
                <w:noProof/>
                <w:webHidden/>
              </w:rPr>
            </w:r>
            <w:r>
              <w:rPr>
                <w:noProof/>
                <w:webHidden/>
              </w:rPr>
              <w:fldChar w:fldCharType="separate"/>
            </w:r>
            <w:r>
              <w:rPr>
                <w:noProof/>
                <w:webHidden/>
              </w:rPr>
              <w:t>30</w:t>
            </w:r>
            <w:r>
              <w:rPr>
                <w:noProof/>
                <w:webHidden/>
              </w:rPr>
              <w:fldChar w:fldCharType="end"/>
            </w:r>
          </w:hyperlink>
        </w:p>
        <w:p w14:paraId="56BFF20F" w14:textId="6C9724DD"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22" w:history="1">
            <w:r w:rsidRPr="002A0A03">
              <w:rPr>
                <w:rStyle w:val="Hyperlink"/>
                <w:noProof/>
                <w:lang w:val="sv-SE"/>
              </w:rPr>
              <w:t>Bibimbap</w:t>
            </w:r>
            <w:r>
              <w:rPr>
                <w:noProof/>
                <w:webHidden/>
              </w:rPr>
              <w:tab/>
            </w:r>
            <w:r>
              <w:rPr>
                <w:noProof/>
                <w:webHidden/>
              </w:rPr>
              <w:fldChar w:fldCharType="begin"/>
            </w:r>
            <w:r>
              <w:rPr>
                <w:noProof/>
                <w:webHidden/>
              </w:rPr>
              <w:instrText xml:space="preserve"> PAGEREF _Toc129692022 \h </w:instrText>
            </w:r>
            <w:r>
              <w:rPr>
                <w:noProof/>
                <w:webHidden/>
              </w:rPr>
            </w:r>
            <w:r>
              <w:rPr>
                <w:noProof/>
                <w:webHidden/>
              </w:rPr>
              <w:fldChar w:fldCharType="separate"/>
            </w:r>
            <w:r>
              <w:rPr>
                <w:noProof/>
                <w:webHidden/>
              </w:rPr>
              <w:t>30</w:t>
            </w:r>
            <w:r>
              <w:rPr>
                <w:noProof/>
                <w:webHidden/>
              </w:rPr>
              <w:fldChar w:fldCharType="end"/>
            </w:r>
          </w:hyperlink>
        </w:p>
        <w:p w14:paraId="1CB61F9D" w14:textId="5ADB4A6A" w:rsidR="00E1544A" w:rsidRDefault="00E1544A">
          <w:pPr>
            <w:pStyle w:val="TOC1"/>
            <w:tabs>
              <w:tab w:val="right" w:leader="dot" w:pos="5530"/>
            </w:tabs>
            <w:rPr>
              <w:rFonts w:asciiTheme="minorHAnsi" w:eastAsiaTheme="minorEastAsia" w:hAnsiTheme="minorHAnsi" w:cstheme="minorBidi"/>
              <w:noProof/>
              <w:sz w:val="22"/>
              <w:szCs w:val="22"/>
              <w:lang w:val="sv-SE" w:eastAsia="sv-SE"/>
            </w:rPr>
          </w:pPr>
          <w:hyperlink w:anchor="_Toc129692023" w:history="1">
            <w:r w:rsidRPr="002A0A03">
              <w:rPr>
                <w:rStyle w:val="Hyperlink"/>
                <w:noProof/>
                <w:lang w:val="sv-SE"/>
              </w:rPr>
              <w:t>Tillbehör</w:t>
            </w:r>
            <w:r>
              <w:rPr>
                <w:noProof/>
                <w:webHidden/>
              </w:rPr>
              <w:tab/>
            </w:r>
            <w:r>
              <w:rPr>
                <w:noProof/>
                <w:webHidden/>
              </w:rPr>
              <w:fldChar w:fldCharType="begin"/>
            </w:r>
            <w:r>
              <w:rPr>
                <w:noProof/>
                <w:webHidden/>
              </w:rPr>
              <w:instrText xml:space="preserve"> PAGEREF _Toc129692023 \h </w:instrText>
            </w:r>
            <w:r>
              <w:rPr>
                <w:noProof/>
                <w:webHidden/>
              </w:rPr>
            </w:r>
            <w:r>
              <w:rPr>
                <w:noProof/>
                <w:webHidden/>
              </w:rPr>
              <w:fldChar w:fldCharType="separate"/>
            </w:r>
            <w:r>
              <w:rPr>
                <w:noProof/>
                <w:webHidden/>
              </w:rPr>
              <w:t>31</w:t>
            </w:r>
            <w:r>
              <w:rPr>
                <w:noProof/>
                <w:webHidden/>
              </w:rPr>
              <w:fldChar w:fldCharType="end"/>
            </w:r>
          </w:hyperlink>
        </w:p>
        <w:p w14:paraId="11E78EAC" w14:textId="6E62922F" w:rsidR="00E1544A" w:rsidRDefault="00E1544A">
          <w:pPr>
            <w:pStyle w:val="TOC2"/>
            <w:rPr>
              <w:rFonts w:asciiTheme="minorHAnsi" w:eastAsiaTheme="minorEastAsia" w:hAnsiTheme="minorHAnsi" w:cstheme="minorBidi"/>
              <w:noProof/>
              <w:sz w:val="22"/>
              <w:szCs w:val="22"/>
              <w:lang w:val="sv-SE" w:eastAsia="sv-SE"/>
            </w:rPr>
          </w:pPr>
          <w:hyperlink w:anchor="_Toc129692024" w:history="1">
            <w:r w:rsidRPr="002A0A03">
              <w:rPr>
                <w:rStyle w:val="Hyperlink"/>
                <w:noProof/>
                <w:lang w:val="sv-SE"/>
              </w:rPr>
              <w:t>Potatis</w:t>
            </w:r>
            <w:r>
              <w:rPr>
                <w:noProof/>
                <w:webHidden/>
              </w:rPr>
              <w:tab/>
            </w:r>
            <w:r>
              <w:rPr>
                <w:noProof/>
                <w:webHidden/>
              </w:rPr>
              <w:fldChar w:fldCharType="begin"/>
            </w:r>
            <w:r>
              <w:rPr>
                <w:noProof/>
                <w:webHidden/>
              </w:rPr>
              <w:instrText xml:space="preserve"> PAGEREF _Toc129692024 \h </w:instrText>
            </w:r>
            <w:r>
              <w:rPr>
                <w:noProof/>
                <w:webHidden/>
              </w:rPr>
            </w:r>
            <w:r>
              <w:rPr>
                <w:noProof/>
                <w:webHidden/>
              </w:rPr>
              <w:fldChar w:fldCharType="separate"/>
            </w:r>
            <w:r>
              <w:rPr>
                <w:noProof/>
                <w:webHidden/>
              </w:rPr>
              <w:t>31</w:t>
            </w:r>
            <w:r>
              <w:rPr>
                <w:noProof/>
                <w:webHidden/>
              </w:rPr>
              <w:fldChar w:fldCharType="end"/>
            </w:r>
          </w:hyperlink>
        </w:p>
        <w:p w14:paraId="7B591EA5" w14:textId="7EF5058B"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25" w:history="1">
            <w:r w:rsidRPr="002A0A03">
              <w:rPr>
                <w:rStyle w:val="Hyperlink"/>
                <w:noProof/>
                <w:lang w:val="sv-SE"/>
              </w:rPr>
              <w:t>Hasselbackspotatis</w:t>
            </w:r>
            <w:r>
              <w:rPr>
                <w:noProof/>
                <w:webHidden/>
              </w:rPr>
              <w:tab/>
            </w:r>
            <w:r>
              <w:rPr>
                <w:noProof/>
                <w:webHidden/>
              </w:rPr>
              <w:fldChar w:fldCharType="begin"/>
            </w:r>
            <w:r>
              <w:rPr>
                <w:noProof/>
                <w:webHidden/>
              </w:rPr>
              <w:instrText xml:space="preserve"> PAGEREF _Toc129692025 \h </w:instrText>
            </w:r>
            <w:r>
              <w:rPr>
                <w:noProof/>
                <w:webHidden/>
              </w:rPr>
            </w:r>
            <w:r>
              <w:rPr>
                <w:noProof/>
                <w:webHidden/>
              </w:rPr>
              <w:fldChar w:fldCharType="separate"/>
            </w:r>
            <w:r>
              <w:rPr>
                <w:noProof/>
                <w:webHidden/>
              </w:rPr>
              <w:t>31</w:t>
            </w:r>
            <w:r>
              <w:rPr>
                <w:noProof/>
                <w:webHidden/>
              </w:rPr>
              <w:fldChar w:fldCharType="end"/>
            </w:r>
          </w:hyperlink>
        </w:p>
        <w:p w14:paraId="24F988B1" w14:textId="7907BD91" w:rsidR="00E1544A" w:rsidRDefault="00E1544A">
          <w:pPr>
            <w:pStyle w:val="TOC2"/>
            <w:rPr>
              <w:rFonts w:asciiTheme="minorHAnsi" w:eastAsiaTheme="minorEastAsia" w:hAnsiTheme="minorHAnsi" w:cstheme="minorBidi"/>
              <w:noProof/>
              <w:sz w:val="22"/>
              <w:szCs w:val="22"/>
              <w:lang w:val="sv-SE" w:eastAsia="sv-SE"/>
            </w:rPr>
          </w:pPr>
          <w:hyperlink w:anchor="_Toc129692026" w:history="1">
            <w:r w:rsidRPr="002A0A03">
              <w:rPr>
                <w:rStyle w:val="Hyperlink"/>
                <w:noProof/>
                <w:lang w:val="sv-SE"/>
              </w:rPr>
              <w:t>Såser</w:t>
            </w:r>
            <w:r>
              <w:rPr>
                <w:noProof/>
                <w:webHidden/>
              </w:rPr>
              <w:tab/>
            </w:r>
            <w:r>
              <w:rPr>
                <w:noProof/>
                <w:webHidden/>
              </w:rPr>
              <w:fldChar w:fldCharType="begin"/>
            </w:r>
            <w:r>
              <w:rPr>
                <w:noProof/>
                <w:webHidden/>
              </w:rPr>
              <w:instrText xml:space="preserve"> PAGEREF _Toc129692026 \h </w:instrText>
            </w:r>
            <w:r>
              <w:rPr>
                <w:noProof/>
                <w:webHidden/>
              </w:rPr>
            </w:r>
            <w:r>
              <w:rPr>
                <w:noProof/>
                <w:webHidden/>
              </w:rPr>
              <w:fldChar w:fldCharType="separate"/>
            </w:r>
            <w:r>
              <w:rPr>
                <w:noProof/>
                <w:webHidden/>
              </w:rPr>
              <w:t>32</w:t>
            </w:r>
            <w:r>
              <w:rPr>
                <w:noProof/>
                <w:webHidden/>
              </w:rPr>
              <w:fldChar w:fldCharType="end"/>
            </w:r>
          </w:hyperlink>
        </w:p>
        <w:p w14:paraId="13FDC5BF" w14:textId="0FC169C8"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27" w:history="1">
            <w:r w:rsidRPr="002A0A03">
              <w:rPr>
                <w:rStyle w:val="Hyperlink"/>
                <w:noProof/>
                <w:lang w:val="sv-SE"/>
              </w:rPr>
              <w:t>Löksås</w:t>
            </w:r>
            <w:r>
              <w:rPr>
                <w:noProof/>
                <w:webHidden/>
              </w:rPr>
              <w:tab/>
            </w:r>
            <w:r>
              <w:rPr>
                <w:noProof/>
                <w:webHidden/>
              </w:rPr>
              <w:fldChar w:fldCharType="begin"/>
            </w:r>
            <w:r>
              <w:rPr>
                <w:noProof/>
                <w:webHidden/>
              </w:rPr>
              <w:instrText xml:space="preserve"> PAGEREF _Toc129692027 \h </w:instrText>
            </w:r>
            <w:r>
              <w:rPr>
                <w:noProof/>
                <w:webHidden/>
              </w:rPr>
            </w:r>
            <w:r>
              <w:rPr>
                <w:noProof/>
                <w:webHidden/>
              </w:rPr>
              <w:fldChar w:fldCharType="separate"/>
            </w:r>
            <w:r>
              <w:rPr>
                <w:noProof/>
                <w:webHidden/>
              </w:rPr>
              <w:t>32</w:t>
            </w:r>
            <w:r>
              <w:rPr>
                <w:noProof/>
                <w:webHidden/>
              </w:rPr>
              <w:fldChar w:fldCharType="end"/>
            </w:r>
          </w:hyperlink>
        </w:p>
        <w:p w14:paraId="0997E2E4" w14:textId="26A60B6B"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28" w:history="1">
            <w:r w:rsidRPr="002A0A03">
              <w:rPr>
                <w:rStyle w:val="Hyperlink"/>
                <w:noProof/>
                <w:lang w:val="sv-SE"/>
              </w:rPr>
              <w:t>Vitvinssås</w:t>
            </w:r>
            <w:r>
              <w:rPr>
                <w:noProof/>
                <w:webHidden/>
              </w:rPr>
              <w:tab/>
            </w:r>
            <w:r>
              <w:rPr>
                <w:noProof/>
                <w:webHidden/>
              </w:rPr>
              <w:fldChar w:fldCharType="begin"/>
            </w:r>
            <w:r>
              <w:rPr>
                <w:noProof/>
                <w:webHidden/>
              </w:rPr>
              <w:instrText xml:space="preserve"> PAGEREF _Toc129692028 \h </w:instrText>
            </w:r>
            <w:r>
              <w:rPr>
                <w:noProof/>
                <w:webHidden/>
              </w:rPr>
            </w:r>
            <w:r>
              <w:rPr>
                <w:noProof/>
                <w:webHidden/>
              </w:rPr>
              <w:fldChar w:fldCharType="separate"/>
            </w:r>
            <w:r>
              <w:rPr>
                <w:noProof/>
                <w:webHidden/>
              </w:rPr>
              <w:t>33</w:t>
            </w:r>
            <w:r>
              <w:rPr>
                <w:noProof/>
                <w:webHidden/>
              </w:rPr>
              <w:fldChar w:fldCharType="end"/>
            </w:r>
          </w:hyperlink>
        </w:p>
        <w:p w14:paraId="22E808A4" w14:textId="105431F1"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29" w:history="1">
            <w:r w:rsidRPr="002A0A03">
              <w:rPr>
                <w:rStyle w:val="Hyperlink"/>
                <w:noProof/>
                <w:lang w:val="sv-SE"/>
              </w:rPr>
              <w:t>Grönpepparsås</w:t>
            </w:r>
            <w:r>
              <w:rPr>
                <w:noProof/>
                <w:webHidden/>
              </w:rPr>
              <w:tab/>
            </w:r>
            <w:r>
              <w:rPr>
                <w:noProof/>
                <w:webHidden/>
              </w:rPr>
              <w:fldChar w:fldCharType="begin"/>
            </w:r>
            <w:r>
              <w:rPr>
                <w:noProof/>
                <w:webHidden/>
              </w:rPr>
              <w:instrText xml:space="preserve"> PAGEREF _Toc129692029 \h </w:instrText>
            </w:r>
            <w:r>
              <w:rPr>
                <w:noProof/>
                <w:webHidden/>
              </w:rPr>
            </w:r>
            <w:r>
              <w:rPr>
                <w:noProof/>
                <w:webHidden/>
              </w:rPr>
              <w:fldChar w:fldCharType="separate"/>
            </w:r>
            <w:r>
              <w:rPr>
                <w:noProof/>
                <w:webHidden/>
              </w:rPr>
              <w:t>34</w:t>
            </w:r>
            <w:r>
              <w:rPr>
                <w:noProof/>
                <w:webHidden/>
              </w:rPr>
              <w:fldChar w:fldCharType="end"/>
            </w:r>
          </w:hyperlink>
        </w:p>
        <w:p w14:paraId="3AA03DD1" w14:textId="7ABB8A2F"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30" w:history="1">
            <w:r w:rsidRPr="002A0A03">
              <w:rPr>
                <w:rStyle w:val="Hyperlink"/>
                <w:noProof/>
                <w:lang w:val="sv-SE"/>
              </w:rPr>
              <w:t>Ostsås</w:t>
            </w:r>
            <w:r>
              <w:rPr>
                <w:noProof/>
                <w:webHidden/>
              </w:rPr>
              <w:tab/>
            </w:r>
            <w:r>
              <w:rPr>
                <w:noProof/>
                <w:webHidden/>
              </w:rPr>
              <w:fldChar w:fldCharType="begin"/>
            </w:r>
            <w:r>
              <w:rPr>
                <w:noProof/>
                <w:webHidden/>
              </w:rPr>
              <w:instrText xml:space="preserve"> PAGEREF _Toc129692030 \h </w:instrText>
            </w:r>
            <w:r>
              <w:rPr>
                <w:noProof/>
                <w:webHidden/>
              </w:rPr>
            </w:r>
            <w:r>
              <w:rPr>
                <w:noProof/>
                <w:webHidden/>
              </w:rPr>
              <w:fldChar w:fldCharType="separate"/>
            </w:r>
            <w:r>
              <w:rPr>
                <w:noProof/>
                <w:webHidden/>
              </w:rPr>
              <w:t>35</w:t>
            </w:r>
            <w:r>
              <w:rPr>
                <w:noProof/>
                <w:webHidden/>
              </w:rPr>
              <w:fldChar w:fldCharType="end"/>
            </w:r>
          </w:hyperlink>
        </w:p>
        <w:p w14:paraId="30704448" w14:textId="736759A0"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31" w:history="1">
            <w:r w:rsidRPr="002A0A03">
              <w:rPr>
                <w:rStyle w:val="Hyperlink"/>
                <w:noProof/>
                <w:lang w:val="sv-SE"/>
              </w:rPr>
              <w:t>Enkel gräddsås</w:t>
            </w:r>
            <w:r>
              <w:rPr>
                <w:noProof/>
                <w:webHidden/>
              </w:rPr>
              <w:tab/>
            </w:r>
            <w:r>
              <w:rPr>
                <w:noProof/>
                <w:webHidden/>
              </w:rPr>
              <w:fldChar w:fldCharType="begin"/>
            </w:r>
            <w:r>
              <w:rPr>
                <w:noProof/>
                <w:webHidden/>
              </w:rPr>
              <w:instrText xml:space="preserve"> PAGEREF _Toc129692031 \h </w:instrText>
            </w:r>
            <w:r>
              <w:rPr>
                <w:noProof/>
                <w:webHidden/>
              </w:rPr>
            </w:r>
            <w:r>
              <w:rPr>
                <w:noProof/>
                <w:webHidden/>
              </w:rPr>
              <w:fldChar w:fldCharType="separate"/>
            </w:r>
            <w:r>
              <w:rPr>
                <w:noProof/>
                <w:webHidden/>
              </w:rPr>
              <w:t>36</w:t>
            </w:r>
            <w:r>
              <w:rPr>
                <w:noProof/>
                <w:webHidden/>
              </w:rPr>
              <w:fldChar w:fldCharType="end"/>
            </w:r>
          </w:hyperlink>
        </w:p>
        <w:p w14:paraId="5DF85153" w14:textId="0C3D55B8" w:rsidR="00E1544A" w:rsidRDefault="00E1544A">
          <w:pPr>
            <w:pStyle w:val="TOC2"/>
            <w:rPr>
              <w:rFonts w:asciiTheme="minorHAnsi" w:eastAsiaTheme="minorEastAsia" w:hAnsiTheme="minorHAnsi" w:cstheme="minorBidi"/>
              <w:noProof/>
              <w:sz w:val="22"/>
              <w:szCs w:val="22"/>
              <w:lang w:val="sv-SE" w:eastAsia="sv-SE"/>
            </w:rPr>
          </w:pPr>
          <w:hyperlink w:anchor="_Toc129692032" w:history="1">
            <w:r w:rsidRPr="002A0A03">
              <w:rPr>
                <w:rStyle w:val="Hyperlink"/>
                <w:noProof/>
                <w:lang w:val="sv-SE"/>
              </w:rPr>
              <w:t>Sallader</w:t>
            </w:r>
            <w:r>
              <w:rPr>
                <w:noProof/>
                <w:webHidden/>
              </w:rPr>
              <w:tab/>
            </w:r>
            <w:r>
              <w:rPr>
                <w:noProof/>
                <w:webHidden/>
              </w:rPr>
              <w:fldChar w:fldCharType="begin"/>
            </w:r>
            <w:r>
              <w:rPr>
                <w:noProof/>
                <w:webHidden/>
              </w:rPr>
              <w:instrText xml:space="preserve"> PAGEREF _Toc129692032 \h </w:instrText>
            </w:r>
            <w:r>
              <w:rPr>
                <w:noProof/>
                <w:webHidden/>
              </w:rPr>
            </w:r>
            <w:r>
              <w:rPr>
                <w:noProof/>
                <w:webHidden/>
              </w:rPr>
              <w:fldChar w:fldCharType="separate"/>
            </w:r>
            <w:r>
              <w:rPr>
                <w:noProof/>
                <w:webHidden/>
              </w:rPr>
              <w:t>37</w:t>
            </w:r>
            <w:r>
              <w:rPr>
                <w:noProof/>
                <w:webHidden/>
              </w:rPr>
              <w:fldChar w:fldCharType="end"/>
            </w:r>
          </w:hyperlink>
        </w:p>
        <w:p w14:paraId="1A54CED2" w14:textId="1E5A4562"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33" w:history="1">
            <w:r w:rsidRPr="002A0A03">
              <w:rPr>
                <w:rStyle w:val="Hyperlink"/>
                <w:noProof/>
                <w:lang w:val="sv-SE"/>
              </w:rPr>
              <w:t>Cole slaw</w:t>
            </w:r>
            <w:r>
              <w:rPr>
                <w:noProof/>
                <w:webHidden/>
              </w:rPr>
              <w:tab/>
            </w:r>
            <w:r>
              <w:rPr>
                <w:noProof/>
                <w:webHidden/>
              </w:rPr>
              <w:fldChar w:fldCharType="begin"/>
            </w:r>
            <w:r>
              <w:rPr>
                <w:noProof/>
                <w:webHidden/>
              </w:rPr>
              <w:instrText xml:space="preserve"> PAGEREF _Toc129692033 \h </w:instrText>
            </w:r>
            <w:r>
              <w:rPr>
                <w:noProof/>
                <w:webHidden/>
              </w:rPr>
            </w:r>
            <w:r>
              <w:rPr>
                <w:noProof/>
                <w:webHidden/>
              </w:rPr>
              <w:fldChar w:fldCharType="separate"/>
            </w:r>
            <w:r>
              <w:rPr>
                <w:noProof/>
                <w:webHidden/>
              </w:rPr>
              <w:t>37</w:t>
            </w:r>
            <w:r>
              <w:rPr>
                <w:noProof/>
                <w:webHidden/>
              </w:rPr>
              <w:fldChar w:fldCharType="end"/>
            </w:r>
          </w:hyperlink>
        </w:p>
        <w:p w14:paraId="428F16D2" w14:textId="2644AB2C" w:rsidR="00E1544A" w:rsidRDefault="00E1544A">
          <w:pPr>
            <w:pStyle w:val="TOC2"/>
            <w:rPr>
              <w:rFonts w:asciiTheme="minorHAnsi" w:eastAsiaTheme="minorEastAsia" w:hAnsiTheme="minorHAnsi" w:cstheme="minorBidi"/>
              <w:noProof/>
              <w:sz w:val="22"/>
              <w:szCs w:val="22"/>
              <w:lang w:val="sv-SE" w:eastAsia="sv-SE"/>
            </w:rPr>
          </w:pPr>
          <w:hyperlink w:anchor="_Toc129692034" w:history="1">
            <w:r w:rsidRPr="002A0A03">
              <w:rPr>
                <w:rStyle w:val="Hyperlink"/>
                <w:noProof/>
                <w:lang w:val="sv-SE"/>
              </w:rPr>
              <w:t>Glaze och marinad</w:t>
            </w:r>
            <w:r>
              <w:rPr>
                <w:noProof/>
                <w:webHidden/>
              </w:rPr>
              <w:tab/>
            </w:r>
            <w:r>
              <w:rPr>
                <w:noProof/>
                <w:webHidden/>
              </w:rPr>
              <w:fldChar w:fldCharType="begin"/>
            </w:r>
            <w:r>
              <w:rPr>
                <w:noProof/>
                <w:webHidden/>
              </w:rPr>
              <w:instrText xml:space="preserve"> PAGEREF _Toc129692034 \h </w:instrText>
            </w:r>
            <w:r>
              <w:rPr>
                <w:noProof/>
                <w:webHidden/>
              </w:rPr>
            </w:r>
            <w:r>
              <w:rPr>
                <w:noProof/>
                <w:webHidden/>
              </w:rPr>
              <w:fldChar w:fldCharType="separate"/>
            </w:r>
            <w:r>
              <w:rPr>
                <w:noProof/>
                <w:webHidden/>
              </w:rPr>
              <w:t>38</w:t>
            </w:r>
            <w:r>
              <w:rPr>
                <w:noProof/>
                <w:webHidden/>
              </w:rPr>
              <w:fldChar w:fldCharType="end"/>
            </w:r>
          </w:hyperlink>
        </w:p>
        <w:p w14:paraId="066B498A" w14:textId="4914B129"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35" w:history="1">
            <w:r w:rsidRPr="002A0A03">
              <w:rPr>
                <w:rStyle w:val="Hyperlink"/>
                <w:noProof/>
                <w:lang w:val="sv-SE"/>
              </w:rPr>
              <w:t>Jack Daniels Glaze</w:t>
            </w:r>
            <w:r>
              <w:rPr>
                <w:noProof/>
                <w:webHidden/>
              </w:rPr>
              <w:tab/>
            </w:r>
            <w:r>
              <w:rPr>
                <w:noProof/>
                <w:webHidden/>
              </w:rPr>
              <w:fldChar w:fldCharType="begin"/>
            </w:r>
            <w:r>
              <w:rPr>
                <w:noProof/>
                <w:webHidden/>
              </w:rPr>
              <w:instrText xml:space="preserve"> PAGEREF _Toc129692035 \h </w:instrText>
            </w:r>
            <w:r>
              <w:rPr>
                <w:noProof/>
                <w:webHidden/>
              </w:rPr>
            </w:r>
            <w:r>
              <w:rPr>
                <w:noProof/>
                <w:webHidden/>
              </w:rPr>
              <w:fldChar w:fldCharType="separate"/>
            </w:r>
            <w:r>
              <w:rPr>
                <w:noProof/>
                <w:webHidden/>
              </w:rPr>
              <w:t>38</w:t>
            </w:r>
            <w:r>
              <w:rPr>
                <w:noProof/>
                <w:webHidden/>
              </w:rPr>
              <w:fldChar w:fldCharType="end"/>
            </w:r>
          </w:hyperlink>
        </w:p>
        <w:p w14:paraId="5CF0DF0A" w14:textId="6EB9888D"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36" w:history="1">
            <w:r w:rsidRPr="002A0A03">
              <w:rPr>
                <w:rStyle w:val="Hyperlink"/>
                <w:noProof/>
                <w:lang w:val="sv-SE"/>
              </w:rPr>
              <w:t>Jack Daniels Marinad</w:t>
            </w:r>
            <w:r>
              <w:rPr>
                <w:noProof/>
                <w:webHidden/>
              </w:rPr>
              <w:tab/>
            </w:r>
            <w:r>
              <w:rPr>
                <w:noProof/>
                <w:webHidden/>
              </w:rPr>
              <w:fldChar w:fldCharType="begin"/>
            </w:r>
            <w:r>
              <w:rPr>
                <w:noProof/>
                <w:webHidden/>
              </w:rPr>
              <w:instrText xml:space="preserve"> PAGEREF _Toc129692036 \h </w:instrText>
            </w:r>
            <w:r>
              <w:rPr>
                <w:noProof/>
                <w:webHidden/>
              </w:rPr>
            </w:r>
            <w:r>
              <w:rPr>
                <w:noProof/>
                <w:webHidden/>
              </w:rPr>
              <w:fldChar w:fldCharType="separate"/>
            </w:r>
            <w:r>
              <w:rPr>
                <w:noProof/>
                <w:webHidden/>
              </w:rPr>
              <w:t>39</w:t>
            </w:r>
            <w:r>
              <w:rPr>
                <w:noProof/>
                <w:webHidden/>
              </w:rPr>
              <w:fldChar w:fldCharType="end"/>
            </w:r>
          </w:hyperlink>
        </w:p>
        <w:p w14:paraId="1FA96D68" w14:textId="58E7B071"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37" w:history="1">
            <w:r w:rsidRPr="002A0A03">
              <w:rPr>
                <w:rStyle w:val="Hyperlink"/>
                <w:noProof/>
                <w:lang w:val="sv-SE"/>
              </w:rPr>
              <w:t>Mustiga marinaden</w:t>
            </w:r>
            <w:r>
              <w:rPr>
                <w:noProof/>
                <w:webHidden/>
              </w:rPr>
              <w:tab/>
            </w:r>
            <w:r>
              <w:rPr>
                <w:noProof/>
                <w:webHidden/>
              </w:rPr>
              <w:fldChar w:fldCharType="begin"/>
            </w:r>
            <w:r>
              <w:rPr>
                <w:noProof/>
                <w:webHidden/>
              </w:rPr>
              <w:instrText xml:space="preserve"> PAGEREF _Toc129692037 \h </w:instrText>
            </w:r>
            <w:r>
              <w:rPr>
                <w:noProof/>
                <w:webHidden/>
              </w:rPr>
            </w:r>
            <w:r>
              <w:rPr>
                <w:noProof/>
                <w:webHidden/>
              </w:rPr>
              <w:fldChar w:fldCharType="separate"/>
            </w:r>
            <w:r>
              <w:rPr>
                <w:noProof/>
                <w:webHidden/>
              </w:rPr>
              <w:t>40</w:t>
            </w:r>
            <w:r>
              <w:rPr>
                <w:noProof/>
                <w:webHidden/>
              </w:rPr>
              <w:fldChar w:fldCharType="end"/>
            </w:r>
          </w:hyperlink>
        </w:p>
        <w:p w14:paraId="41D70267" w14:textId="2555FB80"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38" w:history="1">
            <w:r w:rsidRPr="002A0A03">
              <w:rPr>
                <w:rStyle w:val="Hyperlink"/>
                <w:noProof/>
                <w:lang w:val="sv-SE"/>
              </w:rPr>
              <w:t>Chilimarinad</w:t>
            </w:r>
            <w:r>
              <w:rPr>
                <w:noProof/>
                <w:webHidden/>
              </w:rPr>
              <w:tab/>
            </w:r>
            <w:r>
              <w:rPr>
                <w:noProof/>
                <w:webHidden/>
              </w:rPr>
              <w:fldChar w:fldCharType="begin"/>
            </w:r>
            <w:r>
              <w:rPr>
                <w:noProof/>
                <w:webHidden/>
              </w:rPr>
              <w:instrText xml:space="preserve"> PAGEREF _Toc129692038 \h </w:instrText>
            </w:r>
            <w:r>
              <w:rPr>
                <w:noProof/>
                <w:webHidden/>
              </w:rPr>
            </w:r>
            <w:r>
              <w:rPr>
                <w:noProof/>
                <w:webHidden/>
              </w:rPr>
              <w:fldChar w:fldCharType="separate"/>
            </w:r>
            <w:r>
              <w:rPr>
                <w:noProof/>
                <w:webHidden/>
              </w:rPr>
              <w:t>41</w:t>
            </w:r>
            <w:r>
              <w:rPr>
                <w:noProof/>
                <w:webHidden/>
              </w:rPr>
              <w:fldChar w:fldCharType="end"/>
            </w:r>
          </w:hyperlink>
        </w:p>
        <w:p w14:paraId="7083F82A" w14:textId="763CAC2B" w:rsidR="00E1544A" w:rsidRDefault="00E1544A">
          <w:pPr>
            <w:pStyle w:val="TOC1"/>
            <w:tabs>
              <w:tab w:val="right" w:leader="dot" w:pos="5530"/>
            </w:tabs>
            <w:rPr>
              <w:rFonts w:asciiTheme="minorHAnsi" w:eastAsiaTheme="minorEastAsia" w:hAnsiTheme="minorHAnsi" w:cstheme="minorBidi"/>
              <w:noProof/>
              <w:sz w:val="22"/>
              <w:szCs w:val="22"/>
              <w:lang w:val="sv-SE" w:eastAsia="sv-SE"/>
            </w:rPr>
          </w:pPr>
          <w:hyperlink w:anchor="_Toc129692039" w:history="1">
            <w:r w:rsidRPr="002A0A03">
              <w:rPr>
                <w:rStyle w:val="Hyperlink"/>
                <w:noProof/>
                <w:lang w:val="sv-SE"/>
              </w:rPr>
              <w:t>Fonder</w:t>
            </w:r>
            <w:r>
              <w:rPr>
                <w:noProof/>
                <w:webHidden/>
              </w:rPr>
              <w:tab/>
            </w:r>
            <w:r>
              <w:rPr>
                <w:noProof/>
                <w:webHidden/>
              </w:rPr>
              <w:fldChar w:fldCharType="begin"/>
            </w:r>
            <w:r>
              <w:rPr>
                <w:noProof/>
                <w:webHidden/>
              </w:rPr>
              <w:instrText xml:space="preserve"> PAGEREF _Toc129692039 \h </w:instrText>
            </w:r>
            <w:r>
              <w:rPr>
                <w:noProof/>
                <w:webHidden/>
              </w:rPr>
            </w:r>
            <w:r>
              <w:rPr>
                <w:noProof/>
                <w:webHidden/>
              </w:rPr>
              <w:fldChar w:fldCharType="separate"/>
            </w:r>
            <w:r>
              <w:rPr>
                <w:noProof/>
                <w:webHidden/>
              </w:rPr>
              <w:t>42</w:t>
            </w:r>
            <w:r>
              <w:rPr>
                <w:noProof/>
                <w:webHidden/>
              </w:rPr>
              <w:fldChar w:fldCharType="end"/>
            </w:r>
          </w:hyperlink>
        </w:p>
        <w:p w14:paraId="11D45FCB" w14:textId="40CC2DF0" w:rsidR="00E1544A" w:rsidRDefault="00E1544A">
          <w:pPr>
            <w:pStyle w:val="TOC2"/>
            <w:rPr>
              <w:rFonts w:asciiTheme="minorHAnsi" w:eastAsiaTheme="minorEastAsia" w:hAnsiTheme="minorHAnsi" w:cstheme="minorBidi"/>
              <w:noProof/>
              <w:sz w:val="22"/>
              <w:szCs w:val="22"/>
              <w:lang w:val="sv-SE" w:eastAsia="sv-SE"/>
            </w:rPr>
          </w:pPr>
          <w:hyperlink w:anchor="_Toc129692040" w:history="1">
            <w:r w:rsidRPr="002A0A03">
              <w:rPr>
                <w:rStyle w:val="Hyperlink"/>
                <w:noProof/>
                <w:lang w:val="sv-SE"/>
              </w:rPr>
              <w:t>Fisk</w:t>
            </w:r>
            <w:r>
              <w:rPr>
                <w:noProof/>
                <w:webHidden/>
              </w:rPr>
              <w:tab/>
            </w:r>
            <w:r>
              <w:rPr>
                <w:noProof/>
                <w:webHidden/>
              </w:rPr>
              <w:fldChar w:fldCharType="begin"/>
            </w:r>
            <w:r>
              <w:rPr>
                <w:noProof/>
                <w:webHidden/>
              </w:rPr>
              <w:instrText xml:space="preserve"> PAGEREF _Toc129692040 \h </w:instrText>
            </w:r>
            <w:r>
              <w:rPr>
                <w:noProof/>
                <w:webHidden/>
              </w:rPr>
            </w:r>
            <w:r>
              <w:rPr>
                <w:noProof/>
                <w:webHidden/>
              </w:rPr>
              <w:fldChar w:fldCharType="separate"/>
            </w:r>
            <w:r>
              <w:rPr>
                <w:noProof/>
                <w:webHidden/>
              </w:rPr>
              <w:t>42</w:t>
            </w:r>
            <w:r>
              <w:rPr>
                <w:noProof/>
                <w:webHidden/>
              </w:rPr>
              <w:fldChar w:fldCharType="end"/>
            </w:r>
          </w:hyperlink>
        </w:p>
        <w:p w14:paraId="1B6B9E07" w14:textId="48C96F45"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41" w:history="1">
            <w:r w:rsidRPr="002A0A03">
              <w:rPr>
                <w:rStyle w:val="Hyperlink"/>
                <w:noProof/>
                <w:lang w:val="sv-SE"/>
              </w:rPr>
              <w:t>Räkfond</w:t>
            </w:r>
            <w:r>
              <w:rPr>
                <w:noProof/>
                <w:webHidden/>
              </w:rPr>
              <w:tab/>
            </w:r>
            <w:r>
              <w:rPr>
                <w:noProof/>
                <w:webHidden/>
              </w:rPr>
              <w:fldChar w:fldCharType="begin"/>
            </w:r>
            <w:r>
              <w:rPr>
                <w:noProof/>
                <w:webHidden/>
              </w:rPr>
              <w:instrText xml:space="preserve"> PAGEREF _Toc129692041 \h </w:instrText>
            </w:r>
            <w:r>
              <w:rPr>
                <w:noProof/>
                <w:webHidden/>
              </w:rPr>
            </w:r>
            <w:r>
              <w:rPr>
                <w:noProof/>
                <w:webHidden/>
              </w:rPr>
              <w:fldChar w:fldCharType="separate"/>
            </w:r>
            <w:r>
              <w:rPr>
                <w:noProof/>
                <w:webHidden/>
              </w:rPr>
              <w:t>42</w:t>
            </w:r>
            <w:r>
              <w:rPr>
                <w:noProof/>
                <w:webHidden/>
              </w:rPr>
              <w:fldChar w:fldCharType="end"/>
            </w:r>
          </w:hyperlink>
        </w:p>
        <w:p w14:paraId="0A9A3DA0" w14:textId="5D9D7096" w:rsidR="00E1544A" w:rsidRDefault="00E1544A">
          <w:pPr>
            <w:pStyle w:val="TOC2"/>
            <w:rPr>
              <w:rFonts w:asciiTheme="minorHAnsi" w:eastAsiaTheme="minorEastAsia" w:hAnsiTheme="minorHAnsi" w:cstheme="minorBidi"/>
              <w:noProof/>
              <w:sz w:val="22"/>
              <w:szCs w:val="22"/>
              <w:lang w:val="sv-SE" w:eastAsia="sv-SE"/>
            </w:rPr>
          </w:pPr>
          <w:hyperlink w:anchor="_Toc129692042" w:history="1">
            <w:r w:rsidRPr="002A0A03">
              <w:rPr>
                <w:rStyle w:val="Hyperlink"/>
                <w:noProof/>
                <w:lang w:val="sv-SE"/>
              </w:rPr>
              <w:t>Kött</w:t>
            </w:r>
            <w:r>
              <w:rPr>
                <w:noProof/>
                <w:webHidden/>
              </w:rPr>
              <w:tab/>
            </w:r>
            <w:r>
              <w:rPr>
                <w:noProof/>
                <w:webHidden/>
              </w:rPr>
              <w:fldChar w:fldCharType="begin"/>
            </w:r>
            <w:r>
              <w:rPr>
                <w:noProof/>
                <w:webHidden/>
              </w:rPr>
              <w:instrText xml:space="preserve"> PAGEREF _Toc129692042 \h </w:instrText>
            </w:r>
            <w:r>
              <w:rPr>
                <w:noProof/>
                <w:webHidden/>
              </w:rPr>
            </w:r>
            <w:r>
              <w:rPr>
                <w:noProof/>
                <w:webHidden/>
              </w:rPr>
              <w:fldChar w:fldCharType="separate"/>
            </w:r>
            <w:r>
              <w:rPr>
                <w:noProof/>
                <w:webHidden/>
              </w:rPr>
              <w:t>43</w:t>
            </w:r>
            <w:r>
              <w:rPr>
                <w:noProof/>
                <w:webHidden/>
              </w:rPr>
              <w:fldChar w:fldCharType="end"/>
            </w:r>
          </w:hyperlink>
        </w:p>
        <w:p w14:paraId="5A3AD6C0" w14:textId="7B360BE5"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43" w:history="1">
            <w:r w:rsidRPr="002A0A03">
              <w:rPr>
                <w:rStyle w:val="Hyperlink"/>
                <w:noProof/>
                <w:lang w:val="sv-SE"/>
              </w:rPr>
              <w:t>Köttfond (Otestad)</w:t>
            </w:r>
            <w:r>
              <w:rPr>
                <w:noProof/>
                <w:webHidden/>
              </w:rPr>
              <w:tab/>
            </w:r>
            <w:r>
              <w:rPr>
                <w:noProof/>
                <w:webHidden/>
              </w:rPr>
              <w:fldChar w:fldCharType="begin"/>
            </w:r>
            <w:r>
              <w:rPr>
                <w:noProof/>
                <w:webHidden/>
              </w:rPr>
              <w:instrText xml:space="preserve"> PAGEREF _Toc129692043 \h </w:instrText>
            </w:r>
            <w:r>
              <w:rPr>
                <w:noProof/>
                <w:webHidden/>
              </w:rPr>
            </w:r>
            <w:r>
              <w:rPr>
                <w:noProof/>
                <w:webHidden/>
              </w:rPr>
              <w:fldChar w:fldCharType="separate"/>
            </w:r>
            <w:r>
              <w:rPr>
                <w:noProof/>
                <w:webHidden/>
              </w:rPr>
              <w:t>43</w:t>
            </w:r>
            <w:r>
              <w:rPr>
                <w:noProof/>
                <w:webHidden/>
              </w:rPr>
              <w:fldChar w:fldCharType="end"/>
            </w:r>
          </w:hyperlink>
        </w:p>
        <w:p w14:paraId="1E4D635C" w14:textId="62557BB7" w:rsidR="00E1544A" w:rsidRDefault="00E1544A">
          <w:pPr>
            <w:pStyle w:val="TOC1"/>
            <w:tabs>
              <w:tab w:val="right" w:leader="dot" w:pos="5530"/>
            </w:tabs>
            <w:rPr>
              <w:rFonts w:asciiTheme="minorHAnsi" w:eastAsiaTheme="minorEastAsia" w:hAnsiTheme="minorHAnsi" w:cstheme="minorBidi"/>
              <w:noProof/>
              <w:sz w:val="22"/>
              <w:szCs w:val="22"/>
              <w:lang w:val="sv-SE" w:eastAsia="sv-SE"/>
            </w:rPr>
          </w:pPr>
          <w:hyperlink w:anchor="_Toc129692044" w:history="1">
            <w:r w:rsidRPr="002A0A03">
              <w:rPr>
                <w:rStyle w:val="Hyperlink"/>
                <w:noProof/>
                <w:lang w:val="sv-SE"/>
              </w:rPr>
              <w:t>Bakning</w:t>
            </w:r>
            <w:r>
              <w:rPr>
                <w:noProof/>
                <w:webHidden/>
              </w:rPr>
              <w:tab/>
            </w:r>
            <w:r>
              <w:rPr>
                <w:noProof/>
                <w:webHidden/>
              </w:rPr>
              <w:fldChar w:fldCharType="begin"/>
            </w:r>
            <w:r>
              <w:rPr>
                <w:noProof/>
                <w:webHidden/>
              </w:rPr>
              <w:instrText xml:space="preserve"> PAGEREF _Toc129692044 \h </w:instrText>
            </w:r>
            <w:r>
              <w:rPr>
                <w:noProof/>
                <w:webHidden/>
              </w:rPr>
            </w:r>
            <w:r>
              <w:rPr>
                <w:noProof/>
                <w:webHidden/>
              </w:rPr>
              <w:fldChar w:fldCharType="separate"/>
            </w:r>
            <w:r>
              <w:rPr>
                <w:noProof/>
                <w:webHidden/>
              </w:rPr>
              <w:t>44</w:t>
            </w:r>
            <w:r>
              <w:rPr>
                <w:noProof/>
                <w:webHidden/>
              </w:rPr>
              <w:fldChar w:fldCharType="end"/>
            </w:r>
          </w:hyperlink>
        </w:p>
        <w:p w14:paraId="19E99192" w14:textId="4495913E" w:rsidR="00E1544A" w:rsidRDefault="00E1544A">
          <w:pPr>
            <w:pStyle w:val="TOC2"/>
            <w:rPr>
              <w:rFonts w:asciiTheme="minorHAnsi" w:eastAsiaTheme="minorEastAsia" w:hAnsiTheme="minorHAnsi" w:cstheme="minorBidi"/>
              <w:noProof/>
              <w:sz w:val="22"/>
              <w:szCs w:val="22"/>
              <w:lang w:val="sv-SE" w:eastAsia="sv-SE"/>
            </w:rPr>
          </w:pPr>
          <w:hyperlink w:anchor="_Toc129692045" w:history="1">
            <w:r w:rsidRPr="002A0A03">
              <w:rPr>
                <w:rStyle w:val="Hyperlink"/>
                <w:noProof/>
                <w:lang w:val="sv-SE"/>
              </w:rPr>
              <w:t>Frukost</w:t>
            </w:r>
            <w:r>
              <w:rPr>
                <w:noProof/>
                <w:webHidden/>
              </w:rPr>
              <w:tab/>
            </w:r>
            <w:r>
              <w:rPr>
                <w:noProof/>
                <w:webHidden/>
              </w:rPr>
              <w:fldChar w:fldCharType="begin"/>
            </w:r>
            <w:r>
              <w:rPr>
                <w:noProof/>
                <w:webHidden/>
              </w:rPr>
              <w:instrText xml:space="preserve"> PAGEREF _Toc129692045 \h </w:instrText>
            </w:r>
            <w:r>
              <w:rPr>
                <w:noProof/>
                <w:webHidden/>
              </w:rPr>
            </w:r>
            <w:r>
              <w:rPr>
                <w:noProof/>
                <w:webHidden/>
              </w:rPr>
              <w:fldChar w:fldCharType="separate"/>
            </w:r>
            <w:r>
              <w:rPr>
                <w:noProof/>
                <w:webHidden/>
              </w:rPr>
              <w:t>44</w:t>
            </w:r>
            <w:r>
              <w:rPr>
                <w:noProof/>
                <w:webHidden/>
              </w:rPr>
              <w:fldChar w:fldCharType="end"/>
            </w:r>
          </w:hyperlink>
        </w:p>
        <w:p w14:paraId="30825D04" w14:textId="4412ABB0"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46" w:history="1">
            <w:r w:rsidRPr="002A0A03">
              <w:rPr>
                <w:rStyle w:val="Hyperlink"/>
                <w:noProof/>
                <w:lang w:val="sv-SE"/>
              </w:rPr>
              <w:t>Scones</w:t>
            </w:r>
            <w:r>
              <w:rPr>
                <w:noProof/>
                <w:webHidden/>
              </w:rPr>
              <w:tab/>
            </w:r>
            <w:r>
              <w:rPr>
                <w:noProof/>
                <w:webHidden/>
              </w:rPr>
              <w:fldChar w:fldCharType="begin"/>
            </w:r>
            <w:r>
              <w:rPr>
                <w:noProof/>
                <w:webHidden/>
              </w:rPr>
              <w:instrText xml:space="preserve"> PAGEREF _Toc129692046 \h </w:instrText>
            </w:r>
            <w:r>
              <w:rPr>
                <w:noProof/>
                <w:webHidden/>
              </w:rPr>
            </w:r>
            <w:r>
              <w:rPr>
                <w:noProof/>
                <w:webHidden/>
              </w:rPr>
              <w:fldChar w:fldCharType="separate"/>
            </w:r>
            <w:r>
              <w:rPr>
                <w:noProof/>
                <w:webHidden/>
              </w:rPr>
              <w:t>44</w:t>
            </w:r>
            <w:r>
              <w:rPr>
                <w:noProof/>
                <w:webHidden/>
              </w:rPr>
              <w:fldChar w:fldCharType="end"/>
            </w:r>
          </w:hyperlink>
        </w:p>
        <w:p w14:paraId="1437272A" w14:textId="18053A10" w:rsidR="00E1544A" w:rsidRDefault="00E1544A">
          <w:pPr>
            <w:pStyle w:val="TOC2"/>
            <w:rPr>
              <w:rFonts w:asciiTheme="minorHAnsi" w:eastAsiaTheme="minorEastAsia" w:hAnsiTheme="minorHAnsi" w:cstheme="minorBidi"/>
              <w:noProof/>
              <w:sz w:val="22"/>
              <w:szCs w:val="22"/>
              <w:lang w:val="sv-SE" w:eastAsia="sv-SE"/>
            </w:rPr>
          </w:pPr>
          <w:hyperlink w:anchor="_Toc129692047" w:history="1">
            <w:r w:rsidRPr="002A0A03">
              <w:rPr>
                <w:rStyle w:val="Hyperlink"/>
                <w:noProof/>
                <w:lang w:val="sv-SE"/>
              </w:rPr>
              <w:t>Bröd</w:t>
            </w:r>
            <w:r>
              <w:rPr>
                <w:noProof/>
                <w:webHidden/>
              </w:rPr>
              <w:tab/>
            </w:r>
            <w:r>
              <w:rPr>
                <w:noProof/>
                <w:webHidden/>
              </w:rPr>
              <w:fldChar w:fldCharType="begin"/>
            </w:r>
            <w:r>
              <w:rPr>
                <w:noProof/>
                <w:webHidden/>
              </w:rPr>
              <w:instrText xml:space="preserve"> PAGEREF _Toc129692047 \h </w:instrText>
            </w:r>
            <w:r>
              <w:rPr>
                <w:noProof/>
                <w:webHidden/>
              </w:rPr>
            </w:r>
            <w:r>
              <w:rPr>
                <w:noProof/>
                <w:webHidden/>
              </w:rPr>
              <w:fldChar w:fldCharType="separate"/>
            </w:r>
            <w:r>
              <w:rPr>
                <w:noProof/>
                <w:webHidden/>
              </w:rPr>
              <w:t>44</w:t>
            </w:r>
            <w:r>
              <w:rPr>
                <w:noProof/>
                <w:webHidden/>
              </w:rPr>
              <w:fldChar w:fldCharType="end"/>
            </w:r>
          </w:hyperlink>
        </w:p>
        <w:p w14:paraId="22E63F64" w14:textId="47DF54A1"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48" w:history="1">
            <w:r w:rsidRPr="002A0A03">
              <w:rPr>
                <w:rStyle w:val="Hyperlink"/>
                <w:noProof/>
                <w:lang w:val="sv-SE"/>
              </w:rPr>
              <w:t>Öster Malma fröknäcke</w:t>
            </w:r>
            <w:r>
              <w:rPr>
                <w:noProof/>
                <w:webHidden/>
              </w:rPr>
              <w:tab/>
            </w:r>
            <w:r>
              <w:rPr>
                <w:noProof/>
                <w:webHidden/>
              </w:rPr>
              <w:fldChar w:fldCharType="begin"/>
            </w:r>
            <w:r>
              <w:rPr>
                <w:noProof/>
                <w:webHidden/>
              </w:rPr>
              <w:instrText xml:space="preserve"> PAGEREF _Toc129692048 \h </w:instrText>
            </w:r>
            <w:r>
              <w:rPr>
                <w:noProof/>
                <w:webHidden/>
              </w:rPr>
            </w:r>
            <w:r>
              <w:rPr>
                <w:noProof/>
                <w:webHidden/>
              </w:rPr>
              <w:fldChar w:fldCharType="separate"/>
            </w:r>
            <w:r>
              <w:rPr>
                <w:noProof/>
                <w:webHidden/>
              </w:rPr>
              <w:t>44</w:t>
            </w:r>
            <w:r>
              <w:rPr>
                <w:noProof/>
                <w:webHidden/>
              </w:rPr>
              <w:fldChar w:fldCharType="end"/>
            </w:r>
          </w:hyperlink>
        </w:p>
        <w:p w14:paraId="761A9D97" w14:textId="76AD16F9"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49" w:history="1">
            <w:r w:rsidRPr="002A0A03">
              <w:rPr>
                <w:rStyle w:val="Hyperlink"/>
                <w:noProof/>
                <w:lang w:val="sv-SE"/>
              </w:rPr>
              <w:t>Öster Malma Torpestalimpa</w:t>
            </w:r>
            <w:r>
              <w:rPr>
                <w:noProof/>
                <w:webHidden/>
              </w:rPr>
              <w:tab/>
            </w:r>
            <w:r>
              <w:rPr>
                <w:noProof/>
                <w:webHidden/>
              </w:rPr>
              <w:fldChar w:fldCharType="begin"/>
            </w:r>
            <w:r>
              <w:rPr>
                <w:noProof/>
                <w:webHidden/>
              </w:rPr>
              <w:instrText xml:space="preserve"> PAGEREF _Toc129692049 \h </w:instrText>
            </w:r>
            <w:r>
              <w:rPr>
                <w:noProof/>
                <w:webHidden/>
              </w:rPr>
            </w:r>
            <w:r>
              <w:rPr>
                <w:noProof/>
                <w:webHidden/>
              </w:rPr>
              <w:fldChar w:fldCharType="separate"/>
            </w:r>
            <w:r>
              <w:rPr>
                <w:noProof/>
                <w:webHidden/>
              </w:rPr>
              <w:t>45</w:t>
            </w:r>
            <w:r>
              <w:rPr>
                <w:noProof/>
                <w:webHidden/>
              </w:rPr>
              <w:fldChar w:fldCharType="end"/>
            </w:r>
          </w:hyperlink>
        </w:p>
        <w:p w14:paraId="761CA7E2" w14:textId="388E8010" w:rsidR="00E1544A" w:rsidRDefault="00E1544A">
          <w:pPr>
            <w:pStyle w:val="TOC1"/>
            <w:tabs>
              <w:tab w:val="right" w:leader="dot" w:pos="5530"/>
            </w:tabs>
            <w:rPr>
              <w:rFonts w:asciiTheme="minorHAnsi" w:eastAsiaTheme="minorEastAsia" w:hAnsiTheme="minorHAnsi" w:cstheme="minorBidi"/>
              <w:noProof/>
              <w:sz w:val="22"/>
              <w:szCs w:val="22"/>
              <w:lang w:val="sv-SE" w:eastAsia="sv-SE"/>
            </w:rPr>
          </w:pPr>
          <w:hyperlink w:anchor="_Toc129692050" w:history="1">
            <w:r w:rsidRPr="002A0A03">
              <w:rPr>
                <w:rStyle w:val="Hyperlink"/>
                <w:noProof/>
                <w:lang w:val="sv-SE"/>
              </w:rPr>
              <w:t>Ej provade</w:t>
            </w:r>
            <w:r>
              <w:rPr>
                <w:noProof/>
                <w:webHidden/>
              </w:rPr>
              <w:tab/>
            </w:r>
            <w:r>
              <w:rPr>
                <w:noProof/>
                <w:webHidden/>
              </w:rPr>
              <w:fldChar w:fldCharType="begin"/>
            </w:r>
            <w:r>
              <w:rPr>
                <w:noProof/>
                <w:webHidden/>
              </w:rPr>
              <w:instrText xml:space="preserve"> PAGEREF _Toc129692050 \h </w:instrText>
            </w:r>
            <w:r>
              <w:rPr>
                <w:noProof/>
                <w:webHidden/>
              </w:rPr>
            </w:r>
            <w:r>
              <w:rPr>
                <w:noProof/>
                <w:webHidden/>
              </w:rPr>
              <w:fldChar w:fldCharType="separate"/>
            </w:r>
            <w:r>
              <w:rPr>
                <w:noProof/>
                <w:webHidden/>
              </w:rPr>
              <w:t>46</w:t>
            </w:r>
            <w:r>
              <w:rPr>
                <w:noProof/>
                <w:webHidden/>
              </w:rPr>
              <w:fldChar w:fldCharType="end"/>
            </w:r>
          </w:hyperlink>
        </w:p>
        <w:p w14:paraId="44617705" w14:textId="376D2F17" w:rsidR="00E1544A" w:rsidRDefault="00E1544A">
          <w:pPr>
            <w:pStyle w:val="TOC2"/>
            <w:rPr>
              <w:rFonts w:asciiTheme="minorHAnsi" w:eastAsiaTheme="minorEastAsia" w:hAnsiTheme="minorHAnsi" w:cstheme="minorBidi"/>
              <w:noProof/>
              <w:sz w:val="22"/>
              <w:szCs w:val="22"/>
              <w:lang w:val="sv-SE" w:eastAsia="sv-SE"/>
            </w:rPr>
          </w:pPr>
          <w:hyperlink w:anchor="_Toc129692051" w:history="1">
            <w:r w:rsidRPr="002A0A03">
              <w:rPr>
                <w:rStyle w:val="Hyperlink"/>
                <w:noProof/>
                <w:lang w:val="sv-SE"/>
              </w:rPr>
              <w:t>Fisk</w:t>
            </w:r>
            <w:r>
              <w:rPr>
                <w:noProof/>
                <w:webHidden/>
              </w:rPr>
              <w:tab/>
            </w:r>
            <w:r>
              <w:rPr>
                <w:noProof/>
                <w:webHidden/>
              </w:rPr>
              <w:fldChar w:fldCharType="begin"/>
            </w:r>
            <w:r>
              <w:rPr>
                <w:noProof/>
                <w:webHidden/>
              </w:rPr>
              <w:instrText xml:space="preserve"> PAGEREF _Toc129692051 \h </w:instrText>
            </w:r>
            <w:r>
              <w:rPr>
                <w:noProof/>
                <w:webHidden/>
              </w:rPr>
            </w:r>
            <w:r>
              <w:rPr>
                <w:noProof/>
                <w:webHidden/>
              </w:rPr>
              <w:fldChar w:fldCharType="separate"/>
            </w:r>
            <w:r>
              <w:rPr>
                <w:noProof/>
                <w:webHidden/>
              </w:rPr>
              <w:t>46</w:t>
            </w:r>
            <w:r>
              <w:rPr>
                <w:noProof/>
                <w:webHidden/>
              </w:rPr>
              <w:fldChar w:fldCharType="end"/>
            </w:r>
          </w:hyperlink>
        </w:p>
        <w:p w14:paraId="6A1FE6A3" w14:textId="41A6699F"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52" w:history="1">
            <w:r w:rsidRPr="002A0A03">
              <w:rPr>
                <w:rStyle w:val="Hyperlink"/>
                <w:noProof/>
                <w:lang w:val="sv-SE"/>
              </w:rPr>
              <w:t>Lax med enbär</w:t>
            </w:r>
            <w:r>
              <w:rPr>
                <w:noProof/>
                <w:webHidden/>
              </w:rPr>
              <w:tab/>
            </w:r>
            <w:r>
              <w:rPr>
                <w:noProof/>
                <w:webHidden/>
              </w:rPr>
              <w:fldChar w:fldCharType="begin"/>
            </w:r>
            <w:r>
              <w:rPr>
                <w:noProof/>
                <w:webHidden/>
              </w:rPr>
              <w:instrText xml:space="preserve"> PAGEREF _Toc129692052 \h </w:instrText>
            </w:r>
            <w:r>
              <w:rPr>
                <w:noProof/>
                <w:webHidden/>
              </w:rPr>
            </w:r>
            <w:r>
              <w:rPr>
                <w:noProof/>
                <w:webHidden/>
              </w:rPr>
              <w:fldChar w:fldCharType="separate"/>
            </w:r>
            <w:r>
              <w:rPr>
                <w:noProof/>
                <w:webHidden/>
              </w:rPr>
              <w:t>46</w:t>
            </w:r>
            <w:r>
              <w:rPr>
                <w:noProof/>
                <w:webHidden/>
              </w:rPr>
              <w:fldChar w:fldCharType="end"/>
            </w:r>
          </w:hyperlink>
        </w:p>
        <w:p w14:paraId="64DFE3AA" w14:textId="73A58AAC" w:rsidR="00E1544A" w:rsidRDefault="00E1544A">
          <w:pPr>
            <w:pStyle w:val="TOC2"/>
            <w:rPr>
              <w:rFonts w:asciiTheme="minorHAnsi" w:eastAsiaTheme="minorEastAsia" w:hAnsiTheme="minorHAnsi" w:cstheme="minorBidi"/>
              <w:noProof/>
              <w:sz w:val="22"/>
              <w:szCs w:val="22"/>
              <w:lang w:val="sv-SE" w:eastAsia="sv-SE"/>
            </w:rPr>
          </w:pPr>
          <w:hyperlink w:anchor="_Toc129692053" w:history="1">
            <w:r w:rsidRPr="002A0A03">
              <w:rPr>
                <w:rStyle w:val="Hyperlink"/>
                <w:noProof/>
                <w:lang w:val="sv-SE"/>
              </w:rPr>
              <w:t>Kött</w:t>
            </w:r>
            <w:r>
              <w:rPr>
                <w:noProof/>
                <w:webHidden/>
              </w:rPr>
              <w:tab/>
            </w:r>
            <w:r>
              <w:rPr>
                <w:noProof/>
                <w:webHidden/>
              </w:rPr>
              <w:fldChar w:fldCharType="begin"/>
            </w:r>
            <w:r>
              <w:rPr>
                <w:noProof/>
                <w:webHidden/>
              </w:rPr>
              <w:instrText xml:space="preserve"> PAGEREF _Toc129692053 \h </w:instrText>
            </w:r>
            <w:r>
              <w:rPr>
                <w:noProof/>
                <w:webHidden/>
              </w:rPr>
            </w:r>
            <w:r>
              <w:rPr>
                <w:noProof/>
                <w:webHidden/>
              </w:rPr>
              <w:fldChar w:fldCharType="separate"/>
            </w:r>
            <w:r>
              <w:rPr>
                <w:noProof/>
                <w:webHidden/>
              </w:rPr>
              <w:t>47</w:t>
            </w:r>
            <w:r>
              <w:rPr>
                <w:noProof/>
                <w:webHidden/>
              </w:rPr>
              <w:fldChar w:fldCharType="end"/>
            </w:r>
          </w:hyperlink>
        </w:p>
        <w:p w14:paraId="7C2DD289" w14:textId="60E26E57" w:rsidR="00E1544A" w:rsidRDefault="00E1544A">
          <w:pPr>
            <w:pStyle w:val="TOC3"/>
            <w:tabs>
              <w:tab w:val="right" w:leader="dot" w:pos="5530"/>
            </w:tabs>
            <w:rPr>
              <w:rFonts w:asciiTheme="minorHAnsi" w:eastAsiaTheme="minorEastAsia" w:hAnsiTheme="minorHAnsi" w:cstheme="minorBidi"/>
              <w:noProof/>
              <w:sz w:val="22"/>
              <w:szCs w:val="22"/>
              <w:lang w:val="sv-SE" w:eastAsia="sv-SE"/>
            </w:rPr>
          </w:pPr>
          <w:hyperlink w:anchor="_Toc129692054" w:history="1">
            <w:r w:rsidRPr="002A0A03">
              <w:rPr>
                <w:rStyle w:val="Hyperlink"/>
                <w:noProof/>
                <w:lang w:val="sv-SE"/>
              </w:rPr>
              <w:t>Carnitas</w:t>
            </w:r>
            <w:r>
              <w:rPr>
                <w:noProof/>
                <w:webHidden/>
              </w:rPr>
              <w:tab/>
            </w:r>
            <w:r>
              <w:rPr>
                <w:noProof/>
                <w:webHidden/>
              </w:rPr>
              <w:fldChar w:fldCharType="begin"/>
            </w:r>
            <w:r>
              <w:rPr>
                <w:noProof/>
                <w:webHidden/>
              </w:rPr>
              <w:instrText xml:space="preserve"> PAGEREF _Toc129692054 \h </w:instrText>
            </w:r>
            <w:r>
              <w:rPr>
                <w:noProof/>
                <w:webHidden/>
              </w:rPr>
            </w:r>
            <w:r>
              <w:rPr>
                <w:noProof/>
                <w:webHidden/>
              </w:rPr>
              <w:fldChar w:fldCharType="separate"/>
            </w:r>
            <w:r>
              <w:rPr>
                <w:noProof/>
                <w:webHidden/>
              </w:rPr>
              <w:t>47</w:t>
            </w:r>
            <w:r>
              <w:rPr>
                <w:noProof/>
                <w:webHidden/>
              </w:rPr>
              <w:fldChar w:fldCharType="end"/>
            </w:r>
          </w:hyperlink>
        </w:p>
        <w:p w14:paraId="04F2D38D" w14:textId="1A7D7162" w:rsidR="00E1544A" w:rsidRDefault="00E1544A">
          <w:pPr>
            <w:pStyle w:val="TOC1"/>
            <w:tabs>
              <w:tab w:val="right" w:leader="dot" w:pos="5530"/>
            </w:tabs>
            <w:rPr>
              <w:rFonts w:asciiTheme="minorHAnsi" w:eastAsiaTheme="minorEastAsia" w:hAnsiTheme="minorHAnsi" w:cstheme="minorBidi"/>
              <w:noProof/>
              <w:sz w:val="22"/>
              <w:szCs w:val="22"/>
              <w:lang w:val="sv-SE" w:eastAsia="sv-SE"/>
            </w:rPr>
          </w:pPr>
          <w:hyperlink w:anchor="_Toc129692055" w:history="1">
            <w:r w:rsidRPr="002A0A03">
              <w:rPr>
                <w:rStyle w:val="Hyperlink"/>
                <w:noProof/>
                <w:lang w:val="sv-SE"/>
              </w:rPr>
              <w:t>Epilogue/Conclusion</w:t>
            </w:r>
            <w:r>
              <w:rPr>
                <w:noProof/>
                <w:webHidden/>
              </w:rPr>
              <w:tab/>
            </w:r>
            <w:r>
              <w:rPr>
                <w:noProof/>
                <w:webHidden/>
              </w:rPr>
              <w:fldChar w:fldCharType="begin"/>
            </w:r>
            <w:r>
              <w:rPr>
                <w:noProof/>
                <w:webHidden/>
              </w:rPr>
              <w:instrText xml:space="preserve"> PAGEREF _Toc129692055 \h </w:instrText>
            </w:r>
            <w:r>
              <w:rPr>
                <w:noProof/>
                <w:webHidden/>
              </w:rPr>
            </w:r>
            <w:r>
              <w:rPr>
                <w:noProof/>
                <w:webHidden/>
              </w:rPr>
              <w:fldChar w:fldCharType="separate"/>
            </w:r>
            <w:r>
              <w:rPr>
                <w:noProof/>
                <w:webHidden/>
              </w:rPr>
              <w:t>47</w:t>
            </w:r>
            <w:r>
              <w:rPr>
                <w:noProof/>
                <w:webHidden/>
              </w:rPr>
              <w:fldChar w:fldCharType="end"/>
            </w:r>
          </w:hyperlink>
        </w:p>
        <w:p w14:paraId="72AA6C69" w14:textId="1653FB8C" w:rsidR="00E1544A" w:rsidRDefault="00E1544A">
          <w:pPr>
            <w:pStyle w:val="TOC1"/>
            <w:tabs>
              <w:tab w:val="right" w:leader="dot" w:pos="5530"/>
            </w:tabs>
            <w:rPr>
              <w:rFonts w:asciiTheme="minorHAnsi" w:eastAsiaTheme="minorEastAsia" w:hAnsiTheme="minorHAnsi" w:cstheme="minorBidi"/>
              <w:noProof/>
              <w:sz w:val="22"/>
              <w:szCs w:val="22"/>
              <w:lang w:val="sv-SE" w:eastAsia="sv-SE"/>
            </w:rPr>
          </w:pPr>
          <w:hyperlink w:anchor="_Toc129692056" w:history="1">
            <w:r w:rsidRPr="002A0A03">
              <w:rPr>
                <w:rStyle w:val="Hyperlink"/>
                <w:noProof/>
              </w:rPr>
              <w:t>Bibliography</w:t>
            </w:r>
            <w:r>
              <w:rPr>
                <w:noProof/>
                <w:webHidden/>
              </w:rPr>
              <w:tab/>
            </w:r>
            <w:r>
              <w:rPr>
                <w:noProof/>
                <w:webHidden/>
              </w:rPr>
              <w:fldChar w:fldCharType="begin"/>
            </w:r>
            <w:r>
              <w:rPr>
                <w:noProof/>
                <w:webHidden/>
              </w:rPr>
              <w:instrText xml:space="preserve"> PAGEREF _Toc129692056 \h </w:instrText>
            </w:r>
            <w:r>
              <w:rPr>
                <w:noProof/>
                <w:webHidden/>
              </w:rPr>
            </w:r>
            <w:r>
              <w:rPr>
                <w:noProof/>
                <w:webHidden/>
              </w:rPr>
              <w:fldChar w:fldCharType="separate"/>
            </w:r>
            <w:r>
              <w:rPr>
                <w:noProof/>
                <w:webHidden/>
              </w:rPr>
              <w:t>48</w:t>
            </w:r>
            <w:r>
              <w:rPr>
                <w:noProof/>
                <w:webHidden/>
              </w:rPr>
              <w:fldChar w:fldCharType="end"/>
            </w:r>
          </w:hyperlink>
        </w:p>
        <w:p w14:paraId="0F0DEE16" w14:textId="2BBCB51F" w:rsidR="00E1544A" w:rsidRDefault="00E1544A">
          <w:pPr>
            <w:pStyle w:val="TOC1"/>
            <w:tabs>
              <w:tab w:val="right" w:leader="dot" w:pos="5530"/>
            </w:tabs>
            <w:rPr>
              <w:rFonts w:asciiTheme="minorHAnsi" w:eastAsiaTheme="minorEastAsia" w:hAnsiTheme="minorHAnsi" w:cstheme="minorBidi"/>
              <w:noProof/>
              <w:sz w:val="22"/>
              <w:szCs w:val="22"/>
              <w:lang w:val="sv-SE" w:eastAsia="sv-SE"/>
            </w:rPr>
          </w:pPr>
          <w:hyperlink w:anchor="_Toc129692057" w:history="1">
            <w:r w:rsidRPr="002A0A03">
              <w:rPr>
                <w:rStyle w:val="Hyperlink"/>
                <w:noProof/>
              </w:rPr>
              <w:t>Acknowledgments</w:t>
            </w:r>
            <w:r>
              <w:rPr>
                <w:noProof/>
                <w:webHidden/>
              </w:rPr>
              <w:tab/>
            </w:r>
            <w:r>
              <w:rPr>
                <w:noProof/>
                <w:webHidden/>
              </w:rPr>
              <w:fldChar w:fldCharType="begin"/>
            </w:r>
            <w:r>
              <w:rPr>
                <w:noProof/>
                <w:webHidden/>
              </w:rPr>
              <w:instrText xml:space="preserve"> PAGEREF _Toc129692057 \h </w:instrText>
            </w:r>
            <w:r>
              <w:rPr>
                <w:noProof/>
                <w:webHidden/>
              </w:rPr>
            </w:r>
            <w:r>
              <w:rPr>
                <w:noProof/>
                <w:webHidden/>
              </w:rPr>
              <w:fldChar w:fldCharType="separate"/>
            </w:r>
            <w:r>
              <w:rPr>
                <w:noProof/>
                <w:webHidden/>
              </w:rPr>
              <w:t>50</w:t>
            </w:r>
            <w:r>
              <w:rPr>
                <w:noProof/>
                <w:webHidden/>
              </w:rPr>
              <w:fldChar w:fldCharType="end"/>
            </w:r>
          </w:hyperlink>
        </w:p>
        <w:p w14:paraId="247371E0" w14:textId="72B596D3" w:rsidR="00E1544A" w:rsidRDefault="00E1544A">
          <w:pPr>
            <w:pStyle w:val="TOC1"/>
            <w:tabs>
              <w:tab w:val="right" w:leader="dot" w:pos="5530"/>
            </w:tabs>
            <w:rPr>
              <w:rFonts w:asciiTheme="minorHAnsi" w:eastAsiaTheme="minorEastAsia" w:hAnsiTheme="minorHAnsi" w:cstheme="minorBidi"/>
              <w:noProof/>
              <w:sz w:val="22"/>
              <w:szCs w:val="22"/>
              <w:lang w:val="sv-SE" w:eastAsia="sv-SE"/>
            </w:rPr>
          </w:pPr>
          <w:hyperlink w:anchor="_Toc129692058" w:history="1">
            <w:r w:rsidRPr="002A0A03">
              <w:rPr>
                <w:rStyle w:val="Hyperlink"/>
                <w:noProof/>
              </w:rPr>
              <w:t>About the Author</w:t>
            </w:r>
            <w:r>
              <w:rPr>
                <w:noProof/>
                <w:webHidden/>
              </w:rPr>
              <w:tab/>
            </w:r>
            <w:r>
              <w:rPr>
                <w:noProof/>
                <w:webHidden/>
              </w:rPr>
              <w:fldChar w:fldCharType="begin"/>
            </w:r>
            <w:r>
              <w:rPr>
                <w:noProof/>
                <w:webHidden/>
              </w:rPr>
              <w:instrText xml:space="preserve"> PAGEREF _Toc129692058 \h </w:instrText>
            </w:r>
            <w:r>
              <w:rPr>
                <w:noProof/>
                <w:webHidden/>
              </w:rPr>
            </w:r>
            <w:r>
              <w:rPr>
                <w:noProof/>
                <w:webHidden/>
              </w:rPr>
              <w:fldChar w:fldCharType="separate"/>
            </w:r>
            <w:r>
              <w:rPr>
                <w:noProof/>
                <w:webHidden/>
              </w:rPr>
              <w:t>51</w:t>
            </w:r>
            <w:r>
              <w:rPr>
                <w:noProof/>
                <w:webHidden/>
              </w:rPr>
              <w:fldChar w:fldCharType="end"/>
            </w:r>
          </w:hyperlink>
        </w:p>
        <w:p w14:paraId="710742CD" w14:textId="7BE45478" w:rsidR="006A2976" w:rsidRDefault="006A2976">
          <w:r>
            <w:rPr>
              <w:b/>
              <w:bCs/>
              <w:noProof/>
            </w:rPr>
            <w:fldChar w:fldCharType="end"/>
          </w:r>
        </w:p>
      </w:sdtContent>
    </w:sdt>
    <w:p w14:paraId="0F940BF0" w14:textId="77777777" w:rsidR="005567E7" w:rsidRDefault="005567E7" w:rsidP="00972D2C">
      <w:pPr>
        <w:pStyle w:val="TOC1"/>
        <w:tabs>
          <w:tab w:val="right" w:leader="dot" w:pos="9350"/>
        </w:tabs>
      </w:pPr>
    </w:p>
    <w:p w14:paraId="3D9A9E80" w14:textId="77777777" w:rsidR="003F6C83" w:rsidRDefault="003F6C83" w:rsidP="00E30FF1"/>
    <w:p w14:paraId="6FBF63B2" w14:textId="77777777" w:rsidR="00E678C1" w:rsidRDefault="00E678C1" w:rsidP="00E30FF1">
      <w:pPr>
        <w:pStyle w:val="Heading1"/>
        <w:sectPr w:rsidR="00E678C1" w:rsidSect="004C6C16">
          <w:footerReference w:type="default" r:id="rId11"/>
          <w:pgSz w:w="8420" w:h="11907" w:orient="landscape" w:code="9"/>
          <w:pgMar w:top="1440" w:right="1440" w:bottom="1440" w:left="1440" w:header="720" w:footer="720" w:gutter="0"/>
          <w:pgNumType w:fmt="lowerRoman" w:start="1"/>
          <w:cols w:space="720"/>
          <w:titlePg/>
          <w:docGrid w:linePitch="360"/>
        </w:sectPr>
      </w:pPr>
    </w:p>
    <w:bookmarkStart w:id="1" w:name="_Toc129691979" w:displacedByCustomXml="next"/>
    <w:bookmarkStart w:id="2" w:name="_Toc529756735" w:displacedByCustomXml="next"/>
    <w:bookmarkStart w:id="3" w:name="_Toc529756674" w:displacedByCustomXml="next"/>
    <w:sdt>
      <w:sdtPr>
        <w:id w:val="1256942115"/>
        <w:placeholder>
          <w:docPart w:val="6767E6CF18EB477D8BF4316C444DCE2A"/>
        </w:placeholder>
        <w:temporary/>
        <w:showingPlcHdr/>
        <w15:appearance w15:val="hidden"/>
      </w:sdtPr>
      <w:sdtContent>
        <w:p w14:paraId="1C60A3A5" w14:textId="77777777" w:rsidR="008339EE" w:rsidRPr="00E1544A" w:rsidRDefault="008339EE" w:rsidP="008339EE">
          <w:pPr>
            <w:pStyle w:val="Heading1"/>
            <w:rPr>
              <w:lang w:val="sv-SE"/>
            </w:rPr>
          </w:pPr>
          <w:r w:rsidRPr="00E1544A">
            <w:rPr>
              <w:lang w:val="sv-SE"/>
            </w:rPr>
            <w:t>Introduction</w:t>
          </w:r>
        </w:p>
      </w:sdtContent>
    </w:sdt>
    <w:bookmarkEnd w:id="1" w:displacedByCustomXml="prev"/>
    <w:bookmarkEnd w:id="2" w:displacedByCustomXml="prev"/>
    <w:bookmarkEnd w:id="3" w:displacedByCustomXml="prev"/>
    <w:sdt>
      <w:sdtPr>
        <w:id w:val="-1877381760"/>
        <w:placeholder>
          <w:docPart w:val="0A4DCC051B2D408ABE40FB5EED3A02D3"/>
        </w:placeholder>
        <w:temporary/>
        <w:showingPlcHdr/>
        <w15:appearance w15:val="hidden"/>
      </w:sdtPr>
      <w:sdtContent>
        <w:p w14:paraId="4272ADB5" w14:textId="77777777" w:rsidR="006C685E" w:rsidRPr="00E1544A" w:rsidRDefault="00840BEA" w:rsidP="00840BEA">
          <w:pPr>
            <w:rPr>
              <w:lang w:val="sv-SE"/>
            </w:rPr>
          </w:pPr>
          <w:r w:rsidRPr="00E1544A">
            <w:rPr>
              <w:lang w:val="sv-SE"/>
            </w:rPr>
            <w:t>Insert content here…</w:t>
          </w:r>
        </w:p>
      </w:sdtContent>
    </w:sdt>
    <w:p w14:paraId="4364EF8B" w14:textId="2DECAD35" w:rsidR="00D53B69" w:rsidRPr="00E1544A" w:rsidRDefault="00D53B69" w:rsidP="005B32DF">
      <w:pPr>
        <w:pStyle w:val="TipText"/>
        <w:rPr>
          <w:lang w:val="sv-SE"/>
        </w:rPr>
      </w:pPr>
    </w:p>
    <w:p w14:paraId="1246933F" w14:textId="77777777" w:rsidR="00442FF5" w:rsidRPr="00E1544A" w:rsidRDefault="000336FA" w:rsidP="00E30FF1">
      <w:pPr>
        <w:pStyle w:val="Heading1"/>
        <w:rPr>
          <w:lang w:val="sv-SE"/>
        </w:rPr>
        <w:sectPr w:rsidR="00442FF5" w:rsidRPr="00E1544A" w:rsidSect="007A0B82">
          <w:pgSz w:w="8420" w:h="11907" w:orient="landscape" w:code="9"/>
          <w:pgMar w:top="1440" w:right="1440" w:bottom="1440" w:left="1440" w:header="720" w:footer="720" w:gutter="0"/>
          <w:pgNumType w:start="1"/>
          <w:cols w:space="720"/>
          <w:titlePg/>
          <w:docGrid w:linePitch="360"/>
        </w:sectPr>
      </w:pPr>
      <w:r w:rsidRPr="00E1544A">
        <w:rPr>
          <w:lang w:val="sv-SE"/>
        </w:rPr>
        <w:br w:type="page"/>
      </w:r>
      <w:bookmarkStart w:id="4" w:name="_Toc527370441"/>
    </w:p>
    <w:p w14:paraId="388B9302" w14:textId="0406BB77" w:rsidR="000336FA" w:rsidRPr="00E1544A" w:rsidRDefault="00952773" w:rsidP="00972D2C">
      <w:pPr>
        <w:pStyle w:val="Heading1"/>
        <w:rPr>
          <w:lang w:val="sv-SE"/>
        </w:rPr>
      </w:pPr>
      <w:bookmarkStart w:id="5" w:name="_Toc129691980"/>
      <w:bookmarkEnd w:id="4"/>
      <w:r w:rsidRPr="00E1544A">
        <w:rPr>
          <w:lang w:val="sv-SE"/>
        </w:rPr>
        <w:lastRenderedPageBreak/>
        <w:t>Kött</w:t>
      </w:r>
      <w:bookmarkEnd w:id="5"/>
    </w:p>
    <w:p w14:paraId="5D937344" w14:textId="22E2D796" w:rsidR="00A52E17" w:rsidRPr="00E1544A" w:rsidRDefault="00A52E17" w:rsidP="007A400E">
      <w:pPr>
        <w:pStyle w:val="TipText"/>
        <w:ind w:firstLine="0"/>
        <w:jc w:val="center"/>
        <w:rPr>
          <w:lang w:val="sv-SE"/>
        </w:rPr>
      </w:pPr>
    </w:p>
    <w:p w14:paraId="3DC34EB5" w14:textId="053C067F" w:rsidR="000336FA" w:rsidRPr="00E1544A" w:rsidRDefault="005B32DF" w:rsidP="00972D2C">
      <w:pPr>
        <w:pStyle w:val="Heading2"/>
        <w:rPr>
          <w:lang w:val="sv-SE"/>
        </w:rPr>
      </w:pPr>
      <w:bookmarkStart w:id="6" w:name="_Toc129691981"/>
      <w:r w:rsidRPr="00E1544A">
        <w:rPr>
          <w:lang w:val="sv-SE"/>
        </w:rPr>
        <w:t>Biff</w:t>
      </w:r>
      <w:bookmarkEnd w:id="6"/>
    </w:p>
    <w:p w14:paraId="4C2EEB07" w14:textId="110649A1" w:rsidR="00C96AC3" w:rsidRPr="00E1544A" w:rsidRDefault="00C96AC3" w:rsidP="007A400E">
      <w:pPr>
        <w:pStyle w:val="TipText"/>
        <w:rPr>
          <w:lang w:val="sv-SE"/>
        </w:rPr>
      </w:pPr>
    </w:p>
    <w:p w14:paraId="3EFB4755" w14:textId="272B4AB3" w:rsidR="005B0CD6" w:rsidRPr="00A37F89" w:rsidRDefault="00A37F89" w:rsidP="0035576A">
      <w:pPr>
        <w:pStyle w:val="Heading3"/>
        <w:rPr>
          <w:lang w:val="sv-SE"/>
        </w:rPr>
      </w:pPr>
      <w:bookmarkStart w:id="7" w:name="_Toc129691982"/>
      <w:r w:rsidRPr="00A37F89">
        <w:rPr>
          <w:lang w:val="sv-SE"/>
        </w:rPr>
        <w:t>Viltbiff</w:t>
      </w:r>
      <w:bookmarkEnd w:id="7"/>
    </w:p>
    <w:p w14:paraId="38873ECC" w14:textId="2017DF1C"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Ursprung: okänt</w:t>
      </w:r>
    </w:p>
    <w:p w14:paraId="7DA8E58C" w14:textId="0872D5F8"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Biff</w:t>
      </w:r>
    </w:p>
    <w:p w14:paraId="537B39D9"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Salt</w:t>
      </w:r>
    </w:p>
    <w:p w14:paraId="39671BC4"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Vitpeppar</w:t>
      </w:r>
    </w:p>
    <w:p w14:paraId="43A0F130"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Smör</w:t>
      </w:r>
    </w:p>
    <w:p w14:paraId="1051A71E"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Rosmarin</w:t>
      </w:r>
    </w:p>
    <w:p w14:paraId="2784D3DC" w14:textId="77777777" w:rsidR="00E52BE6" w:rsidRDefault="00E52BE6" w:rsidP="00E52BE6">
      <w:pPr>
        <w:pStyle w:val="NormalWeb"/>
        <w:spacing w:after="0"/>
        <w:rPr>
          <w:rFonts w:asciiTheme="minorHAnsi" w:hAnsiTheme="minorHAnsi" w:cstheme="minorHAnsi"/>
          <w:lang w:val="sv-SE"/>
        </w:rPr>
      </w:pPr>
      <w:r>
        <w:rPr>
          <w:rFonts w:asciiTheme="minorHAnsi" w:hAnsiTheme="minorHAnsi" w:cstheme="minorHAnsi"/>
          <w:lang w:val="sv-SE"/>
        </w:rPr>
        <w:t>Timjan</w:t>
      </w:r>
    </w:p>
    <w:p w14:paraId="2DC06DF9" w14:textId="77777777" w:rsidR="00E52BE6"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Tina i kyl över natten</w:t>
      </w:r>
      <w:r>
        <w:rPr>
          <w:rFonts w:asciiTheme="minorHAnsi" w:hAnsiTheme="minorHAnsi" w:cstheme="minorHAnsi"/>
          <w:lang w:val="sv-SE"/>
        </w:rPr>
        <w:t xml:space="preserve">. </w:t>
      </w:r>
    </w:p>
    <w:p w14:paraId="4A47B52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3BFCC4B9"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 man kan peppra nu också</w:t>
      </w:r>
    </w:p>
    <w:p w14:paraId="6B13D235"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Efter en timme med saltet, stek på högsta temperatur runt om, saftigheten ska stängas in.</w:t>
      </w:r>
    </w:p>
    <w:p w14:paraId="727435C2"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6F3F5314"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Förpacka i aluminiumfolie med liten klick smör i. Om man har, rosmarin eller timjankvist i.</w:t>
      </w:r>
    </w:p>
    <w:p w14:paraId="6B630CFD" w14:textId="77777777" w:rsidR="00E52BE6" w:rsidRPr="00A808E2" w:rsidRDefault="00E52BE6" w:rsidP="00E52BE6">
      <w:pPr>
        <w:pStyle w:val="NormalWeb"/>
        <w:spacing w:after="0"/>
        <w:rPr>
          <w:rFonts w:asciiTheme="minorHAnsi" w:hAnsiTheme="minorHAnsi" w:cstheme="minorHAnsi"/>
          <w:lang w:val="sv-SE"/>
        </w:rPr>
      </w:pPr>
      <w:r w:rsidRPr="00A808E2">
        <w:rPr>
          <w:rFonts w:asciiTheme="minorHAnsi" w:hAnsiTheme="minorHAnsi" w:cstheme="minorHAnsi"/>
          <w:lang w:val="sv-SE"/>
        </w:rPr>
        <w:t>Sätt in i ugnen på 125 grader med köttermometer som mäter mitt i köttet. Exakt vilken måltemperatur man ska ha beror på hur man vill ha den. Normalt skulle jag sätta 56-58 grader men Mufflon verkar bli lite rödare än annan.</w:t>
      </w:r>
    </w:p>
    <w:p w14:paraId="51F64750" w14:textId="77777777" w:rsidR="00E52BE6" w:rsidRDefault="00E52BE6" w:rsidP="00E52BE6">
      <w:pPr>
        <w:pStyle w:val="NormalWeb"/>
        <w:spacing w:before="0" w:beforeAutospacing="0" w:after="0" w:afterAutospacing="0"/>
        <w:rPr>
          <w:rFonts w:asciiTheme="minorHAnsi" w:hAnsiTheme="minorHAnsi" w:cstheme="minorHAnsi"/>
          <w:lang w:val="sv-SE"/>
        </w:rPr>
      </w:pPr>
      <w:r w:rsidRPr="00A808E2">
        <w:rPr>
          <w:rFonts w:asciiTheme="minorHAnsi" w:hAnsiTheme="minorHAnsi" w:cstheme="minorHAnsi"/>
          <w:lang w:val="sv-SE"/>
        </w:rPr>
        <w:t>Helst ska den stå typ 10 min innan man käkar.</w:t>
      </w:r>
    </w:p>
    <w:p w14:paraId="17BB532E" w14:textId="77777777" w:rsidR="00E52BE6" w:rsidRDefault="00E52BE6" w:rsidP="00E52BE6">
      <w:pPr>
        <w:ind w:firstLine="0"/>
        <w:rPr>
          <w:lang w:val="sv-SE"/>
        </w:rPr>
      </w:pPr>
    </w:p>
    <w:p w14:paraId="33ADCC4D" w14:textId="32F90ED8" w:rsidR="00A37F89" w:rsidRPr="00A37F89" w:rsidRDefault="00A37F89" w:rsidP="00E52BE6">
      <w:pPr>
        <w:ind w:firstLine="0"/>
        <w:rPr>
          <w:lang w:val="sv-SE"/>
        </w:rPr>
      </w:pPr>
      <w:r>
        <w:rPr>
          <w:lang w:val="sv-SE"/>
        </w:rPr>
        <w:t>Serveringsförslag: Potatis och sås</w:t>
      </w:r>
    </w:p>
    <w:p w14:paraId="57667735" w14:textId="3FCF6407" w:rsidR="0087706C" w:rsidRPr="00A37F89" w:rsidRDefault="0087706C" w:rsidP="0087706C">
      <w:pPr>
        <w:pStyle w:val="Heading3"/>
        <w:rPr>
          <w:lang w:val="sv-SE"/>
        </w:rPr>
      </w:pPr>
      <w:bookmarkStart w:id="8" w:name="_Toc129691983"/>
      <w:r>
        <w:rPr>
          <w:lang w:val="sv-SE"/>
        </w:rPr>
        <w:t>Rostbiff</w:t>
      </w:r>
      <w:bookmarkEnd w:id="8"/>
    </w:p>
    <w:p w14:paraId="10F80127" w14:textId="4B268D1A"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CA3F59" w:rsidRPr="00CA3F59">
        <w:rPr>
          <w:rFonts w:asciiTheme="minorHAnsi" w:hAnsiTheme="minorHAnsi" w:cstheme="minorHAnsi"/>
          <w:lang w:val="sv-SE"/>
        </w:rPr>
        <w:t>https://www.spisa.nu/recept/hjortrostbiff-med-rotsaker-i-apelsin-och-senapsvinaigrette-4</w:t>
      </w:r>
    </w:p>
    <w:p w14:paraId="2DECC73D" w14:textId="4EA8AD07" w:rsidR="00CA3F59" w:rsidRDefault="00CA3F59" w:rsidP="0087706C">
      <w:pPr>
        <w:pStyle w:val="NormalWeb"/>
        <w:spacing w:after="0"/>
        <w:rPr>
          <w:rFonts w:asciiTheme="minorHAnsi" w:hAnsiTheme="minorHAnsi" w:cstheme="minorHAnsi"/>
          <w:lang w:val="sv-SE"/>
        </w:rPr>
      </w:pPr>
      <w:r>
        <w:rPr>
          <w:rFonts w:asciiTheme="minorHAnsi" w:hAnsiTheme="minorHAnsi" w:cstheme="minorHAnsi"/>
          <w:lang w:val="sv-SE"/>
        </w:rPr>
        <w:t>Dovrostbiff</w:t>
      </w:r>
    </w:p>
    <w:p w14:paraId="5AD1C0EF" w14:textId="77777777" w:rsidR="0087706C" w:rsidRDefault="0087706C" w:rsidP="0087706C">
      <w:pPr>
        <w:pStyle w:val="NormalWeb"/>
        <w:spacing w:after="0"/>
        <w:rPr>
          <w:rFonts w:asciiTheme="minorHAnsi" w:hAnsiTheme="minorHAnsi" w:cstheme="minorHAnsi"/>
          <w:lang w:val="sv-SE"/>
        </w:rPr>
      </w:pPr>
      <w:r>
        <w:rPr>
          <w:rFonts w:asciiTheme="minorHAnsi" w:hAnsiTheme="minorHAnsi" w:cstheme="minorHAnsi"/>
          <w:lang w:val="sv-SE"/>
        </w:rPr>
        <w:t>Salt</w:t>
      </w:r>
    </w:p>
    <w:p w14:paraId="3BE36CB0" w14:textId="0CC449A2" w:rsidR="0087706C" w:rsidRDefault="005E1CA3" w:rsidP="0087706C">
      <w:pPr>
        <w:pStyle w:val="NormalWeb"/>
        <w:spacing w:after="0"/>
        <w:rPr>
          <w:rFonts w:asciiTheme="minorHAnsi" w:hAnsiTheme="minorHAnsi" w:cstheme="minorHAnsi"/>
          <w:lang w:val="sv-SE"/>
        </w:rPr>
      </w:pPr>
      <w:r>
        <w:rPr>
          <w:rFonts w:asciiTheme="minorHAnsi" w:hAnsiTheme="minorHAnsi" w:cstheme="minorHAnsi"/>
          <w:lang w:val="sv-SE"/>
        </w:rPr>
        <w:t>Svart</w:t>
      </w:r>
      <w:r w:rsidR="0087706C">
        <w:rPr>
          <w:rFonts w:asciiTheme="minorHAnsi" w:hAnsiTheme="minorHAnsi" w:cstheme="minorHAnsi"/>
          <w:lang w:val="sv-SE"/>
        </w:rPr>
        <w:t>peppar</w:t>
      </w:r>
    </w:p>
    <w:p w14:paraId="71993E73" w14:textId="77777777" w:rsidR="003C3FB5" w:rsidRDefault="003C3FB5" w:rsidP="0087706C">
      <w:pPr>
        <w:pStyle w:val="NormalWeb"/>
        <w:spacing w:after="0"/>
        <w:rPr>
          <w:rFonts w:asciiTheme="minorHAnsi" w:hAnsiTheme="minorHAnsi" w:cstheme="minorHAnsi"/>
          <w:lang w:val="sv-SE"/>
        </w:rPr>
      </w:pPr>
    </w:p>
    <w:p w14:paraId="521F8073" w14:textId="77777777" w:rsidR="0087706C"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lastRenderedPageBreak/>
        <w:t>Tina i kyl över natten</w:t>
      </w:r>
      <w:r>
        <w:rPr>
          <w:rFonts w:asciiTheme="minorHAnsi" w:hAnsiTheme="minorHAnsi" w:cstheme="minorHAnsi"/>
          <w:lang w:val="sv-SE"/>
        </w:rPr>
        <w:t xml:space="preserve">. </w:t>
      </w:r>
    </w:p>
    <w:p w14:paraId="1D8F9ADD" w14:textId="77777777"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Ta ut och låt bli rumstempererad</w:t>
      </w:r>
    </w:p>
    <w:p w14:paraId="2934D705" w14:textId="39EF716D" w:rsidR="0087706C" w:rsidRPr="00A808E2" w:rsidRDefault="0087706C" w:rsidP="0087706C">
      <w:pPr>
        <w:pStyle w:val="NormalWeb"/>
        <w:spacing w:after="0"/>
        <w:rPr>
          <w:rFonts w:asciiTheme="minorHAnsi" w:hAnsiTheme="minorHAnsi" w:cstheme="minorHAnsi"/>
          <w:lang w:val="sv-SE"/>
        </w:rPr>
      </w:pPr>
      <w:r w:rsidRPr="00A808E2">
        <w:rPr>
          <w:rFonts w:asciiTheme="minorHAnsi" w:hAnsiTheme="minorHAnsi" w:cstheme="minorHAnsi"/>
          <w:lang w:val="sv-SE"/>
        </w:rPr>
        <w:t>Salta rikligt runt om en timme innan tillagning</w:t>
      </w:r>
    </w:p>
    <w:p w14:paraId="12AEE5E8" w14:textId="77777777" w:rsidR="00584A35" w:rsidRPr="00DB0718" w:rsidRDefault="00BD7601" w:rsidP="0087706C">
      <w:pPr>
        <w:pStyle w:val="NormalWeb"/>
        <w:spacing w:after="0"/>
        <w:rPr>
          <w:rFonts w:asciiTheme="minorHAnsi" w:hAnsiTheme="minorHAnsi" w:cstheme="minorHAnsi"/>
          <w:lang w:val="sv-SE"/>
        </w:rPr>
      </w:pPr>
      <w:r w:rsidRPr="00DB0718">
        <w:rPr>
          <w:rFonts w:asciiTheme="minorHAnsi" w:hAnsiTheme="minorHAnsi" w:cstheme="minorHAnsi"/>
          <w:lang w:val="sv-SE"/>
        </w:rPr>
        <w:t>Gnid in salt och peppar innan stekning</w:t>
      </w:r>
      <w:r w:rsidR="00584A35" w:rsidRPr="00DB0718">
        <w:rPr>
          <w:rFonts w:asciiTheme="minorHAnsi" w:hAnsiTheme="minorHAnsi" w:cstheme="minorHAnsi"/>
          <w:lang w:val="sv-SE"/>
        </w:rPr>
        <w:t>.</w:t>
      </w:r>
    </w:p>
    <w:p w14:paraId="50397FEC" w14:textId="3CDC65A7" w:rsidR="00584A35" w:rsidRDefault="00584A35" w:rsidP="00584A35">
      <w:pPr>
        <w:pStyle w:val="NormalWeb"/>
        <w:spacing w:after="0"/>
        <w:rPr>
          <w:rFonts w:asciiTheme="minorHAnsi" w:hAnsiTheme="minorHAnsi" w:cstheme="minorHAnsi"/>
          <w:lang w:val="sv-SE"/>
        </w:rPr>
      </w:pPr>
      <w:r>
        <w:rPr>
          <w:rFonts w:asciiTheme="minorHAnsi" w:hAnsiTheme="minorHAnsi" w:cstheme="minorHAnsi"/>
          <w:lang w:val="sv-SE"/>
        </w:rPr>
        <w:t>S</w:t>
      </w:r>
      <w:r w:rsidRPr="00A808E2">
        <w:rPr>
          <w:rFonts w:asciiTheme="minorHAnsi" w:hAnsiTheme="minorHAnsi" w:cstheme="minorHAnsi"/>
          <w:lang w:val="sv-SE"/>
        </w:rPr>
        <w:t>tek på högsta temperatur runt om, saftigheten ska stängas in.</w:t>
      </w:r>
    </w:p>
    <w:p w14:paraId="65DDB222" w14:textId="77777777"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Om man har tid kan man låta den svalna innan ugnen.</w:t>
      </w:r>
    </w:p>
    <w:p w14:paraId="5FA39B46" w14:textId="2C7631F2" w:rsidR="00365A4A" w:rsidRPr="00A808E2" w:rsidRDefault="00365A4A" w:rsidP="00365A4A">
      <w:pPr>
        <w:pStyle w:val="NormalWeb"/>
        <w:spacing w:after="0"/>
        <w:rPr>
          <w:rFonts w:asciiTheme="minorHAnsi" w:hAnsiTheme="minorHAnsi" w:cstheme="minorHAnsi"/>
          <w:lang w:val="sv-SE"/>
        </w:rPr>
      </w:pPr>
      <w:r w:rsidRPr="00A808E2">
        <w:rPr>
          <w:rFonts w:asciiTheme="minorHAnsi" w:hAnsiTheme="minorHAnsi" w:cstheme="minorHAnsi"/>
          <w:lang w:val="sv-SE"/>
        </w:rPr>
        <w:t>Sätt in</w:t>
      </w:r>
      <w:r w:rsidR="00151D96" w:rsidRPr="00151D96">
        <w:rPr>
          <w:rFonts w:asciiTheme="minorHAnsi" w:hAnsiTheme="minorHAnsi" w:cstheme="minorHAnsi"/>
          <w:lang w:val="sv-SE"/>
        </w:rPr>
        <w:t xml:space="preserve"> </w:t>
      </w:r>
      <w:r w:rsidR="00151D96">
        <w:rPr>
          <w:rFonts w:asciiTheme="minorHAnsi" w:hAnsiTheme="minorHAnsi" w:cstheme="minorHAnsi"/>
          <w:lang w:val="sv-SE"/>
        </w:rPr>
        <w:t>på galler lågt</w:t>
      </w:r>
      <w:r w:rsidRPr="00A808E2">
        <w:rPr>
          <w:rFonts w:asciiTheme="minorHAnsi" w:hAnsiTheme="minorHAnsi" w:cstheme="minorHAnsi"/>
          <w:lang w:val="sv-SE"/>
        </w:rPr>
        <w:t xml:space="preserve"> i ugnen</w:t>
      </w:r>
      <w:r w:rsidR="00151D96">
        <w:rPr>
          <w:rFonts w:asciiTheme="minorHAnsi" w:hAnsiTheme="minorHAnsi" w:cstheme="minorHAnsi"/>
          <w:lang w:val="sv-SE"/>
        </w:rPr>
        <w:t xml:space="preserve"> </w:t>
      </w:r>
      <w:r w:rsidRPr="00A808E2">
        <w:rPr>
          <w:rFonts w:asciiTheme="minorHAnsi" w:hAnsiTheme="minorHAnsi" w:cstheme="minorHAnsi"/>
          <w:lang w:val="sv-SE"/>
        </w:rPr>
        <w:t>på 1</w:t>
      </w:r>
      <w:r>
        <w:rPr>
          <w:rFonts w:asciiTheme="minorHAnsi" w:hAnsiTheme="minorHAnsi" w:cstheme="minorHAnsi"/>
          <w:lang w:val="sv-SE"/>
        </w:rPr>
        <w:t>00</w:t>
      </w:r>
      <w:r w:rsidRPr="00A808E2">
        <w:rPr>
          <w:rFonts w:asciiTheme="minorHAnsi" w:hAnsiTheme="minorHAnsi" w:cstheme="minorHAnsi"/>
          <w:lang w:val="sv-SE"/>
        </w:rPr>
        <w:t xml:space="preserve"> grader med köttermometer som mäter mitt i köttet. </w:t>
      </w:r>
      <w:r w:rsidR="00176374">
        <w:rPr>
          <w:rFonts w:asciiTheme="minorHAnsi" w:hAnsiTheme="minorHAnsi" w:cstheme="minorHAnsi"/>
          <w:lang w:val="sv-SE"/>
        </w:rPr>
        <w:t>Vänta tills det är 57 grader i.</w:t>
      </w:r>
      <w:r w:rsidR="00151D96">
        <w:rPr>
          <w:rFonts w:asciiTheme="minorHAnsi" w:hAnsiTheme="minorHAnsi" w:cstheme="minorHAnsi"/>
          <w:lang w:val="sv-SE"/>
        </w:rPr>
        <w:t xml:space="preserve"> </w:t>
      </w:r>
    </w:p>
    <w:p w14:paraId="154A7E58" w14:textId="5A473C27" w:rsidR="00365A4A" w:rsidRPr="00A808E2" w:rsidRDefault="00176374" w:rsidP="00584A35">
      <w:pPr>
        <w:pStyle w:val="NormalWeb"/>
        <w:spacing w:after="0"/>
        <w:rPr>
          <w:rFonts w:asciiTheme="minorHAnsi" w:hAnsiTheme="minorHAnsi" w:cstheme="minorHAnsi"/>
          <w:lang w:val="sv-SE"/>
        </w:rPr>
      </w:pPr>
      <w:r>
        <w:rPr>
          <w:rFonts w:asciiTheme="minorHAnsi" w:hAnsiTheme="minorHAnsi" w:cstheme="minorHAnsi"/>
          <w:lang w:val="sv-SE"/>
        </w:rPr>
        <w:t>Låt vila tills det svalnat.</w:t>
      </w:r>
    </w:p>
    <w:p w14:paraId="082BB162" w14:textId="0DBA69D3" w:rsidR="0087706C" w:rsidRPr="00A37F89" w:rsidRDefault="0087706C" w:rsidP="0087706C">
      <w:pPr>
        <w:ind w:firstLine="0"/>
        <w:rPr>
          <w:lang w:val="sv-SE"/>
        </w:rPr>
      </w:pPr>
      <w:r>
        <w:rPr>
          <w:lang w:val="sv-SE"/>
        </w:rPr>
        <w:t>Serveringsförslag: Potatis</w:t>
      </w:r>
      <w:r w:rsidR="00DB0718">
        <w:rPr>
          <w:lang w:val="sv-SE"/>
        </w:rPr>
        <w:t>sallad</w:t>
      </w:r>
    </w:p>
    <w:p w14:paraId="17EDF460" w14:textId="77777777" w:rsidR="005B0CD6" w:rsidRDefault="005B0CD6" w:rsidP="00E30FF1">
      <w:pPr>
        <w:rPr>
          <w:lang w:val="sv-SE"/>
        </w:rPr>
      </w:pPr>
    </w:p>
    <w:p w14:paraId="5FB32ED0" w14:textId="0FE5256A" w:rsidR="00023AC5" w:rsidRPr="00A37F89" w:rsidRDefault="00023AC5" w:rsidP="00023AC5">
      <w:pPr>
        <w:pStyle w:val="Heading3"/>
        <w:rPr>
          <w:lang w:val="sv-SE"/>
        </w:rPr>
      </w:pPr>
      <w:bookmarkStart w:id="9" w:name="_Toc129691984"/>
      <w:r>
        <w:rPr>
          <w:lang w:val="sv-SE"/>
        </w:rPr>
        <w:t>Griljering av vildsvinsjulskinka</w:t>
      </w:r>
      <w:bookmarkEnd w:id="9"/>
    </w:p>
    <w:p w14:paraId="7817C8D0" w14:textId="32C783F7" w:rsidR="00023AC5" w:rsidRDefault="00023AC5" w:rsidP="00023AC5">
      <w:pPr>
        <w:pStyle w:val="NormalWeb"/>
        <w:spacing w:after="0"/>
        <w:rPr>
          <w:rFonts w:asciiTheme="minorHAnsi" w:hAnsiTheme="minorHAnsi" w:cstheme="minorHAnsi"/>
          <w:lang w:val="sv-SE"/>
        </w:rPr>
      </w:pPr>
      <w:r>
        <w:rPr>
          <w:rFonts w:asciiTheme="minorHAnsi" w:hAnsiTheme="minorHAnsi" w:cstheme="minorHAnsi"/>
          <w:lang w:val="sv-SE"/>
        </w:rPr>
        <w:t xml:space="preserve">Ursprung: </w:t>
      </w:r>
      <w:r w:rsidR="009A4100" w:rsidRPr="009A4100">
        <w:rPr>
          <w:rFonts w:asciiTheme="minorHAnsi" w:hAnsiTheme="minorHAnsi" w:cstheme="minorHAnsi"/>
          <w:lang w:val="sv-SE"/>
        </w:rPr>
        <w:t>https://swedishwild.se/blogs/recept-pa-viltkott/julrecept-pa-viltkott</w:t>
      </w:r>
    </w:p>
    <w:p w14:paraId="437FB8F1" w14:textId="57B46554" w:rsidR="00023AC5" w:rsidRDefault="009A4100" w:rsidP="00023AC5">
      <w:pPr>
        <w:pStyle w:val="NormalWeb"/>
        <w:spacing w:after="0"/>
        <w:rPr>
          <w:rFonts w:asciiTheme="minorHAnsi" w:hAnsiTheme="minorHAnsi" w:cstheme="minorHAnsi"/>
          <w:lang w:val="sv-SE"/>
        </w:rPr>
      </w:pPr>
      <w:r>
        <w:rPr>
          <w:rFonts w:asciiTheme="minorHAnsi" w:hAnsiTheme="minorHAnsi" w:cstheme="minorHAnsi"/>
          <w:lang w:val="sv-SE"/>
        </w:rPr>
        <w:t>Vildsvinsjulskinka</w:t>
      </w:r>
      <w:r w:rsidR="00EB0E8C">
        <w:rPr>
          <w:rFonts w:asciiTheme="minorHAnsi" w:hAnsiTheme="minorHAnsi" w:cstheme="minorHAnsi"/>
          <w:lang w:val="sv-SE"/>
        </w:rPr>
        <w:t xml:space="preserve"> 1.5-2 kg</w:t>
      </w:r>
    </w:p>
    <w:p w14:paraId="15E6C640" w14:textId="0E0AEB35"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1-2 äggulor</w:t>
      </w:r>
    </w:p>
    <w:p w14:paraId="515050C7" w14:textId="0EE3B223"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lastRenderedPageBreak/>
        <w:t>2 msk farinsocker</w:t>
      </w:r>
    </w:p>
    <w:p w14:paraId="1137BFBB" w14:textId="7851988C" w:rsidR="00023AC5" w:rsidRDefault="00EB0E8C" w:rsidP="00023AC5">
      <w:pPr>
        <w:pStyle w:val="NormalWeb"/>
        <w:spacing w:after="0"/>
        <w:rPr>
          <w:rFonts w:asciiTheme="minorHAnsi" w:hAnsiTheme="minorHAnsi" w:cstheme="minorHAnsi"/>
          <w:lang w:val="sv-SE"/>
        </w:rPr>
      </w:pPr>
      <w:r>
        <w:rPr>
          <w:rFonts w:asciiTheme="minorHAnsi" w:hAnsiTheme="minorHAnsi" w:cstheme="minorHAnsi"/>
          <w:lang w:val="sv-SE"/>
        </w:rPr>
        <w:t xml:space="preserve">4 msk </w:t>
      </w:r>
      <w:r w:rsidR="003C3FB5">
        <w:rPr>
          <w:rFonts w:asciiTheme="minorHAnsi" w:hAnsiTheme="minorHAnsi" w:cstheme="minorHAnsi"/>
          <w:lang w:val="sv-SE"/>
        </w:rPr>
        <w:t>skånsk senap</w:t>
      </w:r>
    </w:p>
    <w:p w14:paraId="22C32FD1" w14:textId="34483EB0" w:rsidR="00023AC5" w:rsidRDefault="003C3FB5" w:rsidP="00023AC5">
      <w:pPr>
        <w:pStyle w:val="NormalWeb"/>
        <w:spacing w:after="0"/>
        <w:rPr>
          <w:rFonts w:asciiTheme="minorHAnsi" w:hAnsiTheme="minorHAnsi" w:cstheme="minorHAnsi"/>
          <w:lang w:val="sv-SE"/>
        </w:rPr>
      </w:pPr>
      <w:r>
        <w:rPr>
          <w:rFonts w:asciiTheme="minorHAnsi" w:hAnsiTheme="minorHAnsi" w:cstheme="minorHAnsi"/>
          <w:lang w:val="sv-SE"/>
        </w:rPr>
        <w:t>1 dl ströbröd</w:t>
      </w:r>
    </w:p>
    <w:p w14:paraId="6F39A8A5" w14:textId="77777777" w:rsidR="003C3FB5" w:rsidRDefault="003C3FB5" w:rsidP="00023AC5">
      <w:pPr>
        <w:pStyle w:val="NormalWeb"/>
        <w:spacing w:after="0"/>
        <w:rPr>
          <w:rFonts w:asciiTheme="minorHAnsi" w:hAnsiTheme="minorHAnsi" w:cstheme="minorHAnsi"/>
          <w:lang w:val="sv-SE"/>
        </w:rPr>
      </w:pPr>
    </w:p>
    <w:p w14:paraId="4B265FDA" w14:textId="32240DA5"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Sätt ugnen till 225 grader</w:t>
      </w:r>
    </w:p>
    <w:p w14:paraId="056F89BC" w14:textId="3F24A594" w:rsidR="003C3FB5" w:rsidRDefault="00AE2F74" w:rsidP="00023AC5">
      <w:pPr>
        <w:pStyle w:val="NormalWeb"/>
        <w:spacing w:after="0"/>
        <w:rPr>
          <w:rFonts w:asciiTheme="minorHAnsi" w:hAnsiTheme="minorHAnsi" w:cstheme="minorHAnsi"/>
          <w:lang w:val="sv-SE"/>
        </w:rPr>
      </w:pPr>
      <w:r w:rsidRPr="00AE2F74">
        <w:rPr>
          <w:rFonts w:asciiTheme="minorHAnsi" w:hAnsiTheme="minorHAnsi" w:cstheme="minorHAnsi"/>
          <w:lang w:val="sv-SE"/>
        </w:rPr>
        <w:t>Lägg skinkan på ett ugnssäkert fat</w:t>
      </w:r>
    </w:p>
    <w:p w14:paraId="5CB2BEA9" w14:textId="7EB95EB8" w:rsidR="003C3FB5"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Blanda äggulor, farinsocker, senap och kryddblandningen. Pensla blandningen på skinkan och strö över lite ströbröd. Försök att få det på alla sidor.</w:t>
      </w:r>
    </w:p>
    <w:p w14:paraId="7BD3A46A" w14:textId="03DB96E8" w:rsidR="00826BF2" w:rsidRDefault="00826BF2" w:rsidP="00023AC5">
      <w:pPr>
        <w:pStyle w:val="NormalWeb"/>
        <w:spacing w:after="0"/>
        <w:rPr>
          <w:rFonts w:asciiTheme="minorHAnsi" w:hAnsiTheme="minorHAnsi" w:cstheme="minorHAnsi"/>
          <w:lang w:val="sv-SE"/>
        </w:rPr>
      </w:pPr>
      <w:r w:rsidRPr="00826BF2">
        <w:rPr>
          <w:rFonts w:asciiTheme="minorHAnsi" w:hAnsiTheme="minorHAnsi" w:cstheme="minorHAnsi"/>
          <w:lang w:val="sv-SE"/>
        </w:rPr>
        <w:t>Griljera skinkan mitt i ugnen tills den får fin färg, ca 10-15 min. Ös eventuellt med lite skinkspad så blir paneringen extra spröd.</w:t>
      </w:r>
    </w:p>
    <w:p w14:paraId="43925427" w14:textId="77777777" w:rsidR="00023AC5" w:rsidRPr="00A37F89" w:rsidRDefault="00023AC5" w:rsidP="00E30FF1">
      <w:pPr>
        <w:rPr>
          <w:lang w:val="sv-SE"/>
        </w:rPr>
      </w:pPr>
    </w:p>
    <w:p w14:paraId="1EC4D2B4" w14:textId="3B17F667" w:rsidR="005B0CD6" w:rsidRPr="00A37F89" w:rsidRDefault="00A37F89" w:rsidP="0035576A">
      <w:pPr>
        <w:pStyle w:val="Heading3"/>
        <w:rPr>
          <w:lang w:val="sv-SE"/>
        </w:rPr>
      </w:pPr>
      <w:bookmarkStart w:id="10" w:name="_Toc129691985"/>
      <w:r w:rsidRPr="00A37F89">
        <w:rPr>
          <w:lang w:val="sv-SE"/>
        </w:rPr>
        <w:t>Vi</w:t>
      </w:r>
      <w:r>
        <w:rPr>
          <w:lang w:val="sv-SE"/>
        </w:rPr>
        <w:t>ldsvinsrevbensspjäll</w:t>
      </w:r>
      <w:bookmarkEnd w:id="10"/>
    </w:p>
    <w:p w14:paraId="3C102ED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Ursprung: Viltkokboken</w:t>
      </w:r>
    </w:p>
    <w:p w14:paraId="53E1C4DF" w14:textId="77777777" w:rsidR="00E52BE6" w:rsidRDefault="00E52BE6" w:rsidP="00E52BE6">
      <w:pPr>
        <w:pStyle w:val="NormalWeb"/>
        <w:spacing w:before="0" w:beforeAutospacing="0" w:after="0" w:afterAutospacing="0"/>
        <w:rPr>
          <w:rFonts w:asciiTheme="minorHAnsi" w:hAnsiTheme="minorHAnsi" w:cstheme="minorHAnsi"/>
          <w:lang w:val="sv-SE"/>
        </w:rPr>
      </w:pPr>
    </w:p>
    <w:p w14:paraId="174A85E4"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Tjocka revben från vildsvin</w:t>
      </w:r>
    </w:p>
    <w:p w14:paraId="20FF3E5E"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w:t>
      </w:r>
    </w:p>
    <w:p w14:paraId="7B085B03"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Cayennepeppar</w:t>
      </w:r>
    </w:p>
    <w:p w14:paraId="0A986B2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sirap</w:t>
      </w:r>
    </w:p>
    <w:p w14:paraId="14531108"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2dl äppelcidervinäger</w:t>
      </w:r>
    </w:p>
    <w:p w14:paraId="51C12849"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1dl japansk soja</w:t>
      </w:r>
    </w:p>
    <w:p w14:paraId="7A336430"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vitlöksklyfta, hackad</w:t>
      </w:r>
    </w:p>
    <w:p w14:paraId="20978651"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0.5 röd chili, hackad eller chiliflakes</w:t>
      </w:r>
    </w:p>
    <w:p w14:paraId="70089515"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 tsk riven färsk ingefära</w:t>
      </w:r>
    </w:p>
    <w:p w14:paraId="144C47A9" w14:textId="77777777" w:rsidR="00E52BE6" w:rsidRDefault="00E52BE6" w:rsidP="00E52BE6">
      <w:pPr>
        <w:pStyle w:val="NormalWeb"/>
        <w:spacing w:before="0" w:beforeAutospacing="0" w:after="0" w:afterAutospacing="0"/>
        <w:rPr>
          <w:rFonts w:asciiTheme="minorHAnsi" w:hAnsiTheme="minorHAnsi" w:cstheme="minorHAnsi"/>
          <w:lang w:val="sv-SE"/>
        </w:rPr>
      </w:pPr>
    </w:p>
    <w:p w14:paraId="4D65C9C7"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Salta och cayennekrydda revbenen. Vakuumförpacka och sous-vida i 70 grader i 6-12 timmar.</w:t>
      </w:r>
    </w:p>
    <w:p w14:paraId="54FAB7A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Blanda sirap, äppelcidervinäger, soja, vitlök, chili samt ingefära och koka ihop tills glazen är tjockflytande.</w:t>
      </w:r>
    </w:p>
    <w:p w14:paraId="31644BC6" w14:textId="77777777" w:rsidR="00E52BE6"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Pensla på rikligt med glaze på revbenen och sätt in i ugnen i 200 grader i 30 min. Halvtid, 15 min, så pensla på mer glaze.</w:t>
      </w:r>
    </w:p>
    <w:p w14:paraId="6FBBB70E" w14:textId="77777777" w:rsidR="00E52BE6" w:rsidRDefault="00E52BE6" w:rsidP="00E52BE6">
      <w:pPr>
        <w:pStyle w:val="NormalWeb"/>
        <w:spacing w:before="0" w:beforeAutospacing="0" w:after="0" w:afterAutospacing="0"/>
        <w:rPr>
          <w:rFonts w:asciiTheme="minorHAnsi" w:hAnsiTheme="minorHAnsi" w:cstheme="minorHAnsi"/>
          <w:lang w:val="sv-SE"/>
        </w:rPr>
      </w:pPr>
    </w:p>
    <w:p w14:paraId="0F6A82E8" w14:textId="77777777" w:rsidR="00E52BE6" w:rsidRPr="00A808E2"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Coleslaw</w:t>
      </w:r>
    </w:p>
    <w:p w14:paraId="0669BE02" w14:textId="013A9AEF" w:rsidR="00B8329E" w:rsidRPr="00A37F89" w:rsidRDefault="00B8329E" w:rsidP="0035576A">
      <w:pPr>
        <w:pStyle w:val="TipText"/>
        <w:rPr>
          <w:lang w:val="sv-SE"/>
        </w:rPr>
      </w:pPr>
    </w:p>
    <w:p w14:paraId="0B82CCCF" w14:textId="110B7A9C" w:rsidR="00A37F89" w:rsidRDefault="00CD5754" w:rsidP="00A37F89">
      <w:pPr>
        <w:pStyle w:val="Heading3"/>
        <w:rPr>
          <w:lang w:val="sv-SE"/>
        </w:rPr>
      </w:pPr>
      <w:bookmarkStart w:id="11" w:name="_Toc527370443"/>
      <w:bookmarkStart w:id="12" w:name="_Toc529756677"/>
      <w:bookmarkStart w:id="13" w:name="_Toc529756738"/>
      <w:bookmarkStart w:id="14" w:name="_Toc129691986"/>
      <w:r>
        <w:rPr>
          <w:lang w:val="sv-SE"/>
        </w:rPr>
        <w:t>Beef jerky</w:t>
      </w:r>
      <w:bookmarkEnd w:id="14"/>
    </w:p>
    <w:p w14:paraId="46DFE7B5"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16C8F5D4" w14:textId="77777777" w:rsidR="00CD5754" w:rsidRDefault="00CD5754" w:rsidP="00CD5754">
      <w:pPr>
        <w:spacing w:after="0" w:line="240" w:lineRule="auto"/>
        <w:rPr>
          <w:rFonts w:eastAsia="Times New Roman" w:cstheme="minorHAnsi"/>
          <w:lang w:val="sv-SE"/>
        </w:rPr>
      </w:pPr>
    </w:p>
    <w:p w14:paraId="368B8F26" w14:textId="20D4F416" w:rsidR="00CD5754" w:rsidRDefault="00CD5754" w:rsidP="00CD5754">
      <w:pPr>
        <w:spacing w:after="0" w:line="240" w:lineRule="auto"/>
        <w:ind w:firstLine="0"/>
        <w:rPr>
          <w:rFonts w:eastAsia="Times New Roman" w:cstheme="minorHAnsi"/>
          <w:lang w:val="sv-SE"/>
        </w:rPr>
      </w:pPr>
      <w:bookmarkStart w:id="15" w:name="_Hlk92211076"/>
      <w:r>
        <w:rPr>
          <w:rFonts w:eastAsia="Times New Roman" w:cstheme="minorHAnsi"/>
          <w:lang w:val="sv-SE"/>
        </w:rPr>
        <w:t xml:space="preserve">1 bit </w:t>
      </w:r>
      <w:r w:rsidR="000D5558">
        <w:rPr>
          <w:rFonts w:eastAsia="Times New Roman" w:cstheme="minorHAnsi"/>
          <w:lang w:val="sv-SE"/>
        </w:rPr>
        <w:t>dovfransyska</w:t>
      </w:r>
    </w:p>
    <w:p w14:paraId="22FF6312" w14:textId="04AAD7E5" w:rsidR="00CD5754" w:rsidRDefault="00CD5754" w:rsidP="00CD5754">
      <w:pPr>
        <w:spacing w:after="0" w:line="240" w:lineRule="auto"/>
        <w:ind w:firstLine="0"/>
        <w:rPr>
          <w:rFonts w:eastAsia="Times New Roman" w:cstheme="minorHAnsi"/>
          <w:lang w:val="sv-SE"/>
        </w:rPr>
      </w:pPr>
      <w:r>
        <w:rPr>
          <w:rFonts w:eastAsia="Times New Roman" w:cstheme="minorHAnsi"/>
          <w:lang w:val="sv-SE"/>
        </w:rPr>
        <w:t>Marinad</w:t>
      </w:r>
      <w:r w:rsidR="003127F2">
        <w:rPr>
          <w:rFonts w:eastAsia="Times New Roman" w:cstheme="minorHAnsi"/>
          <w:lang w:val="sv-SE"/>
        </w:rPr>
        <w:t xml:space="preserve">: Jack Daniels marinad, Mustiga marinaden, Chilimarinad eller </w:t>
      </w:r>
      <w:r>
        <w:rPr>
          <w:rFonts w:eastAsia="Times New Roman" w:cstheme="minorHAnsi"/>
          <w:lang w:val="sv-SE"/>
        </w:rPr>
        <w:t>experimentera</w:t>
      </w:r>
    </w:p>
    <w:bookmarkEnd w:id="15"/>
    <w:p w14:paraId="3A888135" w14:textId="77777777" w:rsidR="00CD5754" w:rsidRDefault="00CD5754" w:rsidP="00CD5754">
      <w:pPr>
        <w:spacing w:after="0" w:line="240" w:lineRule="auto"/>
        <w:rPr>
          <w:rFonts w:eastAsia="Times New Roman" w:cstheme="minorHAnsi"/>
          <w:lang w:val="sv-SE"/>
        </w:rPr>
      </w:pPr>
    </w:p>
    <w:p w14:paraId="21D195AA" w14:textId="5EA3E952" w:rsidR="00CD5754" w:rsidRDefault="00CD5754" w:rsidP="00CD5754">
      <w:pPr>
        <w:spacing w:after="0" w:line="240" w:lineRule="auto"/>
        <w:ind w:firstLine="0"/>
        <w:rPr>
          <w:rFonts w:eastAsia="Times New Roman" w:cstheme="minorHAnsi"/>
          <w:lang w:val="sv-SE"/>
        </w:rPr>
      </w:pPr>
      <w:r>
        <w:rPr>
          <w:rFonts w:eastAsia="Times New Roman" w:cstheme="minorHAnsi"/>
          <w:lang w:val="sv-SE"/>
        </w:rPr>
        <w:t>Skär halvfrysta köttet i strimlor</w:t>
      </w:r>
      <w:r w:rsidR="007200C0">
        <w:rPr>
          <w:rFonts w:eastAsia="Times New Roman" w:cstheme="minorHAnsi"/>
          <w:lang w:val="sv-SE"/>
        </w:rPr>
        <w:t>, 1.3 mm tjocka, 2-3 cm breda</w:t>
      </w:r>
      <w:r w:rsidR="007A03CC">
        <w:rPr>
          <w:rFonts w:eastAsia="Times New Roman" w:cstheme="minorHAnsi"/>
          <w:lang w:val="sv-SE"/>
        </w:rPr>
        <w:t>. Skär mot fibrerna.</w:t>
      </w:r>
    </w:p>
    <w:p w14:paraId="16C97E9E" w14:textId="3C6ABAE9"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Marinera </w:t>
      </w:r>
      <w:r w:rsidR="007A03CC">
        <w:rPr>
          <w:rFonts w:eastAsia="Times New Roman" w:cstheme="minorHAnsi"/>
          <w:lang w:val="sv-SE"/>
        </w:rPr>
        <w:t>cirka 24 timmar</w:t>
      </w:r>
      <w:r>
        <w:rPr>
          <w:rFonts w:eastAsia="Times New Roman" w:cstheme="minorHAnsi"/>
          <w:lang w:val="sv-SE"/>
        </w:rPr>
        <w:t>.</w:t>
      </w:r>
    </w:p>
    <w:p w14:paraId="4B0B3231"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Torka bort fett.</w:t>
      </w:r>
    </w:p>
    <w:p w14:paraId="449BE425" w14:textId="19279F74" w:rsidR="00AE2E74" w:rsidRDefault="00AE2E74" w:rsidP="00CD5754">
      <w:pPr>
        <w:spacing w:after="0" w:line="240" w:lineRule="auto"/>
        <w:ind w:firstLine="0"/>
        <w:rPr>
          <w:rFonts w:eastAsia="Times New Roman" w:cstheme="minorHAnsi"/>
          <w:lang w:val="sv-SE"/>
        </w:rPr>
      </w:pPr>
      <w:r>
        <w:rPr>
          <w:rFonts w:eastAsia="Times New Roman" w:cstheme="minorHAnsi"/>
          <w:lang w:val="sv-SE"/>
        </w:rPr>
        <w:t>Salta.</w:t>
      </w:r>
    </w:p>
    <w:p w14:paraId="07914BE4"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Bred ut på galler med plåt under (för att inte droppa inne i ugnen) i ugnen (testa varmluft).</w:t>
      </w:r>
    </w:p>
    <w:p w14:paraId="6C191775" w14:textId="7D3DFAD8" w:rsidR="00CD5754" w:rsidRDefault="00CD5754" w:rsidP="00CD5754">
      <w:pPr>
        <w:spacing w:after="0" w:line="240" w:lineRule="auto"/>
        <w:ind w:firstLine="0"/>
        <w:rPr>
          <w:rFonts w:eastAsia="Times New Roman" w:cstheme="minorHAnsi"/>
          <w:lang w:val="sv-SE"/>
        </w:rPr>
      </w:pPr>
      <w:r>
        <w:rPr>
          <w:rFonts w:eastAsia="Times New Roman" w:cstheme="minorHAnsi"/>
          <w:lang w:val="sv-SE"/>
        </w:rPr>
        <w:t xml:space="preserve">Torka i 70 grader i </w:t>
      </w:r>
      <w:r w:rsidR="00AE2E74">
        <w:rPr>
          <w:rFonts w:eastAsia="Times New Roman" w:cstheme="minorHAnsi"/>
          <w:lang w:val="sv-SE"/>
        </w:rPr>
        <w:t>cirka 8</w:t>
      </w:r>
      <w:r>
        <w:rPr>
          <w:rFonts w:eastAsia="Times New Roman" w:cstheme="minorHAnsi"/>
          <w:lang w:val="sv-SE"/>
        </w:rPr>
        <w:t xml:space="preserve"> timmar tills köttet är torrt men lite segt.</w:t>
      </w:r>
    </w:p>
    <w:p w14:paraId="19A5D519"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Packa när det svalnat.</w:t>
      </w:r>
    </w:p>
    <w:p w14:paraId="5F994E4E" w14:textId="77777777" w:rsidR="00CD5754" w:rsidRPr="00A53AC3" w:rsidRDefault="00CD5754" w:rsidP="00CD5754">
      <w:pPr>
        <w:ind w:firstLine="0"/>
        <w:rPr>
          <w:lang w:val="sv-SE"/>
        </w:rPr>
      </w:pPr>
      <w:r w:rsidRPr="008B40C1">
        <w:rPr>
          <w:rFonts w:eastAsia="Times New Roman" w:cstheme="minorHAnsi"/>
          <w:lang w:val="sv-SE"/>
        </w:rPr>
        <w:t>Serveringsförslag:</w:t>
      </w:r>
      <w:r>
        <w:rPr>
          <w:rFonts w:eastAsia="Times New Roman" w:cstheme="minorHAnsi"/>
          <w:lang w:val="sv-SE"/>
        </w:rPr>
        <w:t xml:space="preserve"> som tilltugg</w:t>
      </w:r>
    </w:p>
    <w:p w14:paraId="006B6840" w14:textId="77777777" w:rsidR="00CD5754" w:rsidRPr="00CD5754" w:rsidRDefault="00CD5754" w:rsidP="00CD5754">
      <w:pPr>
        <w:rPr>
          <w:lang w:val="sv-SE"/>
        </w:rPr>
      </w:pPr>
    </w:p>
    <w:p w14:paraId="72CFB568" w14:textId="77777777" w:rsidR="00A37F89" w:rsidRPr="00A37F89" w:rsidRDefault="00A37F89" w:rsidP="00A37F89">
      <w:pPr>
        <w:rPr>
          <w:lang w:val="sv-SE"/>
        </w:rPr>
      </w:pPr>
    </w:p>
    <w:p w14:paraId="6B2DDB57" w14:textId="0D0DA38D" w:rsidR="00CD5754" w:rsidRDefault="00CD5754" w:rsidP="00CD5754">
      <w:pPr>
        <w:pStyle w:val="Heading3"/>
        <w:rPr>
          <w:lang w:val="sv-SE"/>
        </w:rPr>
      </w:pPr>
      <w:bookmarkStart w:id="16" w:name="_Toc129691987"/>
      <w:bookmarkEnd w:id="11"/>
      <w:bookmarkEnd w:id="12"/>
      <w:bookmarkEnd w:id="13"/>
      <w:r w:rsidRPr="00CD5754">
        <w:rPr>
          <w:lang w:val="sv-SE"/>
        </w:rPr>
        <w:t>Vi</w:t>
      </w:r>
      <w:r>
        <w:rPr>
          <w:lang w:val="sv-SE"/>
        </w:rPr>
        <w:t>ldsvinsfilé i bakform</w:t>
      </w:r>
      <w:bookmarkEnd w:id="16"/>
    </w:p>
    <w:p w14:paraId="7BA151EE" w14:textId="77777777" w:rsidR="00CD5754" w:rsidRDefault="00CD5754" w:rsidP="00CD5754">
      <w:pPr>
        <w:spacing w:after="0" w:line="240" w:lineRule="auto"/>
        <w:ind w:firstLine="0"/>
        <w:rPr>
          <w:rFonts w:eastAsia="Times New Roman" w:cstheme="minorHAnsi"/>
          <w:lang w:val="sv-SE"/>
        </w:rPr>
      </w:pPr>
      <w:r>
        <w:rPr>
          <w:rFonts w:eastAsia="Times New Roman" w:cstheme="minorHAnsi"/>
          <w:lang w:val="sv-SE"/>
        </w:rPr>
        <w:t>Ursprung: Lina</w:t>
      </w:r>
    </w:p>
    <w:p w14:paraId="76D10142" w14:textId="77777777" w:rsidR="00CD5754" w:rsidRDefault="00CD5754" w:rsidP="00CD5754">
      <w:pPr>
        <w:spacing w:after="0" w:line="240" w:lineRule="auto"/>
        <w:rPr>
          <w:rFonts w:eastAsia="Times New Roman" w:cstheme="minorHAnsi"/>
          <w:lang w:val="sv-SE"/>
        </w:rPr>
      </w:pPr>
    </w:p>
    <w:p w14:paraId="4B2A2D1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vildsvinsytterfilé ca 1 kg, alt. Vildsvinsfilé</w:t>
      </w:r>
    </w:p>
    <w:p w14:paraId="2C10F61E"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3 dl vispgrädde</w:t>
      </w:r>
    </w:p>
    <w:p w14:paraId="21BEB52B"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dl lingonsylt, färdig eller koka själv på frysta lingon, vatten och socker</w:t>
      </w:r>
    </w:p>
    <w:p w14:paraId="2C38E50D"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1 kött/grönsksbuljongtärning</w:t>
      </w:r>
    </w:p>
    <w:p w14:paraId="1DB7E091"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2 msk japansk soja, ej kinesisk</w:t>
      </w:r>
    </w:p>
    <w:p w14:paraId="322EE109"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sambal oelek</w:t>
      </w:r>
    </w:p>
    <w:p w14:paraId="4B7BDF40" w14:textId="77777777" w:rsidR="00CD5754" w:rsidRPr="00E27D07"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salt</w:t>
      </w:r>
    </w:p>
    <w:p w14:paraId="6A3070F1" w14:textId="77777777" w:rsidR="00CD5754" w:rsidRDefault="00CD5754" w:rsidP="00CD5754">
      <w:pPr>
        <w:spacing w:after="0" w:line="240" w:lineRule="auto"/>
        <w:ind w:firstLine="0"/>
        <w:rPr>
          <w:rFonts w:eastAsia="Times New Roman" w:cstheme="minorHAnsi"/>
          <w:lang w:val="sv-SE"/>
        </w:rPr>
      </w:pPr>
      <w:r w:rsidRPr="00E27D07">
        <w:rPr>
          <w:rFonts w:eastAsia="Times New Roman" w:cstheme="minorHAnsi"/>
          <w:lang w:val="sv-SE"/>
        </w:rPr>
        <w:t>½ tsk svartpeppar</w:t>
      </w:r>
    </w:p>
    <w:p w14:paraId="5F69AD75" w14:textId="77777777" w:rsidR="00CD5754" w:rsidRPr="0038310D" w:rsidRDefault="00CD5754" w:rsidP="00CD5754">
      <w:pPr>
        <w:spacing w:after="0" w:line="240" w:lineRule="auto"/>
        <w:rPr>
          <w:rFonts w:eastAsia="Times New Roman" w:cstheme="minorHAnsi"/>
          <w:lang w:val="sv-SE"/>
        </w:rPr>
      </w:pPr>
    </w:p>
    <w:p w14:paraId="74304E86" w14:textId="77777777" w:rsidR="00CD5754" w:rsidRDefault="00CD5754" w:rsidP="00CD5754">
      <w:pPr>
        <w:ind w:firstLine="0"/>
        <w:rPr>
          <w:lang w:val="sv-SE"/>
        </w:rPr>
      </w:pPr>
      <w:r w:rsidRPr="006D62F0">
        <w:rPr>
          <w:lang w:val="sv-SE"/>
        </w:rPr>
        <w:t>Sås:</w:t>
      </w:r>
    </w:p>
    <w:p w14:paraId="7C414F88" w14:textId="77777777" w:rsidR="00CD5754" w:rsidRPr="00AD4FEC" w:rsidRDefault="00CD5754" w:rsidP="00CD5754">
      <w:pPr>
        <w:ind w:firstLine="0"/>
        <w:rPr>
          <w:lang w:val="sv-SE"/>
        </w:rPr>
      </w:pPr>
      <w:r w:rsidRPr="00AD4FEC">
        <w:rPr>
          <w:lang w:val="sv-SE"/>
        </w:rPr>
        <w:t>1 dl vispgrädde</w:t>
      </w:r>
    </w:p>
    <w:p w14:paraId="70950120" w14:textId="77777777" w:rsidR="00CD5754" w:rsidRPr="00AD4FEC" w:rsidRDefault="00CD5754" w:rsidP="00CD5754">
      <w:pPr>
        <w:ind w:firstLine="0"/>
        <w:rPr>
          <w:lang w:val="sv-SE"/>
        </w:rPr>
      </w:pPr>
      <w:r w:rsidRPr="00AD4FEC">
        <w:rPr>
          <w:lang w:val="sv-SE"/>
        </w:rPr>
        <w:t>3 msk vetemjöl</w:t>
      </w:r>
    </w:p>
    <w:p w14:paraId="1F59180C" w14:textId="77777777" w:rsidR="00CD5754" w:rsidRPr="00AD4FEC" w:rsidRDefault="00CD5754" w:rsidP="00CD5754">
      <w:pPr>
        <w:ind w:firstLine="0"/>
        <w:rPr>
          <w:lang w:val="sv-SE"/>
        </w:rPr>
      </w:pPr>
      <w:r w:rsidRPr="00AD4FEC">
        <w:rPr>
          <w:lang w:val="sv-SE"/>
        </w:rPr>
        <w:t>1 dl vatten</w:t>
      </w:r>
    </w:p>
    <w:p w14:paraId="37FC3BBB" w14:textId="77777777" w:rsidR="00CD5754" w:rsidRDefault="00CD5754" w:rsidP="00CD5754">
      <w:pPr>
        <w:ind w:firstLine="0"/>
        <w:rPr>
          <w:lang w:val="sv-SE"/>
        </w:rPr>
      </w:pPr>
      <w:r w:rsidRPr="00AD4FEC">
        <w:rPr>
          <w:lang w:val="sv-SE"/>
        </w:rPr>
        <w:t>Spadet från formen</w:t>
      </w:r>
    </w:p>
    <w:p w14:paraId="628C57B0" w14:textId="77777777" w:rsidR="00CD5754" w:rsidRPr="006D62F0" w:rsidRDefault="00CD5754" w:rsidP="00CD5754">
      <w:pPr>
        <w:ind w:firstLine="0"/>
        <w:rPr>
          <w:lang w:val="sv-SE"/>
        </w:rPr>
      </w:pPr>
      <w:r w:rsidRPr="006D62F0">
        <w:rPr>
          <w:lang w:val="sv-SE"/>
        </w:rPr>
        <w:t>Lägg den putsade filen hel i en avlång sockerkaksform. Blanda ihop grädde, lingon, smulad köttbuljong, sambal oelek, salt och peppar i en skål. Häll såsen över köttet och ställ in formen nederst i ugnen på 175 grader. Låt stå ca 1,5 timme</w:t>
      </w:r>
      <w:r>
        <w:rPr>
          <w:lang w:val="sv-SE"/>
        </w:rPr>
        <w:t xml:space="preserve"> (</w:t>
      </w:r>
      <w:r w:rsidRPr="006D62F0">
        <w:rPr>
          <w:lang w:val="sv-SE"/>
        </w:rPr>
        <w:t>ytterfilé</w:t>
      </w:r>
      <w:r>
        <w:rPr>
          <w:lang w:val="sv-SE"/>
        </w:rPr>
        <w:t xml:space="preserve">, 1 timme för </w:t>
      </w:r>
      <w:r w:rsidRPr="006D62F0">
        <w:rPr>
          <w:lang w:val="sv-SE"/>
        </w:rPr>
        <w:t>filé</w:t>
      </w:r>
      <w:r>
        <w:rPr>
          <w:lang w:val="sv-SE"/>
        </w:rPr>
        <w:t>)</w:t>
      </w:r>
      <w:r w:rsidRPr="006D62F0">
        <w:rPr>
          <w:lang w:val="sv-SE"/>
        </w:rPr>
        <w:t>. Ta upp köttet och håll det varm under aluminiumfolie.</w:t>
      </w:r>
    </w:p>
    <w:p w14:paraId="3D0CE436" w14:textId="77777777" w:rsidR="00CD5754" w:rsidRPr="006D62F0" w:rsidRDefault="00CD5754" w:rsidP="00CD5754">
      <w:pPr>
        <w:ind w:firstLine="0"/>
        <w:rPr>
          <w:lang w:val="sv-SE"/>
        </w:rPr>
      </w:pPr>
      <w:r w:rsidRPr="006D62F0">
        <w:rPr>
          <w:lang w:val="sv-SE"/>
        </w:rPr>
        <w:lastRenderedPageBreak/>
        <w:t>Sila av spadet från formen ned i en kastrull. Tillsätt grädden och låt koka upp. Rör ut mjölet i kallt vatten och häll ned i såsen under omvispning. Låt puttra några minuter under omrörning. Späd med vatten om det blir för tjockt. Smaka av med salt och peppar.</w:t>
      </w:r>
    </w:p>
    <w:p w14:paraId="329BCD53" w14:textId="77777777" w:rsidR="00CD5754" w:rsidRPr="006D62F0" w:rsidRDefault="00CD5754" w:rsidP="00CD5754">
      <w:pPr>
        <w:ind w:firstLine="0"/>
        <w:rPr>
          <w:lang w:val="sv-SE"/>
        </w:rPr>
      </w:pPr>
      <w:r w:rsidRPr="008B40C1">
        <w:rPr>
          <w:rFonts w:eastAsia="Times New Roman" w:cstheme="minorHAnsi"/>
          <w:lang w:val="sv-SE"/>
        </w:rPr>
        <w:t xml:space="preserve">Serveringsförslag: </w:t>
      </w:r>
      <w:r>
        <w:rPr>
          <w:lang w:val="sv-SE"/>
        </w:rPr>
        <w:t>H</w:t>
      </w:r>
      <w:r w:rsidRPr="006D62F0">
        <w:rPr>
          <w:lang w:val="sv-SE"/>
        </w:rPr>
        <w:t>asselbackspotatis, grönsaker/sallad och gelé eller lingonsylt.</w:t>
      </w:r>
    </w:p>
    <w:p w14:paraId="4C359B97" w14:textId="77777777" w:rsidR="00CD5754" w:rsidRPr="00CD5754" w:rsidRDefault="00CD5754" w:rsidP="00CD5754">
      <w:pPr>
        <w:rPr>
          <w:lang w:val="sv-SE"/>
        </w:rPr>
      </w:pPr>
    </w:p>
    <w:p w14:paraId="140241FA" w14:textId="062395A1" w:rsidR="00853825" w:rsidRPr="00A37F89" w:rsidRDefault="00A37F89" w:rsidP="00561FD1">
      <w:pPr>
        <w:pStyle w:val="Heading2"/>
        <w:rPr>
          <w:lang w:val="sv-SE"/>
        </w:rPr>
      </w:pPr>
      <w:bookmarkStart w:id="17" w:name="_Toc129691988"/>
      <w:r w:rsidRPr="00A37F89">
        <w:rPr>
          <w:rFonts w:ascii="Times New Roman" w:hAnsi="Times New Roman"/>
          <w:lang w:val="sv-SE"/>
        </w:rPr>
        <w:t>Köttfärs</w:t>
      </w:r>
      <w:bookmarkEnd w:id="17"/>
    </w:p>
    <w:p w14:paraId="1F08F746" w14:textId="57BFF5D9" w:rsidR="00853825" w:rsidRPr="007E6B3E" w:rsidRDefault="00A37F89" w:rsidP="00561FD1">
      <w:pPr>
        <w:pStyle w:val="Heading3"/>
        <w:rPr>
          <w:lang w:val="sv-SE"/>
        </w:rPr>
      </w:pPr>
      <w:bookmarkStart w:id="18" w:name="_Toc129691989"/>
      <w:r w:rsidRPr="007E6B3E">
        <w:rPr>
          <w:lang w:val="sv-SE"/>
        </w:rPr>
        <w:t>Pannbiff</w:t>
      </w:r>
      <w:bookmarkEnd w:id="18"/>
    </w:p>
    <w:p w14:paraId="7B2CCFFC" w14:textId="3D2024C2"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0133E8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3F62D28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viltfärs</w:t>
      </w:r>
    </w:p>
    <w:p w14:paraId="4D33134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15 g salt</w:t>
      </w:r>
    </w:p>
    <w:p w14:paraId="3B7783B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3 g mald svartpeppar </w:t>
      </w:r>
    </w:p>
    <w:p w14:paraId="730556D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ägg</w:t>
      </w:r>
    </w:p>
    <w:p w14:paraId="2EE1D2B2"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300 g vatten</w:t>
      </w:r>
    </w:p>
    <w:p w14:paraId="285CC6E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100 g ströbröd</w:t>
      </w:r>
    </w:p>
    <w:p w14:paraId="0A47C71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msk dijonsenap</w:t>
      </w:r>
    </w:p>
    <w:p w14:paraId="7EAD8D27"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finraspad lök</w:t>
      </w:r>
    </w:p>
    <w:p w14:paraId="630CFC2A"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lök, finhackad och brynd </w:t>
      </w:r>
    </w:p>
    <w:p w14:paraId="0432BFC9"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29F44468"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med salt tills det börjar binda.</w:t>
      </w:r>
    </w:p>
    <w:p w14:paraId="1AF12113"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i ströbröd och peppar och blanda tills helt utlandet.</w:t>
      </w:r>
    </w:p>
    <w:p w14:paraId="2F8EA0D5"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Häll i ägg, vatten, dijon och lök och blanda ihop till homogen smet. </w:t>
      </w:r>
    </w:p>
    <w:p w14:paraId="0DBCD76F"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pannbiffar och stek kort på högsta värma i olja (ev smör) i stekpanna.</w:t>
      </w:r>
    </w:p>
    <w:p w14:paraId="20A17ED0" w14:textId="7AF1DA57" w:rsidR="007E6B3E"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Baka färdigt i ugn på 150 grader tills innertemperaturen är 60-70 grader.</w:t>
      </w:r>
    </w:p>
    <w:p w14:paraId="2B5234C4" w14:textId="77777777" w:rsidR="007E6B3E" w:rsidRPr="008B40C1" w:rsidRDefault="007E6B3E" w:rsidP="007E6B3E">
      <w:pPr>
        <w:pStyle w:val="NormalWeb"/>
        <w:spacing w:before="0" w:beforeAutospacing="0" w:after="0" w:afterAutospacing="0"/>
        <w:rPr>
          <w:rFonts w:asciiTheme="minorHAnsi" w:hAnsiTheme="minorHAnsi" w:cstheme="minorHAnsi"/>
          <w:lang w:val="sv-SE"/>
        </w:rPr>
      </w:pPr>
    </w:p>
    <w:p w14:paraId="6E8AC1F5" w14:textId="54C5C3EC" w:rsidR="007E6B3E" w:rsidRPr="008B40C1" w:rsidRDefault="007E6B3E" w:rsidP="007E6B3E">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potatismos och </w:t>
      </w:r>
      <w:r>
        <w:rPr>
          <w:rFonts w:asciiTheme="minorHAnsi" w:hAnsiTheme="minorHAnsi" w:cstheme="minorHAnsi"/>
          <w:lang w:val="sv-SE"/>
        </w:rPr>
        <w:t>lök</w:t>
      </w:r>
      <w:r w:rsidRPr="008B40C1">
        <w:rPr>
          <w:rFonts w:asciiTheme="minorHAnsi" w:hAnsiTheme="minorHAnsi" w:cstheme="minorHAnsi"/>
          <w:lang w:val="sv-SE"/>
        </w:rPr>
        <w:t xml:space="preserve">sås </w:t>
      </w:r>
    </w:p>
    <w:p w14:paraId="36030D19" w14:textId="54D2FC26" w:rsidR="000560C0" w:rsidRPr="006521CD" w:rsidRDefault="000560C0" w:rsidP="00E30FF1">
      <w:pPr>
        <w:rPr>
          <w:lang w:val="sv-SE"/>
        </w:rPr>
      </w:pPr>
    </w:p>
    <w:p w14:paraId="443B4B98" w14:textId="7DB800D3" w:rsidR="00853825" w:rsidRPr="006521CD" w:rsidRDefault="00853825" w:rsidP="00A37F89">
      <w:pPr>
        <w:pStyle w:val="TipText"/>
        <w:ind w:firstLine="0"/>
        <w:rPr>
          <w:lang w:val="sv-SE"/>
        </w:rPr>
      </w:pPr>
    </w:p>
    <w:p w14:paraId="31CFE0F5" w14:textId="37A63C4C" w:rsidR="00853825" w:rsidRPr="006521CD" w:rsidRDefault="006521CD" w:rsidP="00B74B8C">
      <w:pPr>
        <w:pStyle w:val="Heading3"/>
        <w:rPr>
          <w:lang w:val="sv-SE"/>
        </w:rPr>
      </w:pPr>
      <w:bookmarkStart w:id="19" w:name="_Toc129691990"/>
      <w:r w:rsidRPr="006521CD">
        <w:rPr>
          <w:lang w:val="sv-SE"/>
        </w:rPr>
        <w:t>Vi</w:t>
      </w:r>
      <w:r>
        <w:rPr>
          <w:lang w:val="sv-SE"/>
        </w:rPr>
        <w:t>ltfärsspett</w:t>
      </w:r>
      <w:bookmarkEnd w:id="19"/>
    </w:p>
    <w:p w14:paraId="7893A22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52C16DF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1A574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500 g viltfärs (vildsvin testat)</w:t>
      </w:r>
    </w:p>
    <w:p w14:paraId="23705A8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salt</w:t>
      </w:r>
    </w:p>
    <w:p w14:paraId="284ED5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ägg</w:t>
      </w:r>
    </w:p>
    <w:p w14:paraId="73510B6C"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vitlöksklyfta, pressad</w:t>
      </w:r>
    </w:p>
    <w:p w14:paraId="073020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0.5 gul lök, finriven </w:t>
      </w:r>
    </w:p>
    <w:p w14:paraId="5C4A69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tsk paprikapulver</w:t>
      </w:r>
    </w:p>
    <w:p w14:paraId="2DB527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knivsudd sambal oelek </w:t>
      </w:r>
    </w:p>
    <w:p w14:paraId="19BFE6C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204117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färsen och saltet tills det börjar binda</w:t>
      </w:r>
    </w:p>
    <w:p w14:paraId="211FDC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resten</w:t>
      </w:r>
    </w:p>
    <w:p w14:paraId="5E48B68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Forma grillspett</w:t>
      </w:r>
    </w:p>
    <w:p w14:paraId="268E7B6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runtom på högsta värme</w:t>
      </w:r>
    </w:p>
    <w:p w14:paraId="432036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färdigt på lägre värme i stekpanna med lock. Klar när inner temp är kanske 60-70 grader</w:t>
      </w:r>
    </w:p>
    <w:p w14:paraId="45D75C16"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71F4897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tzatziki och bröd </w:t>
      </w:r>
    </w:p>
    <w:p w14:paraId="0BF48258" w14:textId="3A1F7262" w:rsidR="00D338D7" w:rsidRPr="006521CD" w:rsidRDefault="00D338D7" w:rsidP="006521CD">
      <w:pPr>
        <w:pStyle w:val="TipText"/>
        <w:ind w:firstLine="0"/>
        <w:rPr>
          <w:lang w:val="sv-SE"/>
        </w:rPr>
      </w:pPr>
    </w:p>
    <w:p w14:paraId="124ACF23" w14:textId="11533FDA" w:rsidR="006521CD" w:rsidRDefault="006521CD" w:rsidP="006521CD">
      <w:pPr>
        <w:pStyle w:val="Heading3"/>
        <w:rPr>
          <w:lang w:val="sv-SE"/>
        </w:rPr>
      </w:pPr>
      <w:bookmarkStart w:id="20" w:name="_Toc529756678"/>
      <w:bookmarkStart w:id="21" w:name="_Toc529756739"/>
      <w:bookmarkStart w:id="22" w:name="_Toc129691991"/>
      <w:r w:rsidRPr="006521CD">
        <w:rPr>
          <w:lang w:val="sv-SE"/>
        </w:rPr>
        <w:t>Kö</w:t>
      </w:r>
      <w:r>
        <w:rPr>
          <w:lang w:val="sv-SE"/>
        </w:rPr>
        <w:t>ttbullar</w:t>
      </w:r>
      <w:bookmarkEnd w:id="22"/>
    </w:p>
    <w:p w14:paraId="030D48B4" w14:textId="77777777" w:rsidR="006521CD" w:rsidRPr="008B40C1" w:rsidRDefault="006521CD" w:rsidP="006521CD">
      <w:pPr>
        <w:ind w:firstLine="0"/>
        <w:rPr>
          <w:rFonts w:cstheme="minorHAnsi"/>
          <w:lang w:val="sv-SE"/>
        </w:rPr>
      </w:pPr>
      <w:r w:rsidRPr="008B40C1">
        <w:rPr>
          <w:rFonts w:cstheme="minorHAnsi"/>
          <w:lang w:val="sv-SE"/>
        </w:rPr>
        <w:t>Ursprung: Mamma</w:t>
      </w:r>
    </w:p>
    <w:p w14:paraId="2FAAD564"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dl vispgrädde</w:t>
      </w:r>
    </w:p>
    <w:p w14:paraId="47C939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0DAC916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30537DA7"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E0849F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6F0A111F"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703FB94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7B41C6E" w14:textId="77777777" w:rsidR="006521CD" w:rsidRPr="008B40C1" w:rsidRDefault="006521CD" w:rsidP="006521CD">
      <w:pPr>
        <w:rPr>
          <w:rFonts w:cstheme="minorHAnsi"/>
          <w:lang w:val="sv-SE"/>
        </w:rPr>
      </w:pPr>
    </w:p>
    <w:p w14:paraId="33B38BFE"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0A0E558F"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62F510F6"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6E98882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Doppa en matsked i ett glas vatten och ta upp lagom stor smetbit och forma till en bulle. Lägg dem på en vattensköljd bräda tills du har lagom många för att steka i en väldigt het stekpanna med olja och smör i. Låt dem brynas ordentligt runtom för att sedan lägga över dem i en stekgryta. Låt stå på låg temperatur en stund. Testa en att den är klar, om inte låt stå ett tag till.</w:t>
      </w:r>
    </w:p>
    <w:p w14:paraId="6CAD2C3E" w14:textId="77777777" w:rsidR="006521CD" w:rsidRPr="008B40C1" w:rsidRDefault="006521CD" w:rsidP="006521CD">
      <w:pPr>
        <w:spacing w:after="0" w:line="240" w:lineRule="auto"/>
        <w:rPr>
          <w:rFonts w:eastAsia="Times New Roman" w:cstheme="minorHAnsi"/>
          <w:lang w:val="sv-SE"/>
        </w:rPr>
      </w:pPr>
    </w:p>
    <w:p w14:paraId="4A873724"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Potatismos och gräddsås</w:t>
      </w:r>
    </w:p>
    <w:p w14:paraId="41C54677" w14:textId="77777777" w:rsidR="006521CD" w:rsidRPr="006521CD" w:rsidRDefault="006521CD" w:rsidP="006521CD">
      <w:pPr>
        <w:rPr>
          <w:lang w:val="sv-SE"/>
        </w:rPr>
      </w:pPr>
    </w:p>
    <w:p w14:paraId="43054AF4" w14:textId="0F80E25C" w:rsidR="006521CD" w:rsidRDefault="006521CD" w:rsidP="006521CD">
      <w:pPr>
        <w:pStyle w:val="Heading3"/>
        <w:rPr>
          <w:lang w:val="sv-SE"/>
        </w:rPr>
      </w:pPr>
      <w:bookmarkStart w:id="23" w:name="_Toc129691992"/>
      <w:r w:rsidRPr="006521CD">
        <w:rPr>
          <w:lang w:val="sv-SE"/>
        </w:rPr>
        <w:t>Ha</w:t>
      </w:r>
      <w:r>
        <w:rPr>
          <w:lang w:val="sv-SE"/>
        </w:rPr>
        <w:t>mburgare</w:t>
      </w:r>
      <w:bookmarkEnd w:id="23"/>
    </w:p>
    <w:p w14:paraId="63DF6F82" w14:textId="77777777" w:rsidR="006521CD" w:rsidRPr="008B40C1" w:rsidRDefault="006521CD" w:rsidP="006521CD">
      <w:pPr>
        <w:ind w:firstLine="0"/>
        <w:rPr>
          <w:rFonts w:cstheme="minorHAnsi"/>
          <w:lang w:val="sv-SE"/>
        </w:rPr>
      </w:pPr>
      <w:r w:rsidRPr="008B40C1">
        <w:rPr>
          <w:rFonts w:cstheme="minorHAnsi"/>
          <w:lang w:val="sv-SE"/>
        </w:rPr>
        <w:t>Ursprung: Mamma</w:t>
      </w:r>
    </w:p>
    <w:p w14:paraId="0DC5B2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7454544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6231505A"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8E46796"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riven lök</w:t>
      </w:r>
    </w:p>
    <w:p w14:paraId="0D66A5A2"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500g viltfärs</w:t>
      </w:r>
    </w:p>
    <w:p w14:paraId="35ECFDE9"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lastRenderedPageBreak/>
        <w:t>1 tsk salt</w:t>
      </w:r>
    </w:p>
    <w:p w14:paraId="5FD5A71D"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2278EAB7" w14:textId="0D85EC51" w:rsidR="006521CD" w:rsidRPr="008B40C1" w:rsidRDefault="006521CD" w:rsidP="006521CD">
      <w:pPr>
        <w:ind w:firstLine="0"/>
        <w:rPr>
          <w:rFonts w:cstheme="minorHAnsi"/>
          <w:lang w:val="sv-SE"/>
        </w:rPr>
      </w:pPr>
      <w:r>
        <w:rPr>
          <w:rFonts w:cstheme="minorHAnsi"/>
          <w:lang w:val="sv-SE"/>
        </w:rPr>
        <w:t xml:space="preserve">Kryddvarianter: </w:t>
      </w:r>
      <w:r w:rsidR="007F105A">
        <w:rPr>
          <w:rFonts w:cstheme="minorHAnsi"/>
          <w:lang w:val="sv-SE"/>
        </w:rPr>
        <w:t xml:space="preserve">A: </w:t>
      </w:r>
      <w:r>
        <w:rPr>
          <w:rFonts w:cstheme="minorHAnsi"/>
          <w:lang w:val="sv-SE"/>
        </w:rPr>
        <w:t>2 tsk cayennepeppar</w:t>
      </w:r>
      <w:r w:rsidR="007F105A">
        <w:rPr>
          <w:rFonts w:cstheme="minorHAnsi"/>
          <w:lang w:val="sv-SE"/>
        </w:rPr>
        <w:t xml:space="preserve">, B: </w:t>
      </w:r>
      <w:r w:rsidR="00C0638F">
        <w:rPr>
          <w:rFonts w:cstheme="minorHAnsi"/>
          <w:lang w:val="sv-SE"/>
        </w:rPr>
        <w:t>2 msk rökig whiskey</w:t>
      </w:r>
    </w:p>
    <w:p w14:paraId="13D12688" w14:textId="77777777" w:rsidR="006521CD" w:rsidRPr="00A64EBF"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BFDDC9"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30AC5292"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DE869C1"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382DEC3A" w14:textId="77777777" w:rsidR="006521CD" w:rsidRPr="008B40C1" w:rsidRDefault="006521CD" w:rsidP="006521CD">
      <w:pPr>
        <w:spacing w:after="0" w:line="240" w:lineRule="auto"/>
        <w:rPr>
          <w:rFonts w:eastAsia="Times New Roman" w:cstheme="minorHAnsi"/>
          <w:lang w:val="sv-SE"/>
        </w:rPr>
      </w:pPr>
    </w:p>
    <w:p w14:paraId="54CC421D"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5E78A881" w14:textId="77777777" w:rsidR="006521CD" w:rsidRDefault="006521CD" w:rsidP="006521CD">
      <w:pPr>
        <w:rPr>
          <w:lang w:val="sv-SE"/>
        </w:rPr>
      </w:pPr>
    </w:p>
    <w:p w14:paraId="6B82143D" w14:textId="652732EB" w:rsidR="00851A85" w:rsidRDefault="00800D40" w:rsidP="00851A85">
      <w:pPr>
        <w:pStyle w:val="Heading3"/>
        <w:rPr>
          <w:lang w:val="sv-SE"/>
        </w:rPr>
      </w:pPr>
      <w:bookmarkStart w:id="24" w:name="_Toc129691993"/>
      <w:r>
        <w:rPr>
          <w:lang w:val="sv-SE"/>
        </w:rPr>
        <w:t>Lyxh</w:t>
      </w:r>
      <w:r w:rsidR="00851A85" w:rsidRPr="006521CD">
        <w:rPr>
          <w:lang w:val="sv-SE"/>
        </w:rPr>
        <w:t>a</w:t>
      </w:r>
      <w:r w:rsidR="00851A85">
        <w:rPr>
          <w:lang w:val="sv-SE"/>
        </w:rPr>
        <w:t>mburgare</w:t>
      </w:r>
      <w:bookmarkEnd w:id="24"/>
    </w:p>
    <w:p w14:paraId="784F67C3" w14:textId="78ADCA64" w:rsidR="00851A85" w:rsidRPr="008B40C1" w:rsidRDefault="00851A85" w:rsidP="00851A85">
      <w:pPr>
        <w:ind w:firstLine="0"/>
        <w:rPr>
          <w:rFonts w:cstheme="minorHAnsi"/>
          <w:lang w:val="sv-SE"/>
        </w:rPr>
      </w:pPr>
      <w:r w:rsidRPr="008B40C1">
        <w:rPr>
          <w:rFonts w:cstheme="minorHAnsi"/>
          <w:lang w:val="sv-SE"/>
        </w:rPr>
        <w:t xml:space="preserve">Ursprung: </w:t>
      </w:r>
      <w:r w:rsidR="00800D40">
        <w:rPr>
          <w:rFonts w:cstheme="minorHAnsi"/>
          <w:lang w:val="sv-SE"/>
        </w:rPr>
        <w:t xml:space="preserve">Hamburgare och texmex boken, sid </w:t>
      </w:r>
      <w:r w:rsidR="0032023C">
        <w:rPr>
          <w:rFonts w:cstheme="minorHAnsi"/>
          <w:lang w:val="sv-SE"/>
        </w:rPr>
        <w:t>31</w:t>
      </w:r>
    </w:p>
    <w:p w14:paraId="194C8A92" w14:textId="5FF4A165" w:rsidR="00851A85" w:rsidRDefault="003531F2" w:rsidP="00851A85">
      <w:pPr>
        <w:spacing w:after="0" w:line="240" w:lineRule="auto"/>
        <w:ind w:firstLine="0"/>
        <w:rPr>
          <w:rFonts w:eastAsia="Times New Roman" w:cstheme="minorHAnsi"/>
          <w:lang w:val="sv-SE"/>
        </w:rPr>
      </w:pPr>
      <w:r>
        <w:rPr>
          <w:rFonts w:eastAsia="Times New Roman" w:cstheme="minorHAnsi"/>
          <w:lang w:val="sv-SE"/>
        </w:rPr>
        <w:t>1</w:t>
      </w:r>
      <w:r w:rsidR="00851A85" w:rsidRPr="00A64EBF">
        <w:rPr>
          <w:rFonts w:eastAsia="Times New Roman" w:cstheme="minorHAnsi"/>
          <w:lang w:val="sv-SE"/>
        </w:rPr>
        <w:t xml:space="preserve"> dl vispgrädde</w:t>
      </w:r>
    </w:p>
    <w:p w14:paraId="3F14C3CD" w14:textId="5C23FBD8" w:rsidR="0032023C" w:rsidRPr="008B40C1" w:rsidRDefault="003531F2" w:rsidP="00851A85">
      <w:pPr>
        <w:spacing w:after="0" w:line="240" w:lineRule="auto"/>
        <w:ind w:firstLine="0"/>
        <w:rPr>
          <w:rFonts w:eastAsia="Times New Roman" w:cstheme="minorHAnsi"/>
          <w:lang w:val="sv-SE"/>
        </w:rPr>
      </w:pPr>
      <w:r>
        <w:rPr>
          <w:rFonts w:eastAsia="Times New Roman" w:cstheme="minorHAnsi"/>
          <w:lang w:val="sv-SE"/>
        </w:rPr>
        <w:t>3msk creme fraiche</w:t>
      </w:r>
    </w:p>
    <w:p w14:paraId="286CB7B7"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6DD0B58E"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ägg</w:t>
      </w:r>
    </w:p>
    <w:p w14:paraId="7AD1ECC3" w14:textId="0E69DC00" w:rsidR="00851A85" w:rsidRDefault="00626988" w:rsidP="00851A85">
      <w:pPr>
        <w:spacing w:after="0" w:line="240" w:lineRule="auto"/>
        <w:ind w:firstLine="0"/>
        <w:rPr>
          <w:rFonts w:eastAsia="Times New Roman" w:cstheme="minorHAnsi"/>
          <w:lang w:val="sv-SE"/>
        </w:rPr>
      </w:pPr>
      <w:r>
        <w:rPr>
          <w:rFonts w:eastAsia="Times New Roman" w:cstheme="minorHAnsi"/>
          <w:lang w:val="sv-SE"/>
        </w:rPr>
        <w:t>1 krm torkad rosmarin</w:t>
      </w:r>
    </w:p>
    <w:p w14:paraId="5C42224B" w14:textId="2981F3C1" w:rsidR="008360C9" w:rsidRDefault="008360C9" w:rsidP="00851A85">
      <w:pPr>
        <w:spacing w:after="0" w:line="240" w:lineRule="auto"/>
        <w:ind w:firstLine="0"/>
        <w:rPr>
          <w:rFonts w:eastAsia="Times New Roman" w:cstheme="minorHAnsi"/>
          <w:lang w:val="sv-SE"/>
        </w:rPr>
      </w:pPr>
      <w:r>
        <w:rPr>
          <w:rFonts w:eastAsia="Times New Roman" w:cstheme="minorHAnsi"/>
          <w:lang w:val="sv-SE"/>
        </w:rPr>
        <w:t>2 finrivna vitlöksklyftor</w:t>
      </w:r>
    </w:p>
    <w:p w14:paraId="0094E39E" w14:textId="6C96C20F" w:rsidR="008360C9" w:rsidRPr="008B40C1" w:rsidRDefault="008360C9" w:rsidP="00851A85">
      <w:pPr>
        <w:spacing w:after="0" w:line="240" w:lineRule="auto"/>
        <w:ind w:firstLine="0"/>
        <w:rPr>
          <w:rFonts w:eastAsia="Times New Roman" w:cstheme="minorHAnsi"/>
          <w:lang w:val="sv-SE"/>
        </w:rPr>
      </w:pPr>
      <w:r>
        <w:rPr>
          <w:rFonts w:eastAsia="Times New Roman" w:cstheme="minorHAnsi"/>
          <w:lang w:val="sv-SE"/>
        </w:rPr>
        <w:t>2 msk finhackade marinerade soltorkade tomater</w:t>
      </w:r>
    </w:p>
    <w:p w14:paraId="6274EF7F"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500g viltfärs</w:t>
      </w:r>
    </w:p>
    <w:p w14:paraId="3B14C250" w14:textId="77777777" w:rsidR="00851A85" w:rsidRPr="008B40C1"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1 tsk salt</w:t>
      </w:r>
    </w:p>
    <w:p w14:paraId="266F5579" w14:textId="048BFAA5"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1 </w:t>
      </w:r>
      <w:r w:rsidR="007E7315">
        <w:rPr>
          <w:rFonts w:eastAsia="Times New Roman" w:cstheme="minorHAnsi"/>
          <w:lang w:val="sv-SE"/>
        </w:rPr>
        <w:t>krm</w:t>
      </w:r>
      <w:r w:rsidRPr="00A64EBF">
        <w:rPr>
          <w:rFonts w:eastAsia="Times New Roman" w:cstheme="minorHAnsi"/>
          <w:lang w:val="sv-SE"/>
        </w:rPr>
        <w:t xml:space="preserve"> svartpeppar</w:t>
      </w:r>
    </w:p>
    <w:p w14:paraId="11D013A8" w14:textId="77777777" w:rsidR="007E7315" w:rsidRDefault="007E7315" w:rsidP="00851A85">
      <w:pPr>
        <w:spacing w:after="0" w:line="240" w:lineRule="auto"/>
        <w:ind w:firstLine="0"/>
        <w:rPr>
          <w:rFonts w:eastAsia="Times New Roman" w:cstheme="minorHAnsi"/>
          <w:lang w:val="sv-SE"/>
        </w:rPr>
      </w:pPr>
    </w:p>
    <w:p w14:paraId="5815D893" w14:textId="4C952C44" w:rsidR="00851A85" w:rsidRPr="00A64EBF"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5922647B"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lastRenderedPageBreak/>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7759DCD" w14:textId="77777777" w:rsidR="00851A85" w:rsidRPr="00A64EBF" w:rsidRDefault="00851A85" w:rsidP="00851A85">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16337028" w14:textId="77777777" w:rsidR="00851A85" w:rsidRPr="008B40C1"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4E62683A" w14:textId="77777777" w:rsidR="00851A85" w:rsidRPr="008B40C1" w:rsidRDefault="00851A85" w:rsidP="00851A85">
      <w:pPr>
        <w:spacing w:after="0" w:line="240" w:lineRule="auto"/>
        <w:rPr>
          <w:rFonts w:eastAsia="Times New Roman" w:cstheme="minorHAnsi"/>
          <w:lang w:val="sv-SE"/>
        </w:rPr>
      </w:pPr>
    </w:p>
    <w:p w14:paraId="30454DAA" w14:textId="77777777" w:rsidR="00851A85" w:rsidRDefault="00851A85" w:rsidP="00851A85">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07E22A85" w14:textId="77777777" w:rsidR="00851A85" w:rsidRPr="006521CD" w:rsidRDefault="00851A85" w:rsidP="006521CD">
      <w:pPr>
        <w:rPr>
          <w:lang w:val="sv-SE"/>
        </w:rPr>
      </w:pPr>
    </w:p>
    <w:p w14:paraId="3A81BEE3" w14:textId="3C5F436A" w:rsidR="006521CD" w:rsidRDefault="006521CD" w:rsidP="006521CD">
      <w:pPr>
        <w:pStyle w:val="Heading3"/>
        <w:rPr>
          <w:lang w:val="sv-SE"/>
        </w:rPr>
      </w:pPr>
      <w:bookmarkStart w:id="25" w:name="_Toc129691994"/>
      <w:r w:rsidRPr="006521CD">
        <w:rPr>
          <w:lang w:val="sv-SE"/>
        </w:rPr>
        <w:t>Sa</w:t>
      </w:r>
      <w:r>
        <w:rPr>
          <w:lang w:val="sv-SE"/>
        </w:rPr>
        <w:t>lcicciahamburgare</w:t>
      </w:r>
      <w:bookmarkEnd w:id="25"/>
    </w:p>
    <w:p w14:paraId="2C953086" w14:textId="77777777" w:rsidR="006521CD" w:rsidRPr="008B40C1" w:rsidRDefault="006521CD" w:rsidP="006521CD">
      <w:pPr>
        <w:ind w:firstLine="0"/>
        <w:rPr>
          <w:rFonts w:cstheme="minorHAnsi"/>
          <w:lang w:val="sv-SE"/>
        </w:rPr>
      </w:pPr>
      <w:r w:rsidRPr="008B40C1">
        <w:rPr>
          <w:rFonts w:cstheme="minorHAnsi"/>
          <w:lang w:val="sv-SE"/>
        </w:rPr>
        <w:t>Ursprung: Mamma</w:t>
      </w:r>
      <w:r>
        <w:rPr>
          <w:rFonts w:cstheme="minorHAnsi"/>
          <w:lang w:val="sv-SE"/>
        </w:rPr>
        <w:t xml:space="preserve"> och </w:t>
      </w:r>
      <w:r w:rsidRPr="008B40C1">
        <w:rPr>
          <w:rFonts w:cstheme="minorHAnsi"/>
          <w:lang w:val="sv-SE"/>
        </w:rPr>
        <w:t>Restaurangakademiens matlagningskurs</w:t>
      </w:r>
    </w:p>
    <w:p w14:paraId="72735EBE"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dl vispgrädde</w:t>
      </w:r>
    </w:p>
    <w:p w14:paraId="4F06859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0.75 dl kruskakli</w:t>
      </w:r>
    </w:p>
    <w:p w14:paraId="4840320C" w14:textId="77777777" w:rsidR="006521CD" w:rsidRDefault="006521CD" w:rsidP="006521CD">
      <w:pPr>
        <w:spacing w:after="0" w:line="240" w:lineRule="auto"/>
        <w:ind w:firstLine="0"/>
        <w:rPr>
          <w:rFonts w:eastAsia="Times New Roman" w:cstheme="minorHAnsi"/>
          <w:lang w:val="sv-SE"/>
        </w:rPr>
      </w:pPr>
      <w:r>
        <w:rPr>
          <w:rFonts w:eastAsia="Times New Roman" w:cstheme="minorHAnsi"/>
          <w:lang w:val="sv-SE"/>
        </w:rPr>
        <w:t>1 dl vatten och en matsked viltfond (el. 1 dl grönsaksbuljong)</w:t>
      </w:r>
    </w:p>
    <w:p w14:paraId="61CCCCA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T</w:t>
      </w:r>
      <w:r w:rsidRPr="008B40C1">
        <w:rPr>
          <w:rFonts w:asciiTheme="minorHAnsi" w:hAnsiTheme="minorHAnsi" w:cstheme="minorHAnsi"/>
          <w:lang w:val="sv-SE"/>
        </w:rPr>
        <w:t>imjan</w:t>
      </w:r>
    </w:p>
    <w:p w14:paraId="08D4EC4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w:t>
      </w:r>
      <w:r w:rsidRPr="008B40C1">
        <w:rPr>
          <w:rFonts w:asciiTheme="minorHAnsi" w:hAnsiTheme="minorHAnsi" w:cstheme="minorHAnsi"/>
          <w:lang w:val="sv-SE"/>
        </w:rPr>
        <w:t xml:space="preserve"> vitlöksklyft</w:t>
      </w:r>
      <w:r>
        <w:rPr>
          <w:rFonts w:asciiTheme="minorHAnsi" w:hAnsiTheme="minorHAnsi" w:cstheme="minorHAnsi"/>
          <w:lang w:val="sv-SE"/>
        </w:rPr>
        <w:t>a</w:t>
      </w:r>
    </w:p>
    <w:p w14:paraId="6B793B0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w:t>
      </w:r>
    </w:p>
    <w:p w14:paraId="24DB6B11"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ägg</w:t>
      </w:r>
    </w:p>
    <w:p w14:paraId="10A74312"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500g </w:t>
      </w:r>
      <w:r>
        <w:rPr>
          <w:rFonts w:eastAsia="Times New Roman" w:cstheme="minorHAnsi"/>
          <w:lang w:val="sv-SE"/>
        </w:rPr>
        <w:t>vildsvins</w:t>
      </w:r>
      <w:r w:rsidRPr="00A64EBF">
        <w:rPr>
          <w:rFonts w:eastAsia="Times New Roman" w:cstheme="minorHAnsi"/>
          <w:lang w:val="sv-SE"/>
        </w:rPr>
        <w:t>färs</w:t>
      </w:r>
    </w:p>
    <w:p w14:paraId="7BC4BF7C" w14:textId="77777777" w:rsidR="006521CD" w:rsidRPr="008B40C1" w:rsidRDefault="006521CD" w:rsidP="006521CD">
      <w:pPr>
        <w:spacing w:after="0" w:line="240" w:lineRule="auto"/>
        <w:ind w:firstLine="0"/>
        <w:rPr>
          <w:rFonts w:eastAsia="Times New Roman" w:cstheme="minorHAnsi"/>
          <w:lang w:val="sv-SE"/>
        </w:rPr>
      </w:pPr>
      <w:r>
        <w:rPr>
          <w:rFonts w:eastAsia="Times New Roman" w:cstheme="minorHAnsi"/>
          <w:lang w:val="sv-SE"/>
        </w:rPr>
        <w:t>Hel svartpeppar</w:t>
      </w:r>
    </w:p>
    <w:p w14:paraId="45F2EFDB" w14:textId="77777777" w:rsidR="006521CD" w:rsidRPr="008B40C1"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salt</w:t>
      </w:r>
    </w:p>
    <w:p w14:paraId="13E88F7C"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1 tsk svartpeppar</w:t>
      </w:r>
    </w:p>
    <w:p w14:paraId="5BD5433D" w14:textId="77777777" w:rsidR="006521CD" w:rsidRPr="008B40C1" w:rsidRDefault="006521CD" w:rsidP="006521CD">
      <w:pPr>
        <w:rPr>
          <w:rFonts w:cstheme="minorHAnsi"/>
          <w:lang w:val="sv-SE"/>
        </w:rPr>
      </w:pPr>
    </w:p>
    <w:p w14:paraId="1F816809"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V</w:t>
      </w:r>
      <w:r w:rsidRPr="00A64EBF">
        <w:rPr>
          <w:rFonts w:eastAsia="Times New Roman" w:cstheme="minorHAnsi"/>
          <w:lang w:val="sv-SE"/>
        </w:rPr>
        <w:t>ispgrädde och kruskakli blandas</w:t>
      </w:r>
      <w:r w:rsidRPr="008B40C1">
        <w:rPr>
          <w:rFonts w:eastAsia="Times New Roman" w:cstheme="minorHAnsi"/>
          <w:lang w:val="sv-SE"/>
        </w:rPr>
        <w:t xml:space="preserve"> och låt svälla i</w:t>
      </w:r>
      <w:r w:rsidRPr="00A64EBF">
        <w:rPr>
          <w:rFonts w:eastAsia="Times New Roman" w:cstheme="minorHAnsi"/>
          <w:lang w:val="sv-SE"/>
        </w:rPr>
        <w:t xml:space="preserve"> 10 min</w:t>
      </w:r>
    </w:p>
    <w:p w14:paraId="4280D1D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2FE5A1A" w14:textId="77777777" w:rsidR="006521CD" w:rsidRPr="0065713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Lägg vitlöken i kokande vatten en minut, kyl av med vatten och/eller is. Riv fint på rivjärn. </w:t>
      </w:r>
    </w:p>
    <w:p w14:paraId="52D3781A" w14:textId="77777777" w:rsidR="006521CD"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Blanda saltet med köttet</w:t>
      </w:r>
      <w:r w:rsidRPr="008B40C1">
        <w:rPr>
          <w:rFonts w:eastAsia="Times New Roman" w:cstheme="minorHAnsi"/>
          <w:lang w:val="sv-SE"/>
        </w:rPr>
        <w:t xml:space="preserve"> så det börjar binda</w:t>
      </w:r>
      <w:r w:rsidRPr="00A64EBF">
        <w:rPr>
          <w:rFonts w:eastAsia="Times New Roman" w:cstheme="minorHAnsi"/>
          <w:lang w:val="sv-SE"/>
        </w:rPr>
        <w:t>. Blanda ihop övriga ingredienser och blanda slutligen med köttet. </w:t>
      </w:r>
    </w:p>
    <w:p w14:paraId="15B3636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w:t>
      </w:r>
      <w:r w:rsidRPr="008B40C1">
        <w:rPr>
          <w:rFonts w:asciiTheme="minorHAnsi" w:hAnsiTheme="minorHAnsi" w:cstheme="minorHAnsi"/>
          <w:lang w:val="sv-SE"/>
        </w:rPr>
        <w:t>päd färsen med buljongen till önskad konsistens.</w:t>
      </w:r>
    </w:p>
    <w:p w14:paraId="1DFA083E" w14:textId="77777777" w:rsidR="006521CD" w:rsidRPr="00A64EBF" w:rsidRDefault="006521CD" w:rsidP="006521CD">
      <w:pPr>
        <w:spacing w:after="0" w:line="240" w:lineRule="auto"/>
        <w:ind w:firstLine="0"/>
        <w:rPr>
          <w:rFonts w:eastAsia="Times New Roman" w:cstheme="minorHAnsi"/>
          <w:lang w:val="sv-SE"/>
        </w:rPr>
      </w:pPr>
      <w:r w:rsidRPr="008B40C1">
        <w:rPr>
          <w:rFonts w:cstheme="minorHAnsi"/>
          <w:lang w:val="sv-SE"/>
        </w:rPr>
        <w:t>Blanda med fänkålsfrön och vitlök.</w:t>
      </w:r>
    </w:p>
    <w:p w14:paraId="1C1AFC7B" w14:textId="77777777" w:rsidR="006521CD" w:rsidRPr="00A64EBF" w:rsidRDefault="006521CD" w:rsidP="006521CD">
      <w:pPr>
        <w:spacing w:after="0" w:line="240" w:lineRule="auto"/>
        <w:ind w:firstLine="0"/>
        <w:rPr>
          <w:rFonts w:eastAsia="Times New Roman" w:cstheme="minorHAnsi"/>
          <w:lang w:val="sv-SE"/>
        </w:rPr>
      </w:pPr>
      <w:r w:rsidRPr="00A64EBF">
        <w:rPr>
          <w:rFonts w:eastAsia="Times New Roman" w:cstheme="minorHAnsi"/>
          <w:lang w:val="sv-SE"/>
        </w:rPr>
        <w:t xml:space="preserve">Provstek en liten bit </w:t>
      </w:r>
      <w:r w:rsidRPr="008B40C1">
        <w:rPr>
          <w:rFonts w:eastAsia="Times New Roman" w:cstheme="minorHAnsi"/>
          <w:lang w:val="sv-SE"/>
        </w:rPr>
        <w:t>om du vill kontrollera</w:t>
      </w:r>
      <w:r w:rsidRPr="00A64EBF">
        <w:rPr>
          <w:rFonts w:eastAsia="Times New Roman" w:cstheme="minorHAnsi"/>
          <w:lang w:val="sv-SE"/>
        </w:rPr>
        <w:t xml:space="preserve"> kryddningen. </w:t>
      </w:r>
    </w:p>
    <w:p w14:paraId="5254B8E0" w14:textId="77777777" w:rsidR="006521CD" w:rsidRPr="008B40C1"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Forma till hamburgare i hamburgerpress</w:t>
      </w:r>
      <w:r w:rsidRPr="00A64EBF">
        <w:rPr>
          <w:rFonts w:eastAsia="Times New Roman" w:cstheme="minorHAnsi"/>
          <w:lang w:val="sv-SE"/>
        </w:rPr>
        <w:t xml:space="preserve">. </w:t>
      </w:r>
      <w:r w:rsidRPr="008B40C1">
        <w:rPr>
          <w:rFonts w:eastAsia="Times New Roman" w:cstheme="minorHAnsi"/>
          <w:lang w:val="sv-SE"/>
        </w:rPr>
        <w:t>S</w:t>
      </w:r>
      <w:r w:rsidRPr="00A64EBF">
        <w:rPr>
          <w:rFonts w:eastAsia="Times New Roman" w:cstheme="minorHAnsi"/>
          <w:lang w:val="sv-SE"/>
        </w:rPr>
        <w:t>tek i en väldigt het stekpanna med olja och smör i. Låt dem brynas ordentligt runtom för att sedan lägga över dem i en stekgryta. Låt stå på låg temperatur en stund.</w:t>
      </w:r>
    </w:p>
    <w:p w14:paraId="17453A13" w14:textId="77777777" w:rsidR="006521CD" w:rsidRPr="008B40C1" w:rsidRDefault="006521CD" w:rsidP="006521CD">
      <w:pPr>
        <w:spacing w:after="0" w:line="240" w:lineRule="auto"/>
        <w:rPr>
          <w:rFonts w:eastAsia="Times New Roman" w:cstheme="minorHAnsi"/>
          <w:lang w:val="sv-SE"/>
        </w:rPr>
      </w:pPr>
    </w:p>
    <w:p w14:paraId="55D1B66E" w14:textId="77777777" w:rsidR="006521CD" w:rsidRDefault="006521CD" w:rsidP="006521CD">
      <w:pPr>
        <w:spacing w:after="0" w:line="240" w:lineRule="auto"/>
        <w:ind w:firstLine="0"/>
        <w:rPr>
          <w:rFonts w:eastAsia="Times New Roman" w:cstheme="minorHAnsi"/>
          <w:lang w:val="sv-SE"/>
        </w:rPr>
      </w:pPr>
      <w:r w:rsidRPr="008B40C1">
        <w:rPr>
          <w:rFonts w:eastAsia="Times New Roman" w:cstheme="minorHAnsi"/>
          <w:lang w:val="sv-SE"/>
        </w:rPr>
        <w:t>Serveringsförslag: Hamburgerbröd</w:t>
      </w:r>
    </w:p>
    <w:p w14:paraId="2DAA0616" w14:textId="77777777" w:rsidR="006521CD" w:rsidRPr="006521CD" w:rsidRDefault="006521CD" w:rsidP="006521CD">
      <w:pPr>
        <w:ind w:firstLine="0"/>
        <w:rPr>
          <w:lang w:val="sv-SE"/>
        </w:rPr>
      </w:pPr>
    </w:p>
    <w:p w14:paraId="4183572C" w14:textId="4EC53DA4" w:rsidR="00E52BE6" w:rsidRPr="006521CD" w:rsidRDefault="00E52BE6" w:rsidP="00E52BE6">
      <w:pPr>
        <w:pStyle w:val="Heading2"/>
        <w:rPr>
          <w:lang w:val="sv-SE"/>
        </w:rPr>
      </w:pPr>
      <w:bookmarkStart w:id="26" w:name="_Toc129691995"/>
      <w:r w:rsidRPr="006521CD">
        <w:rPr>
          <w:lang w:val="sv-SE"/>
        </w:rPr>
        <w:t>Korv</w:t>
      </w:r>
      <w:bookmarkEnd w:id="26"/>
    </w:p>
    <w:p w14:paraId="7FDA8987" w14:textId="77777777" w:rsidR="00E52BE6" w:rsidRPr="006521CD" w:rsidRDefault="00E52BE6" w:rsidP="00E52BE6">
      <w:pPr>
        <w:rPr>
          <w:lang w:val="sv-SE"/>
        </w:rPr>
      </w:pPr>
    </w:p>
    <w:p w14:paraId="7DDAEEC9" w14:textId="24AECB5A" w:rsidR="00E52BE6" w:rsidRPr="006521CD" w:rsidRDefault="00E52BE6" w:rsidP="00E52BE6">
      <w:pPr>
        <w:pStyle w:val="Heading3"/>
        <w:rPr>
          <w:lang w:val="sv-SE"/>
        </w:rPr>
      </w:pPr>
      <w:bookmarkStart w:id="27" w:name="_Toc129691996"/>
      <w:r w:rsidRPr="006521CD">
        <w:rPr>
          <w:lang w:val="sv-SE"/>
        </w:rPr>
        <w:t>Salciccia</w:t>
      </w:r>
      <w:bookmarkEnd w:id="27"/>
    </w:p>
    <w:p w14:paraId="2AD2EAA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Restaurangakademiens matlagningskurs</w:t>
      </w:r>
    </w:p>
    <w:p w14:paraId="7880126E"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44FEE09"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kg vildsvinsfärs</w:t>
      </w:r>
    </w:p>
    <w:p w14:paraId="696BB4A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30 g salt</w:t>
      </w:r>
    </w:p>
    <w:p w14:paraId="63FE14E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3 dl grönsaksbuljong (testa gärna viltbuljong)</w:t>
      </w:r>
    </w:p>
    <w:p w14:paraId="2575B30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knippe timjan</w:t>
      </w:r>
    </w:p>
    <w:p w14:paraId="2F61A86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vitlöksklyftor</w:t>
      </w:r>
    </w:p>
    <w:p w14:paraId="50853162"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Svartpeppar </w:t>
      </w:r>
    </w:p>
    <w:p w14:paraId="20C453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Fänkålsfrön, hur mkt?</w:t>
      </w:r>
    </w:p>
    <w:p w14:paraId="26C4E3C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Svinfjällster </w:t>
      </w:r>
    </w:p>
    <w:p w14:paraId="6A62B6DC"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Koka upp b</w:t>
      </w:r>
      <w:r>
        <w:rPr>
          <w:rFonts w:asciiTheme="minorHAnsi" w:hAnsiTheme="minorHAnsi" w:cstheme="minorHAnsi"/>
          <w:lang w:val="sv-SE"/>
        </w:rPr>
        <w:t>u</w:t>
      </w:r>
      <w:r w:rsidRPr="008B40C1">
        <w:rPr>
          <w:rFonts w:asciiTheme="minorHAnsi" w:hAnsiTheme="minorHAnsi" w:cstheme="minorHAnsi"/>
          <w:lang w:val="sv-SE"/>
        </w:rPr>
        <w:t>ljong med timjan och hel svartpeppar, sila av och kyl.</w:t>
      </w:r>
    </w:p>
    <w:p w14:paraId="680DFBE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 xml:space="preserve">Lägg vitlöken i kokande vatten en minut, kyl av med vatten och/eller is. Riv fint på rivjärn. </w:t>
      </w:r>
    </w:p>
    <w:p w14:paraId="7B85888F"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Kyl färsen till 4 grader, blanda i kyld bunke (tex i isbad) med saltet tills den börjar binda.</w:t>
      </w:r>
    </w:p>
    <w:p w14:paraId="4CD4C644"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Späd färsen med buljongen till önskad konsistens.</w:t>
      </w:r>
    </w:p>
    <w:p w14:paraId="19C70356"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med fänkålsfrön och vitlök. Stek lite för provsmakning. </w:t>
      </w:r>
    </w:p>
    <w:p w14:paraId="02D7AB8D"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Fyll i fjälltur.</w:t>
      </w:r>
    </w:p>
    <w:p w14:paraId="26DCE145" w14:textId="77777777" w:rsidR="00E52BE6" w:rsidRPr="00902729" w:rsidRDefault="00E52BE6" w:rsidP="00E52BE6">
      <w:pPr>
        <w:pStyle w:val="NormalWeb"/>
        <w:spacing w:before="0" w:beforeAutospacing="0" w:after="0" w:afterAutospacing="0"/>
        <w:rPr>
          <w:rFonts w:asciiTheme="minorHAnsi" w:hAnsiTheme="minorHAnsi" w:cstheme="minorHAnsi"/>
          <w:lang w:val="da-DK"/>
        </w:rPr>
      </w:pPr>
      <w:r w:rsidRPr="00902729">
        <w:rPr>
          <w:rFonts w:asciiTheme="minorHAnsi" w:hAnsiTheme="minorHAnsi" w:cstheme="minorHAnsi"/>
          <w:lang w:val="da-DK"/>
        </w:rPr>
        <w:t>Sous vide i 80 grader i 20 min.</w:t>
      </w:r>
    </w:p>
    <w:p w14:paraId="02BACB85"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Ta ut och kyl korven.</w:t>
      </w:r>
    </w:p>
    <w:p w14:paraId="531E6151" w14:textId="77777777" w:rsidR="00E52BE6" w:rsidRDefault="00E52BE6" w:rsidP="00E52BE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Stek till servering.</w:t>
      </w:r>
    </w:p>
    <w:p w14:paraId="4F883C84" w14:textId="77777777" w:rsidR="00E52BE6" w:rsidRDefault="00E52BE6" w:rsidP="00E52BE6">
      <w:pPr>
        <w:pStyle w:val="NormalWeb"/>
        <w:spacing w:before="0" w:beforeAutospacing="0" w:after="0" w:afterAutospacing="0"/>
        <w:rPr>
          <w:rFonts w:asciiTheme="minorHAnsi" w:hAnsiTheme="minorHAnsi" w:cstheme="minorHAnsi"/>
          <w:lang w:val="sv-SE"/>
        </w:rPr>
      </w:pPr>
    </w:p>
    <w:p w14:paraId="38866780" w14:textId="77777777" w:rsidR="00E52BE6" w:rsidRPr="008B40C1" w:rsidRDefault="00E52BE6" w:rsidP="00E52BE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Serveringsförslag: Korvbröd</w:t>
      </w:r>
    </w:p>
    <w:p w14:paraId="60BBFC35" w14:textId="77777777" w:rsidR="00E52BE6" w:rsidRPr="00E52BE6" w:rsidRDefault="00E52BE6" w:rsidP="00E52BE6">
      <w:pPr>
        <w:rPr>
          <w:lang w:val="sv-SE"/>
        </w:rPr>
      </w:pPr>
    </w:p>
    <w:p w14:paraId="0FACC768" w14:textId="717A8145" w:rsidR="00E52BE6" w:rsidRPr="00E52BE6" w:rsidRDefault="00E52BE6" w:rsidP="00E52BE6">
      <w:pPr>
        <w:pStyle w:val="Heading2"/>
        <w:rPr>
          <w:lang w:val="sv-SE"/>
        </w:rPr>
      </w:pPr>
      <w:bookmarkStart w:id="28" w:name="_Toc129691997"/>
      <w:r w:rsidRPr="00E52BE6">
        <w:rPr>
          <w:lang w:val="sv-SE"/>
        </w:rPr>
        <w:t>G</w:t>
      </w:r>
      <w:r>
        <w:rPr>
          <w:lang w:val="sv-SE"/>
        </w:rPr>
        <w:t>ryta</w:t>
      </w:r>
      <w:bookmarkEnd w:id="28"/>
    </w:p>
    <w:p w14:paraId="03BE3998" w14:textId="36E0137C" w:rsidR="00E52BE6" w:rsidRDefault="00E52BE6" w:rsidP="00E52BE6">
      <w:pPr>
        <w:pStyle w:val="Heading3"/>
        <w:rPr>
          <w:lang w:val="sv-SE"/>
        </w:rPr>
      </w:pPr>
      <w:bookmarkStart w:id="29" w:name="_Toc129691998"/>
      <w:r w:rsidRPr="00E52BE6">
        <w:rPr>
          <w:lang w:val="sv-SE"/>
        </w:rPr>
        <w:t xml:space="preserve">Vildsvinsragu </w:t>
      </w:r>
      <w:r>
        <w:rPr>
          <w:lang w:val="sv-SE"/>
        </w:rPr>
        <w:t>som</w:t>
      </w:r>
      <w:r w:rsidR="006521CD">
        <w:rPr>
          <w:lang w:val="sv-SE"/>
        </w:rPr>
        <w:t xml:space="preserve"> </w:t>
      </w:r>
      <w:r>
        <w:rPr>
          <w:lang w:val="sv-SE"/>
        </w:rPr>
        <w:t>i Toscana</w:t>
      </w:r>
      <w:bookmarkEnd w:id="29"/>
    </w:p>
    <w:p w14:paraId="779495C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Viltkokboken</w:t>
      </w:r>
    </w:p>
    <w:p w14:paraId="1A42E1D1"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2DDBF6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600 g vildsvinskött i små tärningar (ytterlår testst)</w:t>
      </w:r>
    </w:p>
    <w:p w14:paraId="6004C04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Ca 1 liter rödvin</w:t>
      </w:r>
    </w:p>
    <w:p w14:paraId="3150AF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rödlök, hackad</w:t>
      </w:r>
    </w:p>
    <w:p w14:paraId="7F5AF77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morot i små tärningar</w:t>
      </w:r>
    </w:p>
    <w:p w14:paraId="5FD5CF0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stjälkar bladselleri i små tärningar </w:t>
      </w:r>
    </w:p>
    <w:p w14:paraId="28741E2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1 kvist färs rosmarin </w:t>
      </w:r>
    </w:p>
    <w:p w14:paraId="09B68E00"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lagerblad</w:t>
      </w:r>
    </w:p>
    <w:p w14:paraId="3B724DD2"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klyftor vitlök, hackade</w:t>
      </w:r>
    </w:p>
    <w:p w14:paraId="2B20577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burk krossade tomater</w:t>
      </w:r>
    </w:p>
    <w:p w14:paraId="12C94D5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Olja till stekning</w:t>
      </w:r>
    </w:p>
    <w:p w14:paraId="4FA826BE"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0E32CB5"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Lägg köttet i skål, häll över rödvin och låt stå över natten.</w:t>
      </w:r>
    </w:p>
    <w:p w14:paraId="2636BB87"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köttet rinna av, torka och bryn bitarna i olja. Lägg i gryta.</w:t>
      </w:r>
    </w:p>
    <w:p w14:paraId="1CC4DE1F"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Fräs lök, morot och selleri i olja och lägg i grytan.</w:t>
      </w:r>
    </w:p>
    <w:p w14:paraId="478A137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Tillsätt rosmarinen, lagerbladet, vitlöksklyftorna och de krossade tomaterna.</w:t>
      </w:r>
    </w:p>
    <w:p w14:paraId="17193694"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Häll på 5 dl rödvin.</w:t>
      </w:r>
    </w:p>
    <w:p w14:paraId="3D4F7713"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Sjud på lägsta värme 2-3 timmar eller tills köttet är så mört det nästan faller isär.</w:t>
      </w:r>
    </w:p>
    <w:p w14:paraId="2C97ED4B" w14:textId="46AB8E28" w:rsidR="006521CD"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Smaka av med salt och peppar. </w:t>
      </w:r>
    </w:p>
    <w:p w14:paraId="3E796A2D"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p>
    <w:p w14:paraId="5B772478" w14:textId="77777777" w:rsidR="006521CD" w:rsidRPr="008B40C1" w:rsidRDefault="006521CD" w:rsidP="006521CD">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Serveringsförslag: Tagliatelle </w:t>
      </w:r>
    </w:p>
    <w:p w14:paraId="4D5843D4" w14:textId="77777777" w:rsidR="006521CD" w:rsidRPr="006521CD" w:rsidRDefault="006521CD" w:rsidP="006521CD">
      <w:pPr>
        <w:rPr>
          <w:lang w:val="sv-SE"/>
        </w:rPr>
      </w:pPr>
    </w:p>
    <w:p w14:paraId="1A752C2F" w14:textId="27C3981A" w:rsidR="001B60F0" w:rsidRDefault="001B60F0" w:rsidP="001B60F0">
      <w:pPr>
        <w:pStyle w:val="Heading3"/>
        <w:rPr>
          <w:lang w:val="sv-SE"/>
        </w:rPr>
      </w:pPr>
      <w:bookmarkStart w:id="30" w:name="_Toc129691999"/>
      <w:r w:rsidRPr="001B60F0">
        <w:rPr>
          <w:lang w:val="sv-SE"/>
        </w:rPr>
        <w:t>Burgundisk gryta</w:t>
      </w:r>
      <w:bookmarkEnd w:id="30"/>
    </w:p>
    <w:p w14:paraId="6314BAE8" w14:textId="7C62C9DF" w:rsidR="004C41BD" w:rsidRDefault="004C41BD" w:rsidP="004C41BD">
      <w:pPr>
        <w:spacing w:after="0" w:line="240" w:lineRule="auto"/>
        <w:ind w:firstLine="0"/>
        <w:rPr>
          <w:rFonts w:eastAsia="Times New Roman" w:cstheme="minorHAnsi"/>
          <w:lang w:val="sv-SE"/>
        </w:rPr>
      </w:pPr>
      <w:r>
        <w:rPr>
          <w:rFonts w:eastAsia="Times New Roman" w:cstheme="minorHAnsi"/>
          <w:lang w:val="sv-SE"/>
        </w:rPr>
        <w:t>Ursprung: ICA recept</w:t>
      </w:r>
    </w:p>
    <w:p w14:paraId="2D533AE9" w14:textId="77777777" w:rsidR="004C41BD" w:rsidRDefault="004C41BD" w:rsidP="004C41BD">
      <w:pPr>
        <w:spacing w:after="0" w:line="240" w:lineRule="auto"/>
        <w:rPr>
          <w:rFonts w:eastAsia="Times New Roman" w:cstheme="minorHAnsi"/>
          <w:lang w:val="sv-SE"/>
        </w:rPr>
      </w:pPr>
    </w:p>
    <w:p w14:paraId="6D07D44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kg grytbitar (bogstek från vilt)</w:t>
      </w:r>
    </w:p>
    <w:p w14:paraId="6068C87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nymalen peppar</w:t>
      </w:r>
    </w:p>
    <w:p w14:paraId="2EDF817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Salt</w:t>
      </w:r>
    </w:p>
    <w:p w14:paraId="4F771603"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msk tomatpuré</w:t>
      </w:r>
    </w:p>
    <w:p w14:paraId="2694522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msk vetemjöl</w:t>
      </w:r>
    </w:p>
    <w:p w14:paraId="231F51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dl balsamvinäger</w:t>
      </w:r>
    </w:p>
    <w:p w14:paraId="038ECD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dl grönsaksbuljong (vatten + fond)</w:t>
      </w:r>
    </w:p>
    <w:p w14:paraId="1864B5B8"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1/2 flaska rödvin (à 75 cl)</w:t>
      </w:r>
    </w:p>
    <w:p w14:paraId="6A9C006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200 g champinjoner</w:t>
      </w:r>
    </w:p>
    <w:p w14:paraId="7DC9325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vitlöksklyftor</w:t>
      </w:r>
    </w:p>
    <w:p w14:paraId="2A9DC85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burk syltlök (à 275 g)</w:t>
      </w:r>
    </w:p>
    <w:p w14:paraId="021A9DA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stora morötter</w:t>
      </w:r>
    </w:p>
    <w:p w14:paraId="521DC091"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stor palsternacka</w:t>
      </w:r>
    </w:p>
    <w:p w14:paraId="5A71526B" w14:textId="77777777" w:rsidR="004C41BD" w:rsidRPr="003F7BAA" w:rsidRDefault="004C41BD" w:rsidP="004C41BD">
      <w:pPr>
        <w:spacing w:after="0" w:line="240" w:lineRule="auto"/>
        <w:rPr>
          <w:rFonts w:eastAsia="Times New Roman" w:cstheme="minorHAnsi"/>
          <w:lang w:val="sv-SE"/>
        </w:rPr>
      </w:pPr>
    </w:p>
    <w:p w14:paraId="4873B84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lastRenderedPageBreak/>
        <w:t>1 - 2 timjankvistar</w:t>
      </w:r>
    </w:p>
    <w:p w14:paraId="1A703FE0"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1 - 2 persiljekvistar</w:t>
      </w:r>
    </w:p>
    <w:p w14:paraId="5F4F38EF"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2 lagerblad</w:t>
      </w:r>
    </w:p>
    <w:p w14:paraId="7D480A61" w14:textId="77777777" w:rsidR="004C41BD" w:rsidRPr="003F7BAA" w:rsidRDefault="004C41BD" w:rsidP="004C41BD">
      <w:pPr>
        <w:spacing w:after="0" w:line="240" w:lineRule="auto"/>
        <w:rPr>
          <w:rFonts w:eastAsia="Times New Roman" w:cstheme="minorHAnsi"/>
          <w:lang w:val="sv-SE"/>
        </w:rPr>
      </w:pPr>
    </w:p>
    <w:p w14:paraId="4FC3181C"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Bryn champinjonerna (i kvartar) med hackade vitlöken. Skär köttet i bitar, salta bitarna rikligt och låt ligga i upp till en timme. Bryn.</w:t>
      </w:r>
    </w:p>
    <w:p w14:paraId="0A80C12B" w14:textId="77777777" w:rsidR="004C41BD" w:rsidRPr="003F7BAA"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 xml:space="preserve">Blanda vetemjölet med buljongen och rör ordentligt. Häll i lerform och ha i övriga ingredienser. Se till att vätskan täcker ingredienserna. </w:t>
      </w:r>
    </w:p>
    <w:p w14:paraId="087F3DAE" w14:textId="77777777" w:rsidR="004C41BD" w:rsidRDefault="004C41BD" w:rsidP="004C41BD">
      <w:pPr>
        <w:spacing w:after="0" w:line="240" w:lineRule="auto"/>
        <w:ind w:firstLine="0"/>
        <w:rPr>
          <w:rFonts w:eastAsia="Times New Roman" w:cstheme="minorHAnsi"/>
          <w:lang w:val="sv-SE"/>
        </w:rPr>
      </w:pPr>
      <w:r w:rsidRPr="003F7BAA">
        <w:rPr>
          <w:rFonts w:eastAsia="Times New Roman" w:cstheme="minorHAnsi"/>
          <w:lang w:val="sv-SE"/>
        </w:rPr>
        <w:t>Ställ in lerformen i ugnen på 175 grader. Låt stå i minst 2 timmar. Rör om efter en timme.</w:t>
      </w:r>
    </w:p>
    <w:p w14:paraId="146DF263" w14:textId="77777777" w:rsidR="004C41BD" w:rsidRDefault="004C41BD" w:rsidP="004C41BD">
      <w:pPr>
        <w:spacing w:after="0" w:line="240" w:lineRule="auto"/>
        <w:rPr>
          <w:rFonts w:eastAsia="Times New Roman" w:cstheme="minorHAnsi"/>
          <w:lang w:val="sv-SE"/>
        </w:rPr>
      </w:pPr>
    </w:p>
    <w:p w14:paraId="58F87FF4"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Kokt mjölig potatis</w:t>
      </w:r>
    </w:p>
    <w:p w14:paraId="15AEDC3D" w14:textId="77777777" w:rsidR="004C41BD" w:rsidRPr="004C41BD" w:rsidRDefault="004C41BD" w:rsidP="004C41BD">
      <w:pPr>
        <w:ind w:firstLine="0"/>
        <w:rPr>
          <w:lang w:val="sv-SE"/>
        </w:rPr>
      </w:pPr>
    </w:p>
    <w:p w14:paraId="6AA6C3BB" w14:textId="7A3EB4C6" w:rsidR="004C41BD" w:rsidRDefault="004C41BD" w:rsidP="004C41BD">
      <w:pPr>
        <w:pStyle w:val="Heading3"/>
        <w:rPr>
          <w:lang w:val="sv-SE"/>
        </w:rPr>
      </w:pPr>
      <w:bookmarkStart w:id="31" w:name="_Toc129692000"/>
      <w:r w:rsidRPr="004C41BD">
        <w:rPr>
          <w:lang w:val="sv-SE"/>
        </w:rPr>
        <w:t>Rå</w:t>
      </w:r>
      <w:r>
        <w:rPr>
          <w:lang w:val="sv-SE"/>
        </w:rPr>
        <w:t>djursgryta</w:t>
      </w:r>
      <w:bookmarkEnd w:id="31"/>
    </w:p>
    <w:p w14:paraId="750D1A1B"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sidRPr="009E6953">
        <w:rPr>
          <w:rFonts w:cstheme="minorHAnsi"/>
          <w:lang w:val="sv-SE"/>
        </w:rPr>
        <w:t>https://www.koket.se/radjursgryta-med-morotter-och-hostsvamp</w:t>
      </w:r>
    </w:p>
    <w:p w14:paraId="12AF76E5" w14:textId="77777777" w:rsidR="004C41BD" w:rsidRDefault="004C41BD" w:rsidP="004C41BD">
      <w:pPr>
        <w:spacing w:after="0" w:line="240" w:lineRule="auto"/>
        <w:rPr>
          <w:rFonts w:eastAsia="Times New Roman" w:cstheme="minorHAnsi"/>
          <w:lang w:val="sv-SE"/>
        </w:rPr>
      </w:pPr>
    </w:p>
    <w:p w14:paraId="7070F70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600 g rådjursbog, tärnat</w:t>
      </w:r>
    </w:p>
    <w:p w14:paraId="38C2689E"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1 dl olivolja</w:t>
      </w:r>
    </w:p>
    <w:p w14:paraId="1534468C"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2 tomater</w:t>
      </w:r>
    </w:p>
    <w:p w14:paraId="118337D6"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6</w:t>
      </w:r>
      <w:r w:rsidRPr="009A7E39">
        <w:rPr>
          <w:rFonts w:eastAsia="Times New Roman" w:cstheme="minorHAnsi"/>
          <w:lang w:val="sv-SE"/>
        </w:rPr>
        <w:t xml:space="preserve"> schalottenlökar</w:t>
      </w:r>
    </w:p>
    <w:p w14:paraId="7201D173"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0,25 fänkål</w:t>
      </w:r>
    </w:p>
    <w:p w14:paraId="4ACD1845" w14:textId="77777777" w:rsidR="004C41BD" w:rsidRPr="009A7E39" w:rsidRDefault="004C41BD" w:rsidP="004C41BD">
      <w:pPr>
        <w:spacing w:after="0" w:line="240" w:lineRule="auto"/>
        <w:ind w:firstLine="0"/>
        <w:rPr>
          <w:rFonts w:eastAsia="Times New Roman" w:cstheme="minorHAnsi"/>
          <w:lang w:val="sv-SE"/>
        </w:rPr>
      </w:pPr>
      <w:r>
        <w:rPr>
          <w:rFonts w:eastAsia="Times New Roman" w:cstheme="minorHAnsi"/>
          <w:lang w:val="sv-SE"/>
        </w:rPr>
        <w:t>50</w:t>
      </w:r>
      <w:r w:rsidRPr="009A7E39">
        <w:rPr>
          <w:rFonts w:eastAsia="Times New Roman" w:cstheme="minorHAnsi"/>
          <w:lang w:val="sv-SE"/>
        </w:rPr>
        <w:t xml:space="preserve"> cl vitt vin</w:t>
      </w:r>
    </w:p>
    <w:p w14:paraId="3928F3B2" w14:textId="77777777" w:rsidR="004C41BD" w:rsidRPr="009A7E39"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8 dl kalvbuljong (eller grönsaksbuljong)</w:t>
      </w:r>
      <w:r>
        <w:rPr>
          <w:rFonts w:eastAsia="Times New Roman" w:cstheme="minorHAnsi"/>
          <w:lang w:val="sv-SE"/>
        </w:rPr>
        <w:t>, el. 8 dl vatten med 3 msk viltfond</w:t>
      </w:r>
    </w:p>
    <w:p w14:paraId="7319CB54"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citron</w:t>
      </w:r>
    </w:p>
    <w:p w14:paraId="3F9A434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morot (blandade sorter)</w:t>
      </w:r>
    </w:p>
    <w:p w14:paraId="1C142568"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4 klyftor vitlök</w:t>
      </w:r>
    </w:p>
    <w:p w14:paraId="4BEBD11C"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färsk timjan</w:t>
      </w:r>
    </w:p>
    <w:p w14:paraId="30C20035"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lastRenderedPageBreak/>
        <w:t>2 lagerblad</w:t>
      </w:r>
    </w:p>
    <w:p w14:paraId="1D8EAD59"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300 g karljohansvamp</w:t>
      </w:r>
      <w:r>
        <w:rPr>
          <w:rFonts w:eastAsia="Times New Roman" w:cstheme="minorHAnsi"/>
          <w:lang w:val="sv-SE"/>
        </w:rPr>
        <w:t>/taggsvamp/champinjon</w:t>
      </w:r>
      <w:r w:rsidRPr="00154CF5">
        <w:rPr>
          <w:rFonts w:eastAsia="Times New Roman" w:cstheme="minorHAnsi"/>
          <w:lang w:val="sv-SE"/>
        </w:rPr>
        <w:t>, färsk och skivad (eller den svamp ni hittar)</w:t>
      </w:r>
    </w:p>
    <w:p w14:paraId="059CFCBD"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salt</w:t>
      </w:r>
    </w:p>
    <w:p w14:paraId="7298841F"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vitpeppar</w:t>
      </w:r>
    </w:p>
    <w:p w14:paraId="60119292" w14:textId="77777777" w:rsidR="004C41BD" w:rsidRPr="00154CF5"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svartpeppar</w:t>
      </w:r>
    </w:p>
    <w:p w14:paraId="1D30C7E1" w14:textId="77777777" w:rsidR="004C41BD" w:rsidRDefault="004C41BD" w:rsidP="004C41BD">
      <w:pPr>
        <w:spacing w:after="0" w:line="240" w:lineRule="auto"/>
        <w:ind w:firstLine="0"/>
        <w:rPr>
          <w:rFonts w:eastAsia="Times New Roman" w:cstheme="minorHAnsi"/>
          <w:lang w:val="sv-SE"/>
        </w:rPr>
      </w:pPr>
      <w:r w:rsidRPr="00154CF5">
        <w:rPr>
          <w:rFonts w:eastAsia="Times New Roman" w:cstheme="minorHAnsi"/>
          <w:lang w:val="sv-SE"/>
        </w:rPr>
        <w:t>1 knippe grönkål</w:t>
      </w:r>
    </w:p>
    <w:p w14:paraId="7370B83C" w14:textId="77777777" w:rsidR="004C41BD" w:rsidRDefault="004C41BD" w:rsidP="004C41BD">
      <w:pPr>
        <w:spacing w:after="0" w:line="240" w:lineRule="auto"/>
        <w:rPr>
          <w:rFonts w:eastAsia="Times New Roman" w:cstheme="minorHAnsi"/>
          <w:lang w:val="sv-SE"/>
        </w:rPr>
      </w:pPr>
    </w:p>
    <w:p w14:paraId="4658CA29"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5750642E"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42201805"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p>
    <w:p w14:paraId="64465374"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Slå på buljongen och vinet</w:t>
      </w:r>
      <w:r>
        <w:rPr>
          <w:rFonts w:eastAsia="Times New Roman" w:cstheme="minorHAnsi"/>
          <w:lang w:val="sv-SE"/>
        </w:rPr>
        <w:t>.</w:t>
      </w:r>
    </w:p>
    <w:p w14:paraId="78FC689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Finhacka vitlök och tillsätt.</w:t>
      </w:r>
    </w:p>
    <w:p w14:paraId="06459F2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Tillsätt timjan</w:t>
      </w:r>
      <w:r>
        <w:rPr>
          <w:rFonts w:eastAsia="Times New Roman" w:cstheme="minorHAnsi"/>
          <w:lang w:val="sv-SE"/>
        </w:rPr>
        <w:t xml:space="preserve"> och</w:t>
      </w:r>
      <w:r w:rsidRPr="00F10161">
        <w:rPr>
          <w:rFonts w:eastAsia="Times New Roman" w:cstheme="minorHAnsi"/>
          <w:lang w:val="sv-SE"/>
        </w:rPr>
        <w:t xml:space="preserve"> lagerblad</w:t>
      </w:r>
      <w:r>
        <w:rPr>
          <w:rFonts w:eastAsia="Times New Roman" w:cstheme="minorHAnsi"/>
          <w:lang w:val="sv-SE"/>
        </w:rPr>
        <w:t>.</w:t>
      </w:r>
    </w:p>
    <w:p w14:paraId="37F798D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svampen, skivad.</w:t>
      </w:r>
    </w:p>
    <w:p w14:paraId="30AEA195"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 xml:space="preserve">Sätt in formen i ugnen på 175 grader i ungefär två timmar. </w:t>
      </w:r>
      <w:r w:rsidRPr="00F10161">
        <w:rPr>
          <w:rFonts w:eastAsia="Times New Roman" w:cstheme="minorHAnsi"/>
          <w:lang w:val="sv-SE"/>
        </w:rPr>
        <w:t>Det ska bli riktigt mört.</w:t>
      </w:r>
    </w:p>
    <w:p w14:paraId="36799D2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Vänd ner finplockad grönkål </w:t>
      </w:r>
      <w:r>
        <w:rPr>
          <w:rFonts w:eastAsia="Times New Roman" w:cstheme="minorHAnsi"/>
          <w:lang w:val="sv-SE"/>
        </w:rPr>
        <w:t>när det är en kvart kvar</w:t>
      </w:r>
      <w:r w:rsidRPr="00F10161">
        <w:rPr>
          <w:rFonts w:eastAsia="Times New Roman" w:cstheme="minorHAnsi"/>
          <w:lang w:val="sv-SE"/>
        </w:rPr>
        <w:t>.</w:t>
      </w:r>
    </w:p>
    <w:p w14:paraId="728FD58F"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Smak</w:t>
      </w:r>
      <w:r>
        <w:rPr>
          <w:rFonts w:eastAsia="Times New Roman" w:cstheme="minorHAnsi"/>
          <w:lang w:val="sv-SE"/>
        </w:rPr>
        <w:t>s</w:t>
      </w:r>
      <w:r w:rsidRPr="00F10161">
        <w:rPr>
          <w:rFonts w:eastAsia="Times New Roman" w:cstheme="minorHAnsi"/>
          <w:lang w:val="sv-SE"/>
        </w:rPr>
        <w:t>ätt med salt, svartpeppar och finrivet citronskal.</w:t>
      </w:r>
    </w:p>
    <w:p w14:paraId="1300C5B7" w14:textId="77777777" w:rsidR="004C41BD" w:rsidRPr="00F10161" w:rsidRDefault="004C41BD" w:rsidP="004C41BD">
      <w:pPr>
        <w:spacing w:after="0" w:line="240" w:lineRule="auto"/>
        <w:rPr>
          <w:rFonts w:eastAsia="Times New Roman" w:cstheme="minorHAnsi"/>
          <w:lang w:val="sv-SE"/>
        </w:rPr>
      </w:pPr>
    </w:p>
    <w:p w14:paraId="1FADAD36"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Servering</w:t>
      </w:r>
      <w:r>
        <w:rPr>
          <w:rFonts w:eastAsia="Times New Roman" w:cstheme="minorHAnsi"/>
          <w:lang w:val="sv-SE"/>
        </w:rPr>
        <w:t>sförslag: Kokt potatis.</w:t>
      </w:r>
    </w:p>
    <w:p w14:paraId="52AA015F" w14:textId="77777777" w:rsidR="004C41BD" w:rsidRPr="004C41BD" w:rsidRDefault="004C41BD" w:rsidP="004C41BD">
      <w:pPr>
        <w:rPr>
          <w:lang w:val="sv-SE"/>
        </w:rPr>
      </w:pPr>
    </w:p>
    <w:p w14:paraId="1C9878F5" w14:textId="1F8DEFE5" w:rsidR="004C41BD" w:rsidRDefault="004C41BD" w:rsidP="004C41BD">
      <w:pPr>
        <w:pStyle w:val="Heading3"/>
        <w:rPr>
          <w:lang w:val="sv-SE"/>
        </w:rPr>
      </w:pPr>
      <w:bookmarkStart w:id="32" w:name="_Toc129692001"/>
      <w:r w:rsidRPr="004C41BD">
        <w:rPr>
          <w:lang w:val="sv-SE"/>
        </w:rPr>
        <w:t>Vi</w:t>
      </w:r>
      <w:r>
        <w:rPr>
          <w:lang w:val="sv-SE"/>
        </w:rPr>
        <w:t>ltgryta med trattkantareller</w:t>
      </w:r>
      <w:bookmarkEnd w:id="32"/>
    </w:p>
    <w:p w14:paraId="18F0477C"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Svensk Jakt Norma reklam</w:t>
      </w:r>
    </w:p>
    <w:p w14:paraId="54F3214F" w14:textId="77777777" w:rsidR="004C41BD" w:rsidRDefault="004C41BD" w:rsidP="004C41BD">
      <w:pPr>
        <w:spacing w:after="0" w:line="240" w:lineRule="auto"/>
        <w:rPr>
          <w:rFonts w:eastAsia="Times New Roman" w:cstheme="minorHAnsi"/>
          <w:lang w:val="sv-SE"/>
        </w:rPr>
      </w:pPr>
    </w:p>
    <w:p w14:paraId="0E51B58F" w14:textId="77777777" w:rsidR="004C41BD" w:rsidRDefault="004C41BD" w:rsidP="004C41BD">
      <w:pPr>
        <w:spacing w:after="0" w:line="240" w:lineRule="auto"/>
        <w:ind w:firstLine="0"/>
        <w:rPr>
          <w:rFonts w:eastAsia="Times New Roman" w:cstheme="minorHAnsi"/>
          <w:lang w:val="sv-SE"/>
        </w:rPr>
      </w:pPr>
      <w:r w:rsidRPr="009A7E39">
        <w:rPr>
          <w:rFonts w:eastAsia="Times New Roman" w:cstheme="minorHAnsi"/>
          <w:lang w:val="sv-SE"/>
        </w:rPr>
        <w:t xml:space="preserve">600 g </w:t>
      </w:r>
      <w:r>
        <w:rPr>
          <w:rFonts w:eastAsia="Times New Roman" w:cstheme="minorHAnsi"/>
          <w:lang w:val="sv-SE"/>
        </w:rPr>
        <w:t>grytbitar av vilt</w:t>
      </w:r>
    </w:p>
    <w:p w14:paraId="6FAEEAF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gula lökar</w:t>
      </w:r>
    </w:p>
    <w:p w14:paraId="2478F28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morötter</w:t>
      </w:r>
    </w:p>
    <w:p w14:paraId="4EFCF4F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200 g rotselleri</w:t>
      </w:r>
    </w:p>
    <w:p w14:paraId="594F86D8"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tomatpure’</w:t>
      </w:r>
    </w:p>
    <w:p w14:paraId="5AF4ECC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3 msk viltfond</w:t>
      </w:r>
    </w:p>
    <w:p w14:paraId="012B6B4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20g torkade trattkantareller eller 200g färska trattkantareller</w:t>
      </w:r>
    </w:p>
    <w:p w14:paraId="79BE467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Färsk timjan</w:t>
      </w:r>
    </w:p>
    <w:p w14:paraId="13A3649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rosmarin</w:t>
      </w:r>
    </w:p>
    <w:p w14:paraId="7E56837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lagerblad</w:t>
      </w:r>
    </w:p>
    <w:p w14:paraId="57FE562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enbär</w:t>
      </w:r>
    </w:p>
    <w:p w14:paraId="533CF68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 msk svartvinbärsgele</w:t>
      </w:r>
    </w:p>
    <w:p w14:paraId="64CB893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msk majsstärkelse</w:t>
      </w:r>
    </w:p>
    <w:p w14:paraId="6F5CD9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2-3 vitlöksklyftor</w:t>
      </w:r>
    </w:p>
    <w:p w14:paraId="580A4222"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 peppar</w:t>
      </w:r>
    </w:p>
    <w:p w14:paraId="1C97EB4B" w14:textId="77777777" w:rsidR="004C41BD" w:rsidRDefault="004C41BD" w:rsidP="004C41BD">
      <w:pPr>
        <w:spacing w:after="0" w:line="240" w:lineRule="auto"/>
        <w:rPr>
          <w:rFonts w:eastAsia="Times New Roman" w:cstheme="minorHAnsi"/>
          <w:lang w:val="sv-SE"/>
        </w:rPr>
      </w:pPr>
    </w:p>
    <w:p w14:paraId="0B2A6707"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väl i olja samt salta och peppra. Lägg sedan köttet i en </w:t>
      </w:r>
      <w:r>
        <w:rPr>
          <w:rFonts w:eastAsia="Times New Roman" w:cstheme="minorHAnsi"/>
          <w:lang w:val="sv-SE"/>
        </w:rPr>
        <w:t>lerform</w:t>
      </w:r>
      <w:r w:rsidRPr="00F10161">
        <w:rPr>
          <w:rFonts w:eastAsia="Times New Roman" w:cstheme="minorHAnsi"/>
          <w:lang w:val="sv-SE"/>
        </w:rPr>
        <w:t>.</w:t>
      </w:r>
    </w:p>
    <w:p w14:paraId="74BF35A8" w14:textId="77777777" w:rsidR="004C41BD" w:rsidRPr="00F10161" w:rsidRDefault="004C41BD" w:rsidP="004C41BD">
      <w:pPr>
        <w:spacing w:after="0" w:line="240" w:lineRule="auto"/>
        <w:ind w:firstLine="0"/>
        <w:rPr>
          <w:rFonts w:eastAsia="Times New Roman" w:cstheme="minorHAnsi"/>
          <w:lang w:val="sv-SE"/>
        </w:rPr>
      </w:pPr>
      <w:r>
        <w:rPr>
          <w:rFonts w:eastAsia="Times New Roman" w:cstheme="minorHAnsi"/>
          <w:lang w:val="sv-SE"/>
        </w:rPr>
        <w:t>Hacka/skiva</w:t>
      </w:r>
      <w:r w:rsidRPr="00F10161">
        <w:rPr>
          <w:rFonts w:eastAsia="Times New Roman" w:cstheme="minorHAnsi"/>
          <w:lang w:val="sv-SE"/>
        </w:rPr>
        <w:t xml:space="preserve"> tomater, lök</w:t>
      </w:r>
      <w:r>
        <w:rPr>
          <w:rFonts w:eastAsia="Times New Roman" w:cstheme="minorHAnsi"/>
          <w:lang w:val="sv-SE"/>
        </w:rPr>
        <w:t>, morötter</w:t>
      </w:r>
      <w:r w:rsidRPr="00F10161">
        <w:rPr>
          <w:rFonts w:eastAsia="Times New Roman" w:cstheme="minorHAnsi"/>
          <w:lang w:val="sv-SE"/>
        </w:rPr>
        <w:t xml:space="preserve"> och fänkål.</w:t>
      </w:r>
    </w:p>
    <w:p w14:paraId="667A5E1F"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Lägg i trattkantareller, hackad vitlök och tomatpure’ och låt fräsa lite till.</w:t>
      </w:r>
    </w:p>
    <w:p w14:paraId="7F79C14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CF8777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enbär, svart vinbärsgele och vatten så att det täcker.</w:t>
      </w:r>
    </w:p>
    <w:p w14:paraId="630CE753"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timjan, lagerblad och rosmarin.</w:t>
      </w:r>
    </w:p>
    <w:p w14:paraId="0113512B"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175 grader i ungefär två timmar.</w:t>
      </w:r>
    </w:p>
    <w:p w14:paraId="5D1D955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Red med majsstärkelse.</w:t>
      </w:r>
    </w:p>
    <w:p w14:paraId="52F63531"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4A638C44" w14:textId="77777777" w:rsidR="004C41BD" w:rsidRDefault="004C41BD" w:rsidP="004C41BD">
      <w:pPr>
        <w:spacing w:after="0" w:line="240" w:lineRule="auto"/>
        <w:rPr>
          <w:rFonts w:eastAsia="Times New Roman" w:cstheme="minorHAnsi"/>
          <w:lang w:val="sv-SE"/>
        </w:rPr>
      </w:pPr>
    </w:p>
    <w:p w14:paraId="6808E3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potatis.</w:t>
      </w:r>
    </w:p>
    <w:p w14:paraId="082990EC" w14:textId="77777777" w:rsidR="00F8695B" w:rsidRDefault="00F8695B" w:rsidP="004C41BD">
      <w:pPr>
        <w:spacing w:after="0" w:line="240" w:lineRule="auto"/>
        <w:ind w:firstLine="0"/>
        <w:rPr>
          <w:rFonts w:eastAsia="Times New Roman" w:cstheme="minorHAnsi"/>
          <w:lang w:val="sv-SE"/>
        </w:rPr>
      </w:pPr>
    </w:p>
    <w:p w14:paraId="53EB7F12" w14:textId="27CB84B4" w:rsidR="007025E7" w:rsidRDefault="007025E7" w:rsidP="007025E7">
      <w:pPr>
        <w:pStyle w:val="Heading3"/>
        <w:rPr>
          <w:lang w:val="sv-SE"/>
        </w:rPr>
      </w:pPr>
      <w:bookmarkStart w:id="33" w:name="_Toc129692002"/>
      <w:r>
        <w:rPr>
          <w:lang w:val="sv-SE"/>
        </w:rPr>
        <w:t>Prinskorvgryta</w:t>
      </w:r>
      <w:bookmarkEnd w:id="33"/>
    </w:p>
    <w:p w14:paraId="0C76B1C7" w14:textId="43BB675B" w:rsidR="007025E7" w:rsidRDefault="007025E7" w:rsidP="007025E7">
      <w:pPr>
        <w:spacing w:after="0" w:line="240" w:lineRule="auto"/>
        <w:ind w:firstLine="0"/>
        <w:rPr>
          <w:rFonts w:cstheme="minorHAnsi"/>
          <w:lang w:val="sv-SE"/>
        </w:rPr>
      </w:pPr>
      <w:r>
        <w:rPr>
          <w:rFonts w:eastAsia="Times New Roman" w:cstheme="minorHAnsi"/>
          <w:lang w:val="sv-SE"/>
        </w:rPr>
        <w:t xml:space="preserve">Ursprung: </w:t>
      </w:r>
      <w:r w:rsidR="00BC0E21">
        <w:rPr>
          <w:rFonts w:eastAsia="Times New Roman" w:cstheme="minorHAnsi"/>
          <w:lang w:val="sv-SE"/>
        </w:rPr>
        <w:t>h</w:t>
      </w:r>
      <w:r w:rsidR="001F6CD1" w:rsidRPr="001F6CD1">
        <w:rPr>
          <w:rFonts w:eastAsia="Times New Roman" w:cstheme="minorHAnsi"/>
          <w:lang w:val="sv-SE"/>
        </w:rPr>
        <w:t>ttps://www.elinaomickesmat.se/prinskorv-gryta/</w:t>
      </w:r>
    </w:p>
    <w:p w14:paraId="408EE9C6" w14:textId="77777777" w:rsidR="007025E7" w:rsidRDefault="007025E7" w:rsidP="007025E7">
      <w:pPr>
        <w:spacing w:after="0" w:line="240" w:lineRule="auto"/>
        <w:rPr>
          <w:rFonts w:eastAsia="Times New Roman" w:cstheme="minorHAnsi"/>
          <w:lang w:val="sv-SE"/>
        </w:rPr>
      </w:pPr>
    </w:p>
    <w:p w14:paraId="45AB1989" w14:textId="1337019D" w:rsidR="007025E7" w:rsidRDefault="00BC0E21" w:rsidP="007025E7">
      <w:pPr>
        <w:spacing w:after="0" w:line="240" w:lineRule="auto"/>
        <w:ind w:firstLine="0"/>
        <w:rPr>
          <w:rFonts w:eastAsia="Times New Roman" w:cstheme="minorHAnsi"/>
          <w:lang w:val="sv-SE"/>
        </w:rPr>
      </w:pPr>
      <w:r>
        <w:rPr>
          <w:rFonts w:eastAsia="Times New Roman" w:cstheme="minorHAnsi"/>
          <w:lang w:val="sv-SE"/>
        </w:rPr>
        <w:t>5</w:t>
      </w:r>
      <w:r w:rsidR="007025E7" w:rsidRPr="009A7E39">
        <w:rPr>
          <w:rFonts w:eastAsia="Times New Roman" w:cstheme="minorHAnsi"/>
          <w:lang w:val="sv-SE"/>
        </w:rPr>
        <w:t xml:space="preserve">00 g </w:t>
      </w:r>
      <w:r>
        <w:rPr>
          <w:rFonts w:eastAsia="Times New Roman" w:cstheme="minorHAnsi"/>
          <w:lang w:val="sv-SE"/>
        </w:rPr>
        <w:t>prinskorv</w:t>
      </w:r>
    </w:p>
    <w:p w14:paraId="4FFF76FC" w14:textId="1D0F9593"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gul lökar</w:t>
      </w:r>
    </w:p>
    <w:p w14:paraId="16846FB3" w14:textId="4CBB218A" w:rsidR="007025E7" w:rsidRDefault="00BC0E21" w:rsidP="007025E7">
      <w:pPr>
        <w:spacing w:after="0" w:line="240" w:lineRule="auto"/>
        <w:ind w:firstLine="0"/>
        <w:rPr>
          <w:rFonts w:eastAsia="Times New Roman" w:cstheme="minorHAnsi"/>
          <w:lang w:val="sv-SE"/>
        </w:rPr>
      </w:pPr>
      <w:r>
        <w:rPr>
          <w:rFonts w:eastAsia="Times New Roman" w:cstheme="minorHAnsi"/>
          <w:lang w:val="sv-SE"/>
        </w:rPr>
        <w:t>1 tsk torkad oregano</w:t>
      </w:r>
    </w:p>
    <w:p w14:paraId="1DE5FDAA" w14:textId="3A01EB4D" w:rsidR="007025E7" w:rsidRDefault="00197C59" w:rsidP="007025E7">
      <w:pPr>
        <w:spacing w:after="0" w:line="240" w:lineRule="auto"/>
        <w:ind w:firstLine="0"/>
        <w:rPr>
          <w:rFonts w:eastAsia="Times New Roman" w:cstheme="minorHAnsi"/>
          <w:lang w:val="sv-SE"/>
        </w:rPr>
      </w:pPr>
      <w:r>
        <w:rPr>
          <w:rFonts w:eastAsia="Times New Roman" w:cstheme="minorHAnsi"/>
          <w:lang w:val="sv-SE"/>
        </w:rPr>
        <w:t>1</w:t>
      </w:r>
      <w:r w:rsidR="007025E7">
        <w:rPr>
          <w:rFonts w:eastAsia="Times New Roman" w:cstheme="minorHAnsi"/>
          <w:lang w:val="sv-SE"/>
        </w:rPr>
        <w:t xml:space="preserve"> msk tomatpure’</w:t>
      </w:r>
    </w:p>
    <w:p w14:paraId="1B411CFB" w14:textId="29B74D48" w:rsidR="007025E7" w:rsidRDefault="00197C59" w:rsidP="007025E7">
      <w:pPr>
        <w:spacing w:after="0" w:line="240" w:lineRule="auto"/>
        <w:ind w:firstLine="0"/>
        <w:rPr>
          <w:rFonts w:eastAsia="Times New Roman" w:cstheme="minorHAnsi"/>
          <w:lang w:val="sv-SE"/>
        </w:rPr>
      </w:pPr>
      <w:r>
        <w:rPr>
          <w:rFonts w:eastAsia="Times New Roman" w:cstheme="minorHAnsi"/>
          <w:lang w:val="sv-SE"/>
        </w:rPr>
        <w:t>2.5 dl grädde</w:t>
      </w:r>
    </w:p>
    <w:p w14:paraId="2C0181D5" w14:textId="1EC0723F" w:rsidR="007025E7" w:rsidRPr="00595BCA" w:rsidRDefault="00B2429B" w:rsidP="007025E7">
      <w:pPr>
        <w:spacing w:after="0" w:line="240" w:lineRule="auto"/>
        <w:ind w:firstLine="0"/>
        <w:rPr>
          <w:rFonts w:eastAsia="Times New Roman" w:cstheme="minorHAnsi"/>
          <w:lang w:val="sv-SE"/>
        </w:rPr>
      </w:pPr>
      <w:r w:rsidRPr="00595BCA">
        <w:rPr>
          <w:rFonts w:eastAsia="Times New Roman" w:cstheme="minorHAnsi"/>
          <w:lang w:val="sv-SE"/>
        </w:rPr>
        <w:t>2 dl creme fraiche</w:t>
      </w:r>
    </w:p>
    <w:p w14:paraId="50DE8824" w14:textId="06D11A65" w:rsidR="007025E7" w:rsidRPr="00AB6360" w:rsidRDefault="00B2429B" w:rsidP="007025E7">
      <w:pPr>
        <w:spacing w:after="0" w:line="240" w:lineRule="auto"/>
        <w:ind w:firstLine="0"/>
        <w:rPr>
          <w:rFonts w:eastAsia="Times New Roman" w:cstheme="minorHAnsi"/>
          <w:lang w:val="sv-SE"/>
        </w:rPr>
      </w:pPr>
      <w:r w:rsidRPr="00AB6360">
        <w:rPr>
          <w:rFonts w:eastAsia="Times New Roman" w:cstheme="minorHAnsi"/>
          <w:lang w:val="sv-SE"/>
        </w:rPr>
        <w:t xml:space="preserve">1 msk </w:t>
      </w:r>
      <w:r w:rsidR="00AB6360" w:rsidRPr="00AB6360">
        <w:rPr>
          <w:rFonts w:eastAsia="Times New Roman" w:cstheme="minorHAnsi"/>
          <w:lang w:val="sv-SE"/>
        </w:rPr>
        <w:t>dijonsenap</w:t>
      </w:r>
    </w:p>
    <w:p w14:paraId="0419BD06" w14:textId="4C63314E"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salt</w:t>
      </w:r>
    </w:p>
    <w:p w14:paraId="6A7550E4" w14:textId="572448E6" w:rsidR="007025E7" w:rsidRDefault="00AB6360" w:rsidP="007025E7">
      <w:pPr>
        <w:spacing w:after="0" w:line="240" w:lineRule="auto"/>
        <w:ind w:firstLine="0"/>
        <w:rPr>
          <w:rFonts w:eastAsia="Times New Roman" w:cstheme="minorHAnsi"/>
          <w:lang w:val="sv-SE"/>
        </w:rPr>
      </w:pPr>
      <w:r>
        <w:rPr>
          <w:rFonts w:eastAsia="Times New Roman" w:cstheme="minorHAnsi"/>
          <w:lang w:val="sv-SE"/>
        </w:rPr>
        <w:t>svartpeppar</w:t>
      </w:r>
    </w:p>
    <w:p w14:paraId="31AD2022" w14:textId="6019CDB3" w:rsidR="007025E7" w:rsidRDefault="00AB6360" w:rsidP="007025E7">
      <w:pPr>
        <w:spacing w:after="0" w:line="240" w:lineRule="auto"/>
        <w:ind w:firstLine="0"/>
        <w:rPr>
          <w:rFonts w:eastAsia="Times New Roman" w:cstheme="minorHAnsi"/>
          <w:lang w:val="sv-SE"/>
        </w:rPr>
      </w:pPr>
      <w:r>
        <w:rPr>
          <w:rFonts w:eastAsia="Times New Roman" w:cstheme="minorHAnsi"/>
          <w:lang w:val="sv-SE"/>
        </w:rPr>
        <w:t>ev. hackad persilja</w:t>
      </w:r>
    </w:p>
    <w:p w14:paraId="321DA800" w14:textId="77777777" w:rsidR="007025E7" w:rsidRDefault="007025E7" w:rsidP="007025E7">
      <w:pPr>
        <w:spacing w:after="0" w:line="240" w:lineRule="auto"/>
        <w:rPr>
          <w:rFonts w:eastAsia="Times New Roman" w:cstheme="minorHAnsi"/>
          <w:lang w:val="sv-SE"/>
        </w:rPr>
      </w:pPr>
    </w:p>
    <w:p w14:paraId="3EC20C01" w14:textId="77777777" w:rsidR="00C4076E" w:rsidRDefault="00C4076E" w:rsidP="007025E7">
      <w:pPr>
        <w:spacing w:after="0" w:line="240" w:lineRule="auto"/>
        <w:ind w:firstLine="0"/>
        <w:rPr>
          <w:rFonts w:eastAsia="Times New Roman" w:cstheme="minorHAnsi"/>
          <w:lang w:val="sv-SE"/>
        </w:rPr>
      </w:pPr>
      <w:r w:rsidRPr="00C4076E">
        <w:rPr>
          <w:rFonts w:eastAsia="Times New Roman" w:cstheme="minorHAnsi"/>
          <w:lang w:val="sv-SE"/>
        </w:rPr>
        <w:t>Skär prinskorv i mindre bitar.</w:t>
      </w:r>
    </w:p>
    <w:p w14:paraId="59FF5735" w14:textId="69A67269"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Skala och skär löken.</w:t>
      </w:r>
    </w:p>
    <w:p w14:paraId="1DE97338" w14:textId="76471270" w:rsidR="00C4076E" w:rsidRDefault="00662E15" w:rsidP="007025E7">
      <w:pPr>
        <w:spacing w:after="0" w:line="240" w:lineRule="auto"/>
        <w:ind w:firstLine="0"/>
        <w:rPr>
          <w:rFonts w:eastAsia="Times New Roman" w:cstheme="minorHAnsi"/>
          <w:lang w:val="sv-SE"/>
        </w:rPr>
      </w:pPr>
      <w:r w:rsidRPr="00662E15">
        <w:rPr>
          <w:rFonts w:eastAsia="Times New Roman" w:cstheme="minorHAnsi"/>
          <w:lang w:val="sv-SE"/>
        </w:rPr>
        <w:t>Hetta upp en panna med stekfett och f</w:t>
      </w:r>
      <w:r>
        <w:rPr>
          <w:rFonts w:eastAsia="Times New Roman" w:cstheme="minorHAnsi"/>
          <w:lang w:val="sv-SE"/>
        </w:rPr>
        <w:t>rä</w:t>
      </w:r>
      <w:r w:rsidRPr="00662E15">
        <w:rPr>
          <w:rFonts w:eastAsia="Times New Roman" w:cstheme="minorHAnsi"/>
          <w:lang w:val="sv-SE"/>
        </w:rPr>
        <w:t>s löken utan att den tar färg. Tillsätt prinskorven och stek tills prinskorven får fin färg.</w:t>
      </w:r>
    </w:p>
    <w:p w14:paraId="3A6B822E" w14:textId="303656BB" w:rsidR="00C4076E"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tomatpuré och oregano och stek i någon minut.</w:t>
      </w:r>
    </w:p>
    <w:p w14:paraId="26433581" w14:textId="10FA8727" w:rsidR="00662E15" w:rsidRDefault="00085E8E" w:rsidP="007025E7">
      <w:pPr>
        <w:spacing w:after="0" w:line="240" w:lineRule="auto"/>
        <w:ind w:firstLine="0"/>
        <w:rPr>
          <w:rFonts w:eastAsia="Times New Roman" w:cstheme="minorHAnsi"/>
          <w:lang w:val="sv-SE"/>
        </w:rPr>
      </w:pPr>
      <w:r w:rsidRPr="00085E8E">
        <w:rPr>
          <w:rFonts w:eastAsia="Times New Roman" w:cstheme="minorHAnsi"/>
          <w:lang w:val="sv-SE"/>
        </w:rPr>
        <w:t>Tillsätt grädde, creme fraiche och dijonsenap. Rör om, koka upp och smaka av med salt och peppar. Sänk värmen och låt grytan sjuda i några minuter.</w:t>
      </w:r>
    </w:p>
    <w:p w14:paraId="385861C8" w14:textId="204BB713" w:rsidR="00085E8E" w:rsidRDefault="004B5323" w:rsidP="007025E7">
      <w:pPr>
        <w:spacing w:after="0" w:line="240" w:lineRule="auto"/>
        <w:ind w:firstLine="0"/>
        <w:rPr>
          <w:rFonts w:eastAsia="Times New Roman" w:cstheme="minorHAnsi"/>
          <w:lang w:val="sv-SE"/>
        </w:rPr>
      </w:pPr>
      <w:r w:rsidRPr="004B5323">
        <w:rPr>
          <w:rFonts w:eastAsia="Times New Roman" w:cstheme="minorHAnsi"/>
          <w:lang w:val="sv-SE"/>
        </w:rPr>
        <w:t>Precis innan servering strö över hackad persilja.</w:t>
      </w:r>
    </w:p>
    <w:p w14:paraId="4E2F32C9" w14:textId="77777777" w:rsidR="007025E7" w:rsidRDefault="007025E7" w:rsidP="004B5323">
      <w:pPr>
        <w:spacing w:after="0" w:line="240" w:lineRule="auto"/>
        <w:ind w:firstLine="0"/>
        <w:rPr>
          <w:rFonts w:eastAsia="Times New Roman" w:cstheme="minorHAnsi"/>
          <w:lang w:val="sv-SE"/>
        </w:rPr>
      </w:pPr>
    </w:p>
    <w:p w14:paraId="03BC2E40" w14:textId="03427F5E" w:rsidR="007025E7" w:rsidRDefault="007025E7" w:rsidP="007025E7">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4B5323">
        <w:rPr>
          <w:rFonts w:eastAsia="Times New Roman" w:cstheme="minorHAnsi"/>
          <w:lang w:val="sv-SE"/>
        </w:rPr>
        <w:t>ris eller pasta</w:t>
      </w:r>
    </w:p>
    <w:p w14:paraId="59ACC417" w14:textId="77777777" w:rsidR="007025E7" w:rsidRDefault="007025E7" w:rsidP="004C41BD">
      <w:pPr>
        <w:spacing w:after="0" w:line="240" w:lineRule="auto"/>
        <w:ind w:firstLine="0"/>
        <w:rPr>
          <w:rFonts w:eastAsia="Times New Roman" w:cstheme="minorHAnsi"/>
          <w:lang w:val="sv-SE"/>
        </w:rPr>
      </w:pPr>
    </w:p>
    <w:p w14:paraId="4C2C74E1" w14:textId="0DCC86A8" w:rsidR="00BB78C0" w:rsidRDefault="00BB78C0" w:rsidP="00BB78C0">
      <w:pPr>
        <w:pStyle w:val="Heading3"/>
        <w:rPr>
          <w:lang w:val="sv-SE"/>
        </w:rPr>
      </w:pPr>
      <w:bookmarkStart w:id="34" w:name="_Toc129692003"/>
      <w:r>
        <w:rPr>
          <w:lang w:val="sv-SE"/>
        </w:rPr>
        <w:t>Biff stroganoff (otestad)</w:t>
      </w:r>
      <w:bookmarkEnd w:id="34"/>
    </w:p>
    <w:p w14:paraId="608CA9D0" w14:textId="0473B73E" w:rsidR="00BB78C0" w:rsidRDefault="00BB78C0" w:rsidP="00BB78C0">
      <w:pPr>
        <w:spacing w:after="0" w:line="240" w:lineRule="auto"/>
        <w:ind w:firstLine="0"/>
        <w:rPr>
          <w:rFonts w:cstheme="minorHAnsi"/>
          <w:lang w:val="sv-SE"/>
        </w:rPr>
      </w:pPr>
      <w:r>
        <w:rPr>
          <w:rFonts w:eastAsia="Times New Roman" w:cstheme="minorHAnsi"/>
          <w:lang w:val="sv-SE"/>
        </w:rPr>
        <w:t xml:space="preserve">Ursprung: </w:t>
      </w:r>
      <w:r w:rsidR="00F8695B" w:rsidRPr="00F8695B">
        <w:rPr>
          <w:rFonts w:eastAsia="Times New Roman" w:cstheme="minorHAnsi"/>
          <w:lang w:val="sv-SE"/>
        </w:rPr>
        <w:t>https://www.jaktjournalen.se/recept/klassisk-stroganoff-pa-alg/</w:t>
      </w:r>
    </w:p>
    <w:p w14:paraId="0F5B74BF" w14:textId="77777777" w:rsidR="00BB78C0" w:rsidRDefault="00BB78C0" w:rsidP="00BB78C0">
      <w:pPr>
        <w:spacing w:after="0" w:line="240" w:lineRule="auto"/>
        <w:rPr>
          <w:rFonts w:eastAsia="Times New Roman" w:cstheme="minorHAnsi"/>
          <w:lang w:val="sv-SE"/>
        </w:rPr>
      </w:pPr>
    </w:p>
    <w:p w14:paraId="429A713E" w14:textId="1B1113CF" w:rsidR="00BB78C0" w:rsidRDefault="00341BBF" w:rsidP="00BB78C0">
      <w:pPr>
        <w:spacing w:after="0" w:line="240" w:lineRule="auto"/>
        <w:ind w:firstLine="0"/>
        <w:rPr>
          <w:rFonts w:eastAsia="Times New Roman" w:cstheme="minorHAnsi"/>
          <w:lang w:val="sv-SE"/>
        </w:rPr>
      </w:pPr>
      <w:r>
        <w:rPr>
          <w:rFonts w:eastAsia="Times New Roman" w:cstheme="minorHAnsi"/>
          <w:lang w:val="sv-SE"/>
        </w:rPr>
        <w:t>1 kg älgkött</w:t>
      </w:r>
    </w:p>
    <w:p w14:paraId="39F737A8" w14:textId="11BE9B1F" w:rsidR="00BB78C0" w:rsidRDefault="00BB78C0" w:rsidP="00BB78C0">
      <w:pPr>
        <w:spacing w:after="0" w:line="240" w:lineRule="auto"/>
        <w:ind w:firstLine="0"/>
        <w:rPr>
          <w:rFonts w:eastAsia="Times New Roman" w:cstheme="minorHAnsi"/>
          <w:lang w:val="sv-SE"/>
        </w:rPr>
      </w:pPr>
      <w:r>
        <w:rPr>
          <w:rFonts w:eastAsia="Times New Roman" w:cstheme="minorHAnsi"/>
          <w:lang w:val="sv-SE"/>
        </w:rPr>
        <w:t>2</w:t>
      </w:r>
      <w:r w:rsidR="00341BBF">
        <w:rPr>
          <w:rFonts w:eastAsia="Times New Roman" w:cstheme="minorHAnsi"/>
          <w:lang w:val="sv-SE"/>
        </w:rPr>
        <w:t>-3 stora</w:t>
      </w:r>
      <w:r>
        <w:rPr>
          <w:rFonts w:eastAsia="Times New Roman" w:cstheme="minorHAnsi"/>
          <w:lang w:val="sv-SE"/>
        </w:rPr>
        <w:t xml:space="preserve"> gula lökar</w:t>
      </w:r>
    </w:p>
    <w:p w14:paraId="3191E661" w14:textId="761DB244" w:rsidR="00D954F7" w:rsidRDefault="00D954F7" w:rsidP="00BB78C0">
      <w:pPr>
        <w:spacing w:after="0" w:line="240" w:lineRule="auto"/>
        <w:ind w:firstLine="0"/>
        <w:rPr>
          <w:rFonts w:eastAsia="Times New Roman" w:cstheme="minorHAnsi"/>
          <w:lang w:val="sv-SE"/>
        </w:rPr>
      </w:pPr>
      <w:r>
        <w:rPr>
          <w:rFonts w:eastAsia="Times New Roman" w:cstheme="minorHAnsi"/>
          <w:lang w:val="sv-SE"/>
        </w:rPr>
        <w:lastRenderedPageBreak/>
        <w:t>Salt och peppar</w:t>
      </w:r>
    </w:p>
    <w:p w14:paraId="37432B73" w14:textId="6C478939" w:rsidR="00BB78C0" w:rsidRDefault="00D954F7" w:rsidP="00BB78C0">
      <w:pPr>
        <w:spacing w:after="0" w:line="240" w:lineRule="auto"/>
        <w:ind w:firstLine="0"/>
        <w:rPr>
          <w:rFonts w:eastAsia="Times New Roman" w:cstheme="minorHAnsi"/>
          <w:lang w:val="sv-SE"/>
        </w:rPr>
      </w:pPr>
      <w:r>
        <w:rPr>
          <w:rFonts w:eastAsia="Times New Roman" w:cstheme="minorHAnsi"/>
          <w:lang w:val="sv-SE"/>
        </w:rPr>
        <w:t>6</w:t>
      </w:r>
      <w:r w:rsidR="00BB78C0">
        <w:rPr>
          <w:rFonts w:eastAsia="Times New Roman" w:cstheme="minorHAnsi"/>
          <w:lang w:val="sv-SE"/>
        </w:rPr>
        <w:t xml:space="preserve"> msk tomatpure’</w:t>
      </w:r>
    </w:p>
    <w:p w14:paraId="2F1C3769" w14:textId="10ED165A" w:rsidR="00D954F7" w:rsidRDefault="00D954F7" w:rsidP="00BB78C0">
      <w:pPr>
        <w:spacing w:after="0" w:line="240" w:lineRule="auto"/>
        <w:ind w:firstLine="0"/>
        <w:rPr>
          <w:rFonts w:eastAsia="Times New Roman" w:cstheme="minorHAnsi"/>
          <w:lang w:val="sv-SE"/>
        </w:rPr>
      </w:pPr>
      <w:r>
        <w:rPr>
          <w:rFonts w:eastAsia="Times New Roman" w:cstheme="minorHAnsi"/>
          <w:lang w:val="sv-SE"/>
        </w:rPr>
        <w:t xml:space="preserve">5 msk </w:t>
      </w:r>
      <w:r w:rsidR="002B38B1">
        <w:rPr>
          <w:rFonts w:eastAsia="Times New Roman" w:cstheme="minorHAnsi"/>
          <w:lang w:val="sv-SE"/>
        </w:rPr>
        <w:t>fransk ljus senap</w:t>
      </w:r>
    </w:p>
    <w:p w14:paraId="17E993D1" w14:textId="0596AD97" w:rsidR="002B38B1" w:rsidRDefault="002B38B1" w:rsidP="00BB78C0">
      <w:pPr>
        <w:spacing w:after="0" w:line="240" w:lineRule="auto"/>
        <w:ind w:firstLine="0"/>
        <w:rPr>
          <w:rFonts w:eastAsia="Times New Roman" w:cstheme="minorHAnsi"/>
          <w:lang w:val="sv-SE"/>
        </w:rPr>
      </w:pPr>
      <w:r>
        <w:rPr>
          <w:rFonts w:eastAsia="Times New Roman" w:cstheme="minorHAnsi"/>
          <w:lang w:val="sv-SE"/>
        </w:rPr>
        <w:t>2 köttbuljongtärningar</w:t>
      </w:r>
    </w:p>
    <w:p w14:paraId="17D58836" w14:textId="4ECAD150" w:rsidR="00BB78C0" w:rsidRDefault="004546D0" w:rsidP="004546D0">
      <w:pPr>
        <w:spacing w:after="0" w:line="240" w:lineRule="auto"/>
        <w:ind w:firstLine="0"/>
        <w:rPr>
          <w:rFonts w:eastAsia="Times New Roman" w:cstheme="minorHAnsi"/>
          <w:lang w:val="sv-SE"/>
        </w:rPr>
      </w:pPr>
      <w:r>
        <w:rPr>
          <w:rFonts w:eastAsia="Times New Roman" w:cstheme="minorHAnsi"/>
          <w:lang w:val="sv-SE"/>
        </w:rPr>
        <w:t>3-4 dl grädde</w:t>
      </w:r>
    </w:p>
    <w:p w14:paraId="2D2F2359" w14:textId="1A42D409" w:rsidR="004546D0" w:rsidRDefault="004546D0" w:rsidP="004546D0">
      <w:pPr>
        <w:spacing w:after="0" w:line="240" w:lineRule="auto"/>
        <w:ind w:firstLine="0"/>
        <w:rPr>
          <w:rFonts w:eastAsia="Times New Roman" w:cstheme="minorHAnsi"/>
          <w:lang w:val="sv-SE"/>
        </w:rPr>
      </w:pPr>
      <w:r>
        <w:rPr>
          <w:rFonts w:eastAsia="Times New Roman" w:cstheme="minorHAnsi"/>
          <w:lang w:val="sv-SE"/>
        </w:rPr>
        <w:t>5dl Creme Fraiche</w:t>
      </w:r>
    </w:p>
    <w:p w14:paraId="390F41A3" w14:textId="5B0E3830" w:rsidR="00966505" w:rsidRDefault="00966505" w:rsidP="004546D0">
      <w:pPr>
        <w:spacing w:after="0" w:line="240" w:lineRule="auto"/>
        <w:ind w:firstLine="0"/>
        <w:rPr>
          <w:rFonts w:eastAsia="Times New Roman" w:cstheme="minorHAnsi"/>
          <w:lang w:val="sv-SE"/>
        </w:rPr>
      </w:pPr>
      <w:r>
        <w:rPr>
          <w:rFonts w:eastAsia="Times New Roman" w:cstheme="minorHAnsi"/>
          <w:lang w:val="sv-SE"/>
        </w:rPr>
        <w:t>1-2 msk paprikapulver</w:t>
      </w:r>
    </w:p>
    <w:p w14:paraId="321E79F9" w14:textId="77777777" w:rsidR="00966505" w:rsidRDefault="00966505" w:rsidP="004546D0">
      <w:pPr>
        <w:spacing w:after="0" w:line="240" w:lineRule="auto"/>
        <w:ind w:firstLine="0"/>
        <w:rPr>
          <w:rFonts w:eastAsia="Times New Roman" w:cstheme="minorHAnsi"/>
          <w:lang w:val="sv-SE"/>
        </w:rPr>
      </w:pPr>
    </w:p>
    <w:p w14:paraId="79FF823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Skär köttet i strimlor, 3–4 centimeter långa. Skala och hacka löken. Bryn löken i stekpanna.</w:t>
      </w:r>
    </w:p>
    <w:p w14:paraId="5A326C03"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Ta upp löken. Bryn köttet, salta  och peppra efter smak.</w:t>
      </w:r>
    </w:p>
    <w:p w14:paraId="5B66A39A" w14:textId="77777777" w:rsidR="00E62757" w:rsidRPr="00E62757" w:rsidRDefault="00E62757" w:rsidP="00E62757">
      <w:pPr>
        <w:spacing w:after="0" w:line="240" w:lineRule="auto"/>
        <w:ind w:firstLine="0"/>
        <w:rPr>
          <w:rFonts w:eastAsia="Times New Roman" w:cstheme="minorHAnsi"/>
          <w:lang w:val="sv-SE"/>
        </w:rPr>
      </w:pPr>
    </w:p>
    <w:p w14:paraId="0B9F3619"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Lägg köttet i en stekgryta och tillsätt lök, tomatpuré, senap och buljongtärningar. Häll på grädde och crème fraiche, krydda med   paprikapulver och smaka av med salt och peppar.</w:t>
      </w:r>
    </w:p>
    <w:p w14:paraId="75EB06D0" w14:textId="77777777" w:rsidR="00E62757" w:rsidRPr="00E62757"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Låt sjuda tills köttet är mört, 1–1,5 timme.</w:t>
      </w:r>
    </w:p>
    <w:p w14:paraId="76493F9A" w14:textId="5471606F" w:rsidR="00BB78C0" w:rsidRDefault="00E62757" w:rsidP="00E62757">
      <w:pPr>
        <w:spacing w:after="0" w:line="240" w:lineRule="auto"/>
        <w:ind w:firstLine="0"/>
        <w:rPr>
          <w:rFonts w:eastAsia="Times New Roman" w:cstheme="minorHAnsi"/>
          <w:lang w:val="sv-SE"/>
        </w:rPr>
      </w:pPr>
      <w:r w:rsidRPr="00E62757">
        <w:rPr>
          <w:rFonts w:eastAsia="Times New Roman" w:cstheme="minorHAnsi"/>
          <w:lang w:val="sv-SE"/>
        </w:rPr>
        <w:t>Servera gärna med favoritriset och ett mustigt rött vin.</w:t>
      </w:r>
    </w:p>
    <w:p w14:paraId="0EABFF7A" w14:textId="77777777" w:rsidR="00966505" w:rsidRDefault="00966505" w:rsidP="00966505">
      <w:pPr>
        <w:spacing w:after="0" w:line="240" w:lineRule="auto"/>
        <w:ind w:firstLine="0"/>
        <w:rPr>
          <w:rFonts w:eastAsia="Times New Roman" w:cstheme="minorHAnsi"/>
          <w:lang w:val="sv-SE"/>
        </w:rPr>
      </w:pPr>
    </w:p>
    <w:p w14:paraId="4353624A" w14:textId="66C1D2D6" w:rsidR="004C41BD" w:rsidRPr="002E47E0" w:rsidRDefault="00BB78C0" w:rsidP="002E47E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2E47E0">
        <w:rPr>
          <w:rFonts w:eastAsia="Times New Roman" w:cstheme="minorHAnsi"/>
          <w:lang w:val="sv-SE"/>
        </w:rPr>
        <w:t>ris</w:t>
      </w:r>
      <w:r w:rsidR="002E47E0" w:rsidRPr="00E62757">
        <w:rPr>
          <w:rFonts w:eastAsia="Times New Roman" w:cstheme="minorHAnsi"/>
          <w:lang w:val="sv-SE"/>
        </w:rPr>
        <w:t xml:space="preserve"> och ett mustigt rött vin</w:t>
      </w:r>
      <w:r>
        <w:rPr>
          <w:rFonts w:eastAsia="Times New Roman" w:cstheme="minorHAnsi"/>
          <w:lang w:val="sv-SE"/>
        </w:rPr>
        <w:t>.</w:t>
      </w:r>
    </w:p>
    <w:p w14:paraId="32FC1129" w14:textId="3FE9EA1C" w:rsidR="004C41BD" w:rsidRPr="004C41BD" w:rsidRDefault="004C41BD" w:rsidP="004C41BD">
      <w:pPr>
        <w:pStyle w:val="Heading2"/>
        <w:rPr>
          <w:lang w:val="sv-SE"/>
        </w:rPr>
      </w:pPr>
      <w:bookmarkStart w:id="35" w:name="_Toc129692004"/>
      <w:r w:rsidRPr="004C41BD">
        <w:rPr>
          <w:lang w:val="sv-SE"/>
        </w:rPr>
        <w:t>Sås/soppa</w:t>
      </w:r>
      <w:bookmarkEnd w:id="35"/>
    </w:p>
    <w:p w14:paraId="0BC7174E" w14:textId="13CC6428" w:rsidR="004C41BD" w:rsidRPr="00A82BEC" w:rsidRDefault="004C41BD" w:rsidP="004C41BD">
      <w:pPr>
        <w:pStyle w:val="Heading3"/>
        <w:rPr>
          <w:lang w:val="sv-SE"/>
        </w:rPr>
      </w:pPr>
      <w:bookmarkStart w:id="36" w:name="_Toc129692005"/>
      <w:r w:rsidRPr="00A82BEC">
        <w:rPr>
          <w:lang w:val="sv-SE"/>
        </w:rPr>
        <w:t>Viltfärssås</w:t>
      </w:r>
      <w:bookmarkEnd w:id="36"/>
    </w:p>
    <w:p w14:paraId="6E0AAFD1"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2B07C61C" w14:textId="77777777" w:rsidR="004C41BD" w:rsidRDefault="004C41BD" w:rsidP="004C41BD">
      <w:pPr>
        <w:spacing w:after="0" w:line="240" w:lineRule="auto"/>
        <w:rPr>
          <w:rFonts w:eastAsia="Times New Roman" w:cstheme="minorHAnsi"/>
          <w:lang w:val="sv-SE"/>
        </w:rPr>
      </w:pPr>
    </w:p>
    <w:p w14:paraId="6447EA4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kg</w:t>
      </w:r>
      <w:r w:rsidRPr="009A7E39">
        <w:rPr>
          <w:rFonts w:eastAsia="Times New Roman" w:cstheme="minorHAnsi"/>
          <w:lang w:val="sv-SE"/>
        </w:rPr>
        <w:t xml:space="preserve"> </w:t>
      </w:r>
      <w:r>
        <w:rPr>
          <w:rFonts w:eastAsia="Times New Roman" w:cstheme="minorHAnsi"/>
          <w:lang w:val="sv-SE"/>
        </w:rPr>
        <w:t>viltfärs</w:t>
      </w:r>
    </w:p>
    <w:p w14:paraId="35F371E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gula lökar, fint hackade</w:t>
      </w:r>
    </w:p>
    <w:p w14:paraId="5766333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stjälkar blekselleri, tärnade</w:t>
      </w:r>
    </w:p>
    <w:p w14:paraId="06C6AB1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morot, tärnad</w:t>
      </w:r>
    </w:p>
    <w:p w14:paraId="0E9DF4A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vitlöksklyftor, fint hackade</w:t>
      </w:r>
    </w:p>
    <w:p w14:paraId="5CBFBB6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msk matpure’</w:t>
      </w:r>
    </w:p>
    <w:p w14:paraId="4286421A"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1 burk krossade tomater</w:t>
      </w:r>
    </w:p>
    <w:p w14:paraId="33A2C2CD" w14:textId="5647BE2A" w:rsidR="004C41BD" w:rsidRDefault="00F37B63" w:rsidP="004C41BD">
      <w:pPr>
        <w:spacing w:after="0" w:line="240" w:lineRule="auto"/>
        <w:ind w:firstLine="0"/>
        <w:rPr>
          <w:rFonts w:eastAsia="Times New Roman" w:cstheme="minorHAnsi"/>
          <w:lang w:val="sv-SE"/>
        </w:rPr>
      </w:pPr>
      <w:r>
        <w:rPr>
          <w:rFonts w:eastAsia="Times New Roman" w:cstheme="minorHAnsi"/>
          <w:lang w:val="sv-SE"/>
        </w:rPr>
        <w:t>100</w:t>
      </w:r>
      <w:r w:rsidR="00801842">
        <w:rPr>
          <w:rFonts w:eastAsia="Times New Roman" w:cstheme="minorHAnsi"/>
          <w:lang w:val="sv-SE"/>
        </w:rPr>
        <w:t xml:space="preserve"> </w:t>
      </w:r>
      <w:r>
        <w:rPr>
          <w:rFonts w:eastAsia="Times New Roman" w:cstheme="minorHAnsi"/>
          <w:lang w:val="sv-SE"/>
        </w:rPr>
        <w:t>g</w:t>
      </w:r>
      <w:r w:rsidR="00801842">
        <w:rPr>
          <w:rFonts w:eastAsia="Times New Roman" w:cstheme="minorHAnsi"/>
          <w:lang w:val="sv-SE"/>
        </w:rPr>
        <w:t xml:space="preserve"> h</w:t>
      </w:r>
      <w:r w:rsidR="004C41BD">
        <w:rPr>
          <w:rFonts w:eastAsia="Times New Roman" w:cstheme="minorHAnsi"/>
          <w:lang w:val="sv-SE"/>
        </w:rPr>
        <w:t>ackade soltorkade tomater</w:t>
      </w:r>
    </w:p>
    <w:p w14:paraId="061806C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timjan</w:t>
      </w:r>
    </w:p>
    <w:p w14:paraId="62C8744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 tsk oregano</w:t>
      </w:r>
    </w:p>
    <w:p w14:paraId="3F22ABC7"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4 dl vatten + 2 msk viltfond</w:t>
      </w:r>
    </w:p>
    <w:p w14:paraId="3024CA2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 dl rödvin</w:t>
      </w:r>
    </w:p>
    <w:p w14:paraId="0E6C4AB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1.5 tsk socker</w:t>
      </w:r>
    </w:p>
    <w:p w14:paraId="6B7AC3F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Salt</w:t>
      </w:r>
    </w:p>
    <w:p w14:paraId="5FBDB0A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Peppar</w:t>
      </w:r>
    </w:p>
    <w:p w14:paraId="0B2DE3BD" w14:textId="77777777" w:rsidR="004C41BD" w:rsidRDefault="004C41BD" w:rsidP="004C41BD">
      <w:pPr>
        <w:spacing w:after="0" w:line="240" w:lineRule="auto"/>
        <w:rPr>
          <w:rFonts w:eastAsia="Times New Roman" w:cstheme="minorHAnsi"/>
          <w:lang w:val="sv-SE"/>
        </w:rPr>
      </w:pPr>
    </w:p>
    <w:p w14:paraId="7A867591" w14:textId="77777777" w:rsidR="004C41BD" w:rsidRDefault="004C41BD" w:rsidP="004C41BD">
      <w:pPr>
        <w:spacing w:after="0" w:line="240" w:lineRule="auto"/>
        <w:rPr>
          <w:rFonts w:eastAsia="Times New Roman" w:cstheme="minorHAnsi"/>
          <w:lang w:val="sv-SE"/>
        </w:rPr>
      </w:pPr>
    </w:p>
    <w:p w14:paraId="13592674" w14:textId="77777777" w:rsidR="004C41BD" w:rsidRPr="00F10161"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 xml:space="preserve">Bryn köttet. Lägg sedan köttet i en </w:t>
      </w:r>
      <w:r>
        <w:rPr>
          <w:rFonts w:eastAsia="Times New Roman" w:cstheme="minorHAnsi"/>
          <w:lang w:val="sv-SE"/>
        </w:rPr>
        <w:t>lerform</w:t>
      </w:r>
      <w:r w:rsidRPr="00F10161">
        <w:rPr>
          <w:rFonts w:eastAsia="Times New Roman" w:cstheme="minorHAnsi"/>
          <w:lang w:val="sv-SE"/>
        </w:rPr>
        <w:t>.</w:t>
      </w:r>
    </w:p>
    <w:p w14:paraId="5E24DD79" w14:textId="77777777" w:rsidR="004C41BD" w:rsidRDefault="004C41BD" w:rsidP="004C41BD">
      <w:pPr>
        <w:spacing w:after="0" w:line="240" w:lineRule="auto"/>
        <w:ind w:firstLine="0"/>
        <w:rPr>
          <w:rFonts w:eastAsia="Times New Roman" w:cstheme="minorHAnsi"/>
          <w:lang w:val="sv-SE"/>
        </w:rPr>
      </w:pPr>
      <w:r w:rsidRPr="00F10161">
        <w:rPr>
          <w:rFonts w:eastAsia="Times New Roman" w:cstheme="minorHAnsi"/>
          <w:lang w:val="sv-SE"/>
        </w:rPr>
        <w:t>Fräs grönsakern</w:t>
      </w:r>
      <w:r>
        <w:rPr>
          <w:rFonts w:eastAsia="Times New Roman" w:cstheme="minorHAnsi"/>
          <w:lang w:val="sv-SE"/>
        </w:rPr>
        <w:t>a</w:t>
      </w:r>
      <w:r w:rsidRPr="00F10161">
        <w:rPr>
          <w:rFonts w:eastAsia="Times New Roman" w:cstheme="minorHAnsi"/>
          <w:lang w:val="sv-SE"/>
        </w:rPr>
        <w:t>.</w:t>
      </w:r>
      <w:r>
        <w:rPr>
          <w:rFonts w:eastAsia="Times New Roman" w:cstheme="minorHAnsi"/>
          <w:lang w:val="sv-SE"/>
        </w:rPr>
        <w:t xml:space="preserve"> </w:t>
      </w:r>
    </w:p>
    <w:p w14:paraId="475140AD"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tomatpure’, timjan och oregano och låt fräsa någon minut till.</w:t>
      </w:r>
    </w:p>
    <w:p w14:paraId="132AFEE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Lägg i lerformen.</w:t>
      </w:r>
    </w:p>
    <w:p w14:paraId="73816D0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Tillsätt fond, vatten, vin, tomater och socker.</w:t>
      </w:r>
    </w:p>
    <w:p w14:paraId="4741B86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Sätt in formen i ugnen på 150 grader i ungefär en till två timmar.</w:t>
      </w:r>
    </w:p>
    <w:p w14:paraId="3F4D4806"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Smaka av med salt och peppar.</w:t>
      </w:r>
    </w:p>
    <w:p w14:paraId="12D0F5E2" w14:textId="77777777" w:rsidR="004C41BD" w:rsidRDefault="004C41BD" w:rsidP="004C41BD">
      <w:pPr>
        <w:spacing w:after="0" w:line="240" w:lineRule="auto"/>
        <w:rPr>
          <w:rFonts w:eastAsia="Times New Roman" w:cstheme="minorHAnsi"/>
          <w:lang w:val="sv-SE"/>
        </w:rPr>
      </w:pPr>
    </w:p>
    <w:p w14:paraId="7575A18F"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spaghetti eller som del i viltlasagne.</w:t>
      </w:r>
    </w:p>
    <w:p w14:paraId="232B1E36" w14:textId="77777777" w:rsidR="004C41BD" w:rsidRPr="00A82BEC" w:rsidRDefault="004C41BD" w:rsidP="004C41BD">
      <w:pPr>
        <w:rPr>
          <w:lang w:val="sv-SE"/>
        </w:rPr>
      </w:pPr>
    </w:p>
    <w:p w14:paraId="7A8278B2" w14:textId="178DEF80" w:rsidR="004C41BD" w:rsidRPr="00A82BEC" w:rsidRDefault="004C41BD" w:rsidP="004C41BD">
      <w:pPr>
        <w:pStyle w:val="Heading3"/>
        <w:rPr>
          <w:lang w:val="sv-SE"/>
        </w:rPr>
      </w:pPr>
      <w:bookmarkStart w:id="37" w:name="_Toc129692006"/>
      <w:r w:rsidRPr="00A82BEC">
        <w:rPr>
          <w:lang w:val="sv-SE"/>
        </w:rPr>
        <w:t>Viltlasagne</w:t>
      </w:r>
      <w:bookmarkEnd w:id="37"/>
    </w:p>
    <w:p w14:paraId="38AF2508" w14:textId="77777777" w:rsidR="004C41BD" w:rsidRDefault="004C41BD" w:rsidP="004C41BD">
      <w:pPr>
        <w:spacing w:after="0" w:line="240" w:lineRule="auto"/>
        <w:ind w:firstLine="0"/>
        <w:rPr>
          <w:rFonts w:cstheme="minorHAnsi"/>
          <w:lang w:val="sv-SE"/>
        </w:rPr>
      </w:pPr>
      <w:r>
        <w:rPr>
          <w:rFonts w:eastAsia="Times New Roman" w:cstheme="minorHAnsi"/>
          <w:lang w:val="sv-SE"/>
        </w:rPr>
        <w:t xml:space="preserve">Ursprung: </w:t>
      </w:r>
      <w:r>
        <w:rPr>
          <w:rFonts w:cstheme="minorHAnsi"/>
          <w:lang w:val="sv-SE"/>
        </w:rPr>
        <w:t>Viltkokboken</w:t>
      </w:r>
    </w:p>
    <w:p w14:paraId="322C870A" w14:textId="77777777" w:rsidR="004C41BD" w:rsidRDefault="004C41BD" w:rsidP="004C41BD">
      <w:pPr>
        <w:spacing w:after="0" w:line="240" w:lineRule="auto"/>
        <w:rPr>
          <w:rFonts w:eastAsia="Times New Roman" w:cstheme="minorHAnsi"/>
          <w:lang w:val="sv-SE"/>
        </w:rPr>
      </w:pPr>
    </w:p>
    <w:p w14:paraId="71454A05"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300 g</w:t>
      </w:r>
      <w:r w:rsidRPr="009A7E39">
        <w:rPr>
          <w:rFonts w:eastAsia="Times New Roman" w:cstheme="minorHAnsi"/>
          <w:lang w:val="sv-SE"/>
        </w:rPr>
        <w:t xml:space="preserve"> </w:t>
      </w:r>
      <w:r>
        <w:rPr>
          <w:rFonts w:eastAsia="Times New Roman" w:cstheme="minorHAnsi"/>
          <w:lang w:val="sv-SE"/>
        </w:rPr>
        <w:t>viltfärssås (se receptet för det)</w:t>
      </w:r>
    </w:p>
    <w:p w14:paraId="0A359549"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C:a 12 lasagneplattor</w:t>
      </w:r>
    </w:p>
    <w:p w14:paraId="44ACC18C"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Ostsås (se receptet för det)</w:t>
      </w:r>
    </w:p>
    <w:p w14:paraId="328A0242" w14:textId="77777777" w:rsidR="004C41BD" w:rsidRDefault="004C41BD" w:rsidP="004C41BD">
      <w:pPr>
        <w:spacing w:after="0" w:line="240" w:lineRule="auto"/>
        <w:rPr>
          <w:rFonts w:eastAsia="Times New Roman" w:cstheme="minorHAnsi"/>
          <w:lang w:val="sv-SE"/>
        </w:rPr>
      </w:pPr>
    </w:p>
    <w:p w14:paraId="7385751E"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lastRenderedPageBreak/>
        <w:t>Varva med ostsås, lasagneplattor och viltfärssås i en ugnsäker form. Avsluta med ostsås, lasagneplattor, ostsås. Grädda lasagnen i 225 grader i 30 minuter. Raspla lite parmesanost ovanpå när det är 5 minuter kvar.</w:t>
      </w:r>
    </w:p>
    <w:p w14:paraId="61EAE340" w14:textId="77777777" w:rsidR="004C41BD" w:rsidRDefault="004C41BD" w:rsidP="004C41BD">
      <w:pPr>
        <w:spacing w:after="0" w:line="240" w:lineRule="auto"/>
        <w:rPr>
          <w:rFonts w:eastAsia="Times New Roman" w:cstheme="minorHAnsi"/>
          <w:lang w:val="sv-SE"/>
        </w:rPr>
      </w:pPr>
    </w:p>
    <w:p w14:paraId="0B1D0910" w14:textId="77777777" w:rsidR="004C41BD" w:rsidRDefault="004C41BD" w:rsidP="004C41BD">
      <w:pPr>
        <w:spacing w:after="0" w:line="240" w:lineRule="auto"/>
        <w:ind w:firstLine="0"/>
        <w:rPr>
          <w:rFonts w:eastAsia="Times New Roman" w:cstheme="minorHAnsi"/>
          <w:lang w:val="sv-SE"/>
        </w:rPr>
      </w:pPr>
      <w:r>
        <w:rPr>
          <w:rFonts w:eastAsia="Times New Roman" w:cstheme="minorHAnsi"/>
          <w:lang w:val="sv-SE"/>
        </w:rPr>
        <w:t>Serveringsförslag: med enklare sallad.</w:t>
      </w:r>
    </w:p>
    <w:p w14:paraId="3B29B20E" w14:textId="77777777" w:rsidR="004C41BD" w:rsidRPr="004C41BD" w:rsidRDefault="004C41BD" w:rsidP="004C41BD">
      <w:pPr>
        <w:rPr>
          <w:lang w:val="sv-SE"/>
        </w:rPr>
      </w:pPr>
    </w:p>
    <w:p w14:paraId="3D124CE3" w14:textId="14FB88BC" w:rsidR="00FF13D0" w:rsidRPr="00FF13D0" w:rsidRDefault="00FF13D0" w:rsidP="00FF13D0">
      <w:pPr>
        <w:pStyle w:val="Heading2"/>
        <w:rPr>
          <w:lang w:val="sv-SE"/>
        </w:rPr>
      </w:pPr>
      <w:bookmarkStart w:id="38" w:name="_Toc129692007"/>
      <w:r w:rsidRPr="00FF13D0">
        <w:rPr>
          <w:lang w:val="sv-SE"/>
        </w:rPr>
        <w:t>Övrigt</w:t>
      </w:r>
      <w:bookmarkEnd w:id="38"/>
    </w:p>
    <w:p w14:paraId="10B94980" w14:textId="2E5448BC" w:rsidR="00FF13D0" w:rsidRDefault="00FF13D0" w:rsidP="00FF13D0">
      <w:pPr>
        <w:pStyle w:val="Heading3"/>
        <w:rPr>
          <w:lang w:val="sv-SE"/>
        </w:rPr>
      </w:pPr>
      <w:bookmarkStart w:id="39" w:name="_Toc129692008"/>
      <w:r w:rsidRPr="00FF13D0">
        <w:rPr>
          <w:lang w:val="sv-SE"/>
        </w:rPr>
        <w:t>Vi</w:t>
      </w:r>
      <w:r>
        <w:rPr>
          <w:lang w:val="sv-SE"/>
        </w:rPr>
        <w:t>ltpytt</w:t>
      </w:r>
      <w:bookmarkEnd w:id="39"/>
    </w:p>
    <w:p w14:paraId="5BEAA964" w14:textId="726A8FA0" w:rsidR="00473960" w:rsidRDefault="00473960" w:rsidP="00FF13D0">
      <w:pPr>
        <w:ind w:firstLine="0"/>
        <w:rPr>
          <w:lang w:val="sv-SE"/>
        </w:rPr>
      </w:pPr>
      <w:r>
        <w:rPr>
          <w:lang w:val="sv-SE"/>
        </w:rPr>
        <w:t>Ursprung: Vilkokboken</w:t>
      </w:r>
    </w:p>
    <w:p w14:paraId="5EC4E252" w14:textId="2162873B" w:rsidR="00FF13D0" w:rsidRDefault="00D45CF9" w:rsidP="00FF13D0">
      <w:pPr>
        <w:ind w:firstLine="0"/>
        <w:rPr>
          <w:lang w:val="sv-SE"/>
        </w:rPr>
      </w:pPr>
      <w:r>
        <w:rPr>
          <w:lang w:val="sv-SE"/>
        </w:rPr>
        <w:t>C:a 400 g viltkött i tärningar (rådjursrygg tex)</w:t>
      </w:r>
    </w:p>
    <w:p w14:paraId="0ECB1249" w14:textId="35251ABA" w:rsidR="00D45CF9" w:rsidRDefault="00D45CF9" w:rsidP="00FF13D0">
      <w:pPr>
        <w:ind w:firstLine="0"/>
        <w:rPr>
          <w:lang w:val="sv-SE"/>
        </w:rPr>
      </w:pPr>
      <w:r>
        <w:rPr>
          <w:lang w:val="sv-SE"/>
        </w:rPr>
        <w:t>1-2 gula lökar</w:t>
      </w:r>
      <w:r w:rsidR="00137F76">
        <w:rPr>
          <w:lang w:val="sv-SE"/>
        </w:rPr>
        <w:t>, hackade</w:t>
      </w:r>
    </w:p>
    <w:p w14:paraId="06FF2059" w14:textId="21AD146C" w:rsidR="00137F76" w:rsidRDefault="00137F76" w:rsidP="00FF13D0">
      <w:pPr>
        <w:ind w:firstLine="0"/>
        <w:rPr>
          <w:lang w:val="sv-SE"/>
        </w:rPr>
      </w:pPr>
      <w:r>
        <w:rPr>
          <w:lang w:val="sv-SE"/>
        </w:rPr>
        <w:t>2-4 potatisar</w:t>
      </w:r>
    </w:p>
    <w:p w14:paraId="65D4AF04" w14:textId="6CD0CD58" w:rsidR="00137F76" w:rsidRDefault="00137F76" w:rsidP="00FF13D0">
      <w:pPr>
        <w:ind w:firstLine="0"/>
        <w:rPr>
          <w:lang w:val="sv-SE"/>
        </w:rPr>
      </w:pPr>
      <w:r>
        <w:rPr>
          <w:lang w:val="sv-SE"/>
        </w:rPr>
        <w:t>Rotfrukter, tex morot, gulbeta, rödbeta</w:t>
      </w:r>
      <w:r w:rsidR="00473960">
        <w:rPr>
          <w:lang w:val="sv-SE"/>
        </w:rPr>
        <w:t>, palsternacka</w:t>
      </w:r>
    </w:p>
    <w:p w14:paraId="24E79807" w14:textId="107FBCB4" w:rsidR="00473960" w:rsidRPr="00FF13D0" w:rsidRDefault="00BA0AC8" w:rsidP="00FF13D0">
      <w:pPr>
        <w:ind w:firstLine="0"/>
        <w:rPr>
          <w:lang w:val="sv-SE"/>
        </w:rPr>
      </w:pPr>
      <w:r>
        <w:rPr>
          <w:lang w:val="sv-SE"/>
        </w:rPr>
        <w:t xml:space="preserve">Stek löken på låg värme i smör tills den är mjuk, lägg åt sidan. </w:t>
      </w:r>
      <w:r w:rsidR="008421CF">
        <w:rPr>
          <w:lang w:val="sv-SE"/>
        </w:rPr>
        <w:t xml:space="preserve">Stek potatisen och rotfrukterna tills de är mjuka. </w:t>
      </w:r>
      <w:r w:rsidR="004D14A2">
        <w:rPr>
          <w:lang w:val="sv-SE"/>
        </w:rPr>
        <w:t>Stek köttet på högsta värme</w:t>
      </w:r>
      <w:r w:rsidR="00940FF9">
        <w:rPr>
          <w:lang w:val="sv-SE"/>
        </w:rPr>
        <w:t xml:space="preserve"> tills det fått yta. Blanda allt.</w:t>
      </w:r>
    </w:p>
    <w:p w14:paraId="25DE0B44" w14:textId="207B9EAF" w:rsidR="009A2F30" w:rsidRPr="00E52BE6" w:rsidRDefault="00952773" w:rsidP="00E30FF1">
      <w:pPr>
        <w:pStyle w:val="Heading1"/>
        <w:rPr>
          <w:lang w:val="sv-SE"/>
        </w:rPr>
      </w:pPr>
      <w:bookmarkStart w:id="40" w:name="_Toc129692009"/>
      <w:r w:rsidRPr="00E52BE6">
        <w:rPr>
          <w:lang w:val="sv-SE"/>
        </w:rPr>
        <w:t>F</w:t>
      </w:r>
      <w:bookmarkEnd w:id="20"/>
      <w:bookmarkEnd w:id="21"/>
      <w:r w:rsidR="008F6954" w:rsidRPr="00E52BE6">
        <w:rPr>
          <w:lang w:val="sv-SE"/>
        </w:rPr>
        <w:t>isk</w:t>
      </w:r>
      <w:bookmarkEnd w:id="40"/>
    </w:p>
    <w:p w14:paraId="2B7260A3" w14:textId="41403E46" w:rsidR="00CD5754" w:rsidRPr="00A82BEC" w:rsidRDefault="009A2F30" w:rsidP="003D0947">
      <w:pPr>
        <w:pStyle w:val="Heading2"/>
        <w:rPr>
          <w:rFonts w:ascii="Times New Roman" w:hAnsi="Times New Roman"/>
          <w:lang w:val="sv-SE"/>
        </w:rPr>
      </w:pPr>
      <w:r w:rsidRPr="00A82BEC">
        <w:rPr>
          <w:rFonts w:ascii="Times New Roman" w:hAnsi="Times New Roman"/>
          <w:sz w:val="24"/>
          <w:szCs w:val="24"/>
          <w:lang w:val="sv-SE"/>
        </w:rPr>
        <w:br w:type="page"/>
      </w:r>
      <w:bookmarkStart w:id="41" w:name="_Toc129692010"/>
      <w:r w:rsidR="00CD5754" w:rsidRPr="00A82BEC">
        <w:rPr>
          <w:rFonts w:ascii="Times New Roman" w:hAnsi="Times New Roman"/>
          <w:lang w:val="sv-SE"/>
        </w:rPr>
        <w:lastRenderedPageBreak/>
        <w:t>Sås</w:t>
      </w:r>
      <w:r w:rsidR="00912668">
        <w:rPr>
          <w:rFonts w:ascii="Times New Roman" w:hAnsi="Times New Roman"/>
          <w:lang w:val="sv-SE"/>
        </w:rPr>
        <w:t>/</w:t>
      </w:r>
      <w:r w:rsidR="00CD5754" w:rsidRPr="00A82BEC">
        <w:rPr>
          <w:rFonts w:ascii="Times New Roman" w:hAnsi="Times New Roman"/>
          <w:lang w:val="sv-SE"/>
        </w:rPr>
        <w:t>soppa</w:t>
      </w:r>
      <w:bookmarkEnd w:id="41"/>
    </w:p>
    <w:p w14:paraId="600DF656" w14:textId="3623A096" w:rsidR="009A2F30" w:rsidRPr="00A82BEC" w:rsidRDefault="009A2F30" w:rsidP="00363CDC">
      <w:pPr>
        <w:pStyle w:val="TipText"/>
        <w:rPr>
          <w:lang w:val="sv-SE"/>
        </w:rPr>
      </w:pPr>
    </w:p>
    <w:p w14:paraId="12B02E91" w14:textId="006F155B" w:rsidR="009A2F30" w:rsidRPr="003D0947" w:rsidRDefault="003D0947" w:rsidP="00B74B8C">
      <w:pPr>
        <w:pStyle w:val="Heading3"/>
        <w:rPr>
          <w:lang w:val="sv-SE"/>
        </w:rPr>
      </w:pPr>
      <w:bookmarkStart w:id="42" w:name="_Toc129692011"/>
      <w:r w:rsidRPr="003D0947">
        <w:rPr>
          <w:lang w:val="sv-SE"/>
        </w:rPr>
        <w:t>Lax och purjolökssås</w:t>
      </w:r>
      <w:bookmarkEnd w:id="42"/>
    </w:p>
    <w:p w14:paraId="7A11D8A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Ursprung: ?</w:t>
      </w:r>
    </w:p>
    <w:p w14:paraId="19B0AA4D" w14:textId="77777777" w:rsidR="003D0947" w:rsidRDefault="003D0947" w:rsidP="003D0947">
      <w:pPr>
        <w:spacing w:after="0" w:line="240" w:lineRule="auto"/>
        <w:rPr>
          <w:rFonts w:eastAsia="Times New Roman" w:cstheme="minorHAnsi"/>
          <w:lang w:val="sv-SE"/>
        </w:rPr>
      </w:pPr>
    </w:p>
    <w:p w14:paraId="298211B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purjolök, skivad</w:t>
      </w:r>
    </w:p>
    <w:p w14:paraId="7DEF10E4"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smör</w:t>
      </w:r>
    </w:p>
    <w:p w14:paraId="5767F27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200 g kallrökt lax i bitar</w:t>
      </w:r>
    </w:p>
    <w:p w14:paraId="49CE8265"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3 dl creme fraiche</w:t>
      </w:r>
    </w:p>
    <w:p w14:paraId="126D467E"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ljus redning, maizena</w:t>
      </w:r>
    </w:p>
    <w:p w14:paraId="05361589"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1 msk hummerfond, koncentrerad</w:t>
      </w:r>
    </w:p>
    <w:p w14:paraId="06E4E05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Salt</w:t>
      </w:r>
    </w:p>
    <w:p w14:paraId="15804773"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Svartpeppar</w:t>
      </w:r>
    </w:p>
    <w:p w14:paraId="7541BD5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0.5 dl gräslök, skivad</w:t>
      </w:r>
    </w:p>
    <w:p w14:paraId="7608FBFB" w14:textId="77777777" w:rsidR="003D0947" w:rsidRDefault="003D0947" w:rsidP="003D0947">
      <w:pPr>
        <w:spacing w:after="0" w:line="240" w:lineRule="auto"/>
        <w:rPr>
          <w:rFonts w:eastAsia="Times New Roman" w:cstheme="minorHAnsi"/>
          <w:lang w:val="sv-SE"/>
        </w:rPr>
      </w:pPr>
    </w:p>
    <w:p w14:paraId="51B7BC8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Fräs purjolök i smör tills den blir blank.</w:t>
      </w:r>
    </w:p>
    <w:p w14:paraId="10C75F22"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laxbitarna och rör om.</w:t>
      </w:r>
    </w:p>
    <w:p w14:paraId="4B994CA7"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creme fraiche, ljus redning och hummerfond.</w:t>
      </w:r>
    </w:p>
    <w:p w14:paraId="531E9070"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Låt koka upp under omrörning.</w:t>
      </w:r>
    </w:p>
    <w:p w14:paraId="5697F67F"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Smaka av med salt och peppar.</w:t>
      </w:r>
    </w:p>
    <w:p w14:paraId="1ED84FDD"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Tillsätt gräslök och rör om.</w:t>
      </w:r>
    </w:p>
    <w:p w14:paraId="6B7C9013" w14:textId="77777777" w:rsidR="003D0947" w:rsidRDefault="003D0947" w:rsidP="003D0947">
      <w:pPr>
        <w:spacing w:after="0" w:line="240" w:lineRule="auto"/>
        <w:rPr>
          <w:rFonts w:eastAsia="Times New Roman" w:cstheme="minorHAnsi"/>
          <w:lang w:val="sv-SE"/>
        </w:rPr>
      </w:pPr>
    </w:p>
    <w:p w14:paraId="24B00AFC" w14:textId="77777777" w:rsidR="003D0947" w:rsidRDefault="003D0947" w:rsidP="003D0947">
      <w:pPr>
        <w:spacing w:after="0" w:line="240" w:lineRule="auto"/>
        <w:ind w:firstLine="0"/>
        <w:rPr>
          <w:rFonts w:eastAsia="Times New Roman" w:cstheme="minorHAnsi"/>
          <w:lang w:val="sv-SE"/>
        </w:rPr>
      </w:pPr>
      <w:r>
        <w:rPr>
          <w:rFonts w:eastAsia="Times New Roman" w:cstheme="minorHAnsi"/>
          <w:lang w:val="sv-SE"/>
        </w:rPr>
        <w:t>Serveringsförslag: linguine</w:t>
      </w:r>
    </w:p>
    <w:p w14:paraId="0BF724AE" w14:textId="4183D868" w:rsidR="00DD46F4" w:rsidRPr="00BF0FB6" w:rsidRDefault="00DD46F4" w:rsidP="00363CDC">
      <w:pPr>
        <w:rPr>
          <w:lang w:val="sv-SE"/>
        </w:rPr>
      </w:pPr>
    </w:p>
    <w:p w14:paraId="70969FBA" w14:textId="6FD3441F" w:rsidR="009A2F30" w:rsidRPr="00BF0FB6" w:rsidRDefault="009A2F30" w:rsidP="003D0947">
      <w:pPr>
        <w:pStyle w:val="TipText"/>
        <w:rPr>
          <w:lang w:val="sv-SE"/>
        </w:rPr>
      </w:pPr>
    </w:p>
    <w:p w14:paraId="58A1DD44" w14:textId="7268F4F0" w:rsidR="00912668" w:rsidRPr="001E1695" w:rsidRDefault="001E1695" w:rsidP="00912668">
      <w:pPr>
        <w:pStyle w:val="Heading2"/>
        <w:rPr>
          <w:lang w:val="sv-SE"/>
        </w:rPr>
      </w:pPr>
      <w:bookmarkStart w:id="43" w:name="_Toc529756682"/>
      <w:bookmarkStart w:id="44" w:name="_Toc529756743"/>
      <w:bookmarkStart w:id="45" w:name="_Toc129692012"/>
      <w:r w:rsidRPr="001E1695">
        <w:rPr>
          <w:lang w:val="sv-SE"/>
        </w:rPr>
        <w:lastRenderedPageBreak/>
        <w:t>Pasta</w:t>
      </w:r>
      <w:bookmarkEnd w:id="45"/>
    </w:p>
    <w:p w14:paraId="3F89A030" w14:textId="36D1A62B" w:rsidR="001E1695" w:rsidRDefault="001E1695" w:rsidP="001E1695">
      <w:pPr>
        <w:pStyle w:val="Heading3"/>
        <w:rPr>
          <w:lang w:val="sv-SE"/>
        </w:rPr>
      </w:pPr>
      <w:bookmarkStart w:id="46" w:name="_Toc129692013"/>
      <w:r w:rsidRPr="001E1695">
        <w:rPr>
          <w:lang w:val="sv-SE"/>
        </w:rPr>
        <w:t>Spaghetti med r</w:t>
      </w:r>
      <w:r>
        <w:rPr>
          <w:lang w:val="sv-SE"/>
        </w:rPr>
        <w:t xml:space="preserve">äkor, </w:t>
      </w:r>
      <w:r w:rsidR="009D76AD">
        <w:rPr>
          <w:lang w:val="sv-SE"/>
        </w:rPr>
        <w:t>vitlök och tomat</w:t>
      </w:r>
      <w:bookmarkEnd w:id="46"/>
    </w:p>
    <w:p w14:paraId="504E355E" w14:textId="3A8A4774" w:rsidR="00893305" w:rsidRDefault="00893305" w:rsidP="009D76AD">
      <w:pPr>
        <w:ind w:firstLine="0"/>
        <w:rPr>
          <w:lang w:val="sv-SE"/>
        </w:rPr>
      </w:pPr>
      <w:r>
        <w:rPr>
          <w:lang w:val="sv-SE"/>
        </w:rPr>
        <w:t xml:space="preserve">Ursprung: </w:t>
      </w:r>
      <w:r w:rsidR="004233D6">
        <w:rPr>
          <w:lang w:val="sv-SE"/>
        </w:rPr>
        <w:t>h</w:t>
      </w:r>
      <w:r w:rsidR="004233D6" w:rsidRPr="004233D6">
        <w:rPr>
          <w:lang w:val="sv-SE"/>
        </w:rPr>
        <w:t>ttps://www.koket.se/malin_soderstrom/huvudratter/fisk_och_skaldjur/spaghetti_med_rakor__vitlok_och_tomat</w:t>
      </w:r>
    </w:p>
    <w:p w14:paraId="770ADC77" w14:textId="31E599E8" w:rsidR="009D76AD" w:rsidRDefault="00893305" w:rsidP="009D76AD">
      <w:pPr>
        <w:ind w:firstLine="0"/>
        <w:rPr>
          <w:lang w:val="sv-SE"/>
        </w:rPr>
      </w:pPr>
      <w:r>
        <w:rPr>
          <w:lang w:val="sv-SE"/>
        </w:rPr>
        <w:t>400 g spaghetti</w:t>
      </w:r>
    </w:p>
    <w:p w14:paraId="64F54F07" w14:textId="1264A3CA" w:rsidR="00893305" w:rsidRDefault="00DB6AE7" w:rsidP="009D76AD">
      <w:pPr>
        <w:ind w:firstLine="0"/>
        <w:rPr>
          <w:lang w:val="sv-SE"/>
        </w:rPr>
      </w:pPr>
      <w:r>
        <w:rPr>
          <w:lang w:val="sv-SE"/>
        </w:rPr>
        <w:t>4 klyftor vitlök</w:t>
      </w:r>
    </w:p>
    <w:p w14:paraId="3764A088" w14:textId="6325FA4F" w:rsidR="00DB6AE7" w:rsidRDefault="00DB6AE7" w:rsidP="009D76AD">
      <w:pPr>
        <w:ind w:firstLine="0"/>
        <w:rPr>
          <w:lang w:val="sv-SE"/>
        </w:rPr>
      </w:pPr>
      <w:r>
        <w:rPr>
          <w:lang w:val="sv-SE"/>
        </w:rPr>
        <w:t>5 msk olivolja</w:t>
      </w:r>
    </w:p>
    <w:p w14:paraId="078283F4" w14:textId="4328623C" w:rsidR="00DB6AE7" w:rsidRDefault="00DB6AE7" w:rsidP="009D76AD">
      <w:pPr>
        <w:ind w:firstLine="0"/>
        <w:rPr>
          <w:lang w:val="sv-SE"/>
        </w:rPr>
      </w:pPr>
      <w:r>
        <w:rPr>
          <w:lang w:val="sv-SE"/>
        </w:rPr>
        <w:t>1 röd chilifrukt</w:t>
      </w:r>
    </w:p>
    <w:p w14:paraId="5BAB0DC1" w14:textId="12D0E284" w:rsidR="00DB6AE7" w:rsidRDefault="00DB6AE7" w:rsidP="009D76AD">
      <w:pPr>
        <w:ind w:firstLine="0"/>
        <w:rPr>
          <w:lang w:val="sv-SE"/>
        </w:rPr>
      </w:pPr>
      <w:r>
        <w:rPr>
          <w:lang w:val="sv-SE"/>
        </w:rPr>
        <w:t>12 körsbärstomater</w:t>
      </w:r>
    </w:p>
    <w:p w14:paraId="617220DE" w14:textId="6DC3B5A7" w:rsidR="00DB6AE7" w:rsidRDefault="00A842AE" w:rsidP="009D76AD">
      <w:pPr>
        <w:ind w:firstLine="0"/>
        <w:rPr>
          <w:lang w:val="sv-SE"/>
        </w:rPr>
      </w:pPr>
      <w:r>
        <w:rPr>
          <w:lang w:val="sv-SE"/>
        </w:rPr>
        <w:t>400 g skalade tomater</w:t>
      </w:r>
    </w:p>
    <w:p w14:paraId="50582859" w14:textId="30585AC6" w:rsidR="00A842AE" w:rsidRPr="00BC1F04" w:rsidRDefault="00A842AE" w:rsidP="009D76AD">
      <w:pPr>
        <w:ind w:firstLine="0"/>
        <w:rPr>
          <w:lang w:val="sv-SE"/>
        </w:rPr>
      </w:pPr>
      <w:r w:rsidRPr="00BC1F04">
        <w:rPr>
          <w:lang w:val="sv-SE"/>
        </w:rPr>
        <w:t>100 g spenat (el mangold), grovhackad</w:t>
      </w:r>
    </w:p>
    <w:p w14:paraId="1ECC7682" w14:textId="172FAEB2" w:rsidR="00A842AE" w:rsidRPr="00BC1F04" w:rsidRDefault="004A19A2" w:rsidP="009D76AD">
      <w:pPr>
        <w:ind w:firstLine="0"/>
        <w:rPr>
          <w:lang w:val="sv-SE"/>
        </w:rPr>
      </w:pPr>
      <w:r w:rsidRPr="00BC1F04">
        <w:rPr>
          <w:lang w:val="sv-SE"/>
        </w:rPr>
        <w:t>Salt</w:t>
      </w:r>
    </w:p>
    <w:p w14:paraId="695BE5ED" w14:textId="5A1C40B2" w:rsidR="004A19A2" w:rsidRPr="00BC1F04" w:rsidRDefault="004A19A2" w:rsidP="009D76AD">
      <w:pPr>
        <w:ind w:firstLine="0"/>
        <w:rPr>
          <w:lang w:val="sv-SE"/>
        </w:rPr>
      </w:pPr>
      <w:r w:rsidRPr="00BC1F04">
        <w:rPr>
          <w:lang w:val="sv-SE"/>
        </w:rPr>
        <w:t>Peppar</w:t>
      </w:r>
    </w:p>
    <w:p w14:paraId="0535774B" w14:textId="243C4176" w:rsidR="004A19A2" w:rsidRDefault="004A19A2" w:rsidP="009D76AD">
      <w:pPr>
        <w:ind w:firstLine="0"/>
        <w:rPr>
          <w:lang w:val="sv-SE"/>
        </w:rPr>
      </w:pPr>
      <w:r w:rsidRPr="00BC1F04">
        <w:rPr>
          <w:lang w:val="sv-SE"/>
        </w:rPr>
        <w:t>0.5 citron</w:t>
      </w:r>
    </w:p>
    <w:p w14:paraId="2C96AC84" w14:textId="77777777" w:rsidR="00373863" w:rsidRPr="00BC1F04" w:rsidRDefault="00373863" w:rsidP="009D76AD">
      <w:pPr>
        <w:ind w:firstLine="0"/>
        <w:rPr>
          <w:lang w:val="sv-SE"/>
        </w:rPr>
      </w:pPr>
    </w:p>
    <w:p w14:paraId="4CA7D889" w14:textId="624A714C" w:rsidR="0020142F" w:rsidRPr="0020142F" w:rsidRDefault="0020142F" w:rsidP="0020142F">
      <w:pPr>
        <w:ind w:firstLine="0"/>
        <w:rPr>
          <w:lang w:val="sv-SE"/>
        </w:rPr>
      </w:pPr>
      <w:r>
        <w:rPr>
          <w:lang w:val="sv-SE"/>
        </w:rPr>
        <w:t xml:space="preserve">1. </w:t>
      </w:r>
      <w:r w:rsidRPr="0020142F">
        <w:rPr>
          <w:lang w:val="sv-SE"/>
        </w:rPr>
        <w:t>Börja med att koka spaghettin efter anvisningarna. Skala, hacka och fräs under tiden vitlök i olivoljan i en stekpanna tills den börjar mjukna.</w:t>
      </w:r>
    </w:p>
    <w:p w14:paraId="5E2ACC7F" w14:textId="553A5A25" w:rsidR="0020142F" w:rsidRPr="0020142F" w:rsidRDefault="0020142F" w:rsidP="0020142F">
      <w:pPr>
        <w:ind w:firstLine="0"/>
        <w:rPr>
          <w:lang w:val="sv-SE"/>
        </w:rPr>
      </w:pPr>
      <w:r>
        <w:rPr>
          <w:lang w:val="sv-SE"/>
        </w:rPr>
        <w:t xml:space="preserve">2. </w:t>
      </w:r>
      <w:r w:rsidRPr="0020142F">
        <w:rPr>
          <w:lang w:val="sv-SE"/>
        </w:rPr>
        <w:t>Kärna ur och hacka chilin och tillsätt den. Låt allt fräsa en minut och lägg sedan i tomaterna och koka ihop tills hälften av vätskan försvunnit.</w:t>
      </w:r>
    </w:p>
    <w:p w14:paraId="2AF3FDFA" w14:textId="3E84F318" w:rsidR="0020142F" w:rsidRPr="0020142F" w:rsidRDefault="0020142F" w:rsidP="0020142F">
      <w:pPr>
        <w:ind w:firstLine="0"/>
        <w:rPr>
          <w:lang w:val="sv-SE"/>
        </w:rPr>
      </w:pPr>
      <w:r>
        <w:rPr>
          <w:lang w:val="sv-SE"/>
        </w:rPr>
        <w:lastRenderedPageBreak/>
        <w:t xml:space="preserve">3. </w:t>
      </w:r>
      <w:r w:rsidRPr="0020142F">
        <w:rPr>
          <w:lang w:val="sv-SE"/>
        </w:rPr>
        <w:t>Vänd ner spaghettin i stekpannan och låt den bli varm. Vänd ner räkorna och spenaten och smaka av med salt och peppar.</w:t>
      </w:r>
    </w:p>
    <w:p w14:paraId="41982425" w14:textId="71528589" w:rsidR="0020142F" w:rsidRDefault="0020142F" w:rsidP="0020142F">
      <w:pPr>
        <w:ind w:firstLine="0"/>
        <w:rPr>
          <w:lang w:val="sv-SE"/>
        </w:rPr>
      </w:pPr>
      <w:r>
        <w:rPr>
          <w:lang w:val="sv-SE"/>
        </w:rPr>
        <w:t xml:space="preserve">4. </w:t>
      </w:r>
      <w:r w:rsidRPr="0020142F">
        <w:rPr>
          <w:lang w:val="sv-SE"/>
        </w:rPr>
        <w:t>Tvätta och torka citronen och riv över lite av citronskalet på pastan. Pressa även över lite citronsaft.</w:t>
      </w:r>
    </w:p>
    <w:p w14:paraId="4953F2BE" w14:textId="5CFE7047" w:rsidR="0005328E" w:rsidRPr="0020142F" w:rsidRDefault="0005328E" w:rsidP="0020142F">
      <w:pPr>
        <w:ind w:firstLine="0"/>
        <w:rPr>
          <w:lang w:val="sv-SE"/>
        </w:rPr>
      </w:pPr>
      <w:r>
        <w:rPr>
          <w:lang w:val="sv-SE"/>
        </w:rPr>
        <w:t>Serveringsförslag: Med vitt vin</w:t>
      </w:r>
    </w:p>
    <w:p w14:paraId="717BCFBB" w14:textId="4E073032" w:rsidR="00BC1F04" w:rsidRPr="00D3002D" w:rsidRDefault="00BC1F04" w:rsidP="00BC1F04">
      <w:pPr>
        <w:pStyle w:val="Heading2"/>
        <w:rPr>
          <w:lang w:val="sv-SE"/>
        </w:rPr>
      </w:pPr>
      <w:bookmarkStart w:id="47" w:name="_Toc129692014"/>
      <w:r w:rsidRPr="00D3002D">
        <w:rPr>
          <w:lang w:val="sv-SE"/>
        </w:rPr>
        <w:t>Fil</w:t>
      </w:r>
      <w:r w:rsidR="00DE4530" w:rsidRPr="00D3002D">
        <w:rPr>
          <w:lang w:val="sv-SE"/>
        </w:rPr>
        <w:t>e’</w:t>
      </w:r>
      <w:bookmarkEnd w:id="47"/>
    </w:p>
    <w:p w14:paraId="0FD9D661" w14:textId="60A6F81D" w:rsidR="00DE4530" w:rsidRDefault="00DE4530" w:rsidP="00DE4530">
      <w:pPr>
        <w:pStyle w:val="Heading3"/>
        <w:rPr>
          <w:lang w:val="sv-SE"/>
        </w:rPr>
      </w:pPr>
      <w:bookmarkStart w:id="48" w:name="_Toc129692015"/>
      <w:r w:rsidRPr="00DE4530">
        <w:rPr>
          <w:lang w:val="sv-SE"/>
        </w:rPr>
        <w:t>Karins lax med grön</w:t>
      </w:r>
      <w:r>
        <w:rPr>
          <w:lang w:val="sv-SE"/>
        </w:rPr>
        <w:t>a enbär</w:t>
      </w:r>
      <w:bookmarkEnd w:id="48"/>
    </w:p>
    <w:p w14:paraId="09DC9BFE" w14:textId="040D23EC" w:rsidR="00B17EB6" w:rsidRDefault="00B17EB6" w:rsidP="00084D98">
      <w:pPr>
        <w:ind w:firstLine="0"/>
        <w:rPr>
          <w:lang w:val="sv-SE"/>
        </w:rPr>
      </w:pPr>
      <w:r>
        <w:rPr>
          <w:lang w:val="sv-SE"/>
        </w:rPr>
        <w:t xml:space="preserve">Ursprung: </w:t>
      </w:r>
      <w:r w:rsidRPr="00B17EB6">
        <w:rPr>
          <w:lang w:val="sv-SE"/>
        </w:rPr>
        <w:t>https://sverigesradio.se/artikel/5904710</w:t>
      </w:r>
    </w:p>
    <w:p w14:paraId="1176055D" w14:textId="28DB8DD3" w:rsidR="00084D98" w:rsidRDefault="00084D98" w:rsidP="00084D98">
      <w:pPr>
        <w:ind w:firstLine="0"/>
        <w:rPr>
          <w:lang w:val="sv-SE"/>
        </w:rPr>
      </w:pPr>
      <w:r>
        <w:rPr>
          <w:lang w:val="sv-SE"/>
        </w:rPr>
        <w:t>1 kg laxfile</w:t>
      </w:r>
    </w:p>
    <w:p w14:paraId="12C3125B" w14:textId="1D18331A" w:rsidR="00084D98" w:rsidRDefault="00084D98" w:rsidP="00084D98">
      <w:pPr>
        <w:ind w:firstLine="0"/>
        <w:rPr>
          <w:lang w:val="sv-SE"/>
        </w:rPr>
      </w:pPr>
      <w:r>
        <w:rPr>
          <w:lang w:val="sv-SE"/>
        </w:rPr>
        <w:t>3 msk gröna enbär</w:t>
      </w:r>
      <w:r w:rsidR="003E51A4">
        <w:rPr>
          <w:lang w:val="sv-SE"/>
        </w:rPr>
        <w:t>, färska/torkade</w:t>
      </w:r>
    </w:p>
    <w:p w14:paraId="577EBF10" w14:textId="499E9174" w:rsidR="00084D98" w:rsidRDefault="00084D98" w:rsidP="00084D98">
      <w:pPr>
        <w:ind w:firstLine="0"/>
        <w:rPr>
          <w:lang w:val="sv-SE"/>
        </w:rPr>
      </w:pPr>
      <w:r>
        <w:rPr>
          <w:lang w:val="sv-SE"/>
        </w:rPr>
        <w:t>1 citron, rivet skal och saft</w:t>
      </w:r>
    </w:p>
    <w:p w14:paraId="017C5FD7" w14:textId="23BB4DE1" w:rsidR="00084D98" w:rsidRDefault="001A579B" w:rsidP="00084D98">
      <w:pPr>
        <w:ind w:firstLine="0"/>
        <w:rPr>
          <w:lang w:val="sv-SE"/>
        </w:rPr>
      </w:pPr>
      <w:r>
        <w:rPr>
          <w:lang w:val="sv-SE"/>
        </w:rPr>
        <w:t>”en tumme” färsk ingefära, riven</w:t>
      </w:r>
    </w:p>
    <w:p w14:paraId="27AE044D" w14:textId="53767404" w:rsidR="001A579B" w:rsidRDefault="001A579B" w:rsidP="00084D98">
      <w:pPr>
        <w:ind w:firstLine="0"/>
        <w:rPr>
          <w:lang w:val="sv-SE"/>
        </w:rPr>
      </w:pPr>
      <w:r>
        <w:rPr>
          <w:lang w:val="sv-SE"/>
        </w:rPr>
        <w:t>1 vitlöksklyfta</w:t>
      </w:r>
    </w:p>
    <w:p w14:paraId="42550A3C" w14:textId="22473176" w:rsidR="00521AC0" w:rsidRDefault="00521AC0" w:rsidP="00084D98">
      <w:pPr>
        <w:ind w:firstLine="0"/>
        <w:rPr>
          <w:lang w:val="sv-SE"/>
        </w:rPr>
      </w:pPr>
      <w:r>
        <w:rPr>
          <w:lang w:val="sv-SE"/>
        </w:rPr>
        <w:t>2-3 msk rapsolja</w:t>
      </w:r>
    </w:p>
    <w:p w14:paraId="046DDED8" w14:textId="19854603" w:rsidR="00521AC0" w:rsidRDefault="00521AC0" w:rsidP="00084D98">
      <w:pPr>
        <w:ind w:firstLine="0"/>
        <w:rPr>
          <w:lang w:val="sv-SE"/>
        </w:rPr>
      </w:pPr>
      <w:r>
        <w:rPr>
          <w:lang w:val="sv-SE"/>
        </w:rPr>
        <w:t>Salt</w:t>
      </w:r>
      <w:r w:rsidR="00B17EB6">
        <w:rPr>
          <w:lang w:val="sv-SE"/>
        </w:rPr>
        <w:t>, peppar</w:t>
      </w:r>
    </w:p>
    <w:p w14:paraId="04575DBC" w14:textId="77777777" w:rsidR="00FE2E15" w:rsidRDefault="00FE2E15" w:rsidP="00084D98">
      <w:pPr>
        <w:ind w:firstLine="0"/>
        <w:rPr>
          <w:lang w:val="sv-SE"/>
        </w:rPr>
      </w:pPr>
    </w:p>
    <w:p w14:paraId="19A2AA39" w14:textId="2F883E1D" w:rsidR="00A07716" w:rsidRPr="00A07716" w:rsidRDefault="00A07716" w:rsidP="00A07716">
      <w:pPr>
        <w:ind w:firstLine="0"/>
        <w:rPr>
          <w:lang w:val="sv-SE"/>
        </w:rPr>
      </w:pPr>
      <w:r w:rsidRPr="00A07716">
        <w:rPr>
          <w:lang w:val="sv-SE"/>
        </w:rPr>
        <w:t>Värm ugnen till 80°.</w:t>
      </w:r>
    </w:p>
    <w:p w14:paraId="2A1E7B62" w14:textId="7FD4F536" w:rsidR="00A07716" w:rsidRPr="00A07716" w:rsidRDefault="003E51A4" w:rsidP="00A07716">
      <w:pPr>
        <w:ind w:firstLine="0"/>
        <w:rPr>
          <w:lang w:val="sv-SE"/>
        </w:rPr>
      </w:pPr>
      <w:r>
        <w:rPr>
          <w:lang w:val="sv-SE"/>
        </w:rPr>
        <w:t>Mosa/mal</w:t>
      </w:r>
      <w:r w:rsidR="00A07716" w:rsidRPr="00A07716">
        <w:rPr>
          <w:lang w:val="sv-SE"/>
        </w:rPr>
        <w:t xml:space="preserve"> enbären med lite citronsaft och rivet skal. Tillsätt riven ingefära och mosa ner en vitlöksklyfta. Runda av med rapsolja. Smaka</w:t>
      </w:r>
      <w:r>
        <w:rPr>
          <w:lang w:val="sv-SE"/>
        </w:rPr>
        <w:t>.</w:t>
      </w:r>
    </w:p>
    <w:p w14:paraId="5E04C8D5" w14:textId="35AC8A2C" w:rsidR="00A07716" w:rsidRPr="00A07716" w:rsidRDefault="00A07716" w:rsidP="00A07716">
      <w:pPr>
        <w:ind w:firstLine="0"/>
        <w:rPr>
          <w:lang w:val="sv-SE"/>
        </w:rPr>
      </w:pPr>
      <w:r w:rsidRPr="00A07716">
        <w:rPr>
          <w:lang w:val="sv-SE"/>
        </w:rPr>
        <w:lastRenderedPageBreak/>
        <w:t>Lägg laxbiten i en ugnsform. Salta och peppra lätt.</w:t>
      </w:r>
    </w:p>
    <w:p w14:paraId="78996B6B" w14:textId="77777777" w:rsidR="00A07716" w:rsidRPr="00A07716" w:rsidRDefault="00A07716" w:rsidP="00A07716">
      <w:pPr>
        <w:ind w:firstLine="0"/>
        <w:rPr>
          <w:lang w:val="sv-SE"/>
        </w:rPr>
      </w:pPr>
      <w:r w:rsidRPr="00A07716">
        <w:rPr>
          <w:lang w:val="sv-SE"/>
        </w:rPr>
        <w:t>Bred hälften av blandningen över laxen.</w:t>
      </w:r>
    </w:p>
    <w:p w14:paraId="66D31027" w14:textId="77777777" w:rsidR="0061390D" w:rsidRDefault="00A07716" w:rsidP="00A07716">
      <w:pPr>
        <w:ind w:firstLine="0"/>
        <w:rPr>
          <w:lang w:val="sv-SE"/>
        </w:rPr>
      </w:pPr>
      <w:r w:rsidRPr="00A07716">
        <w:rPr>
          <w:lang w:val="sv-SE"/>
        </w:rPr>
        <w:t>Stick in en ugnstermometer i den tjockaste delen och ställ formen mitt i ugnen tills laxen är 48-49°, inte över 50°. Laxen ska fortfarande vara härligt mjuk i mitten.</w:t>
      </w:r>
    </w:p>
    <w:p w14:paraId="1AB7629F" w14:textId="5E57BBF8" w:rsidR="00B17EB6" w:rsidRDefault="00A07716" w:rsidP="00A07716">
      <w:pPr>
        <w:ind w:firstLine="0"/>
        <w:rPr>
          <w:lang w:val="sv-SE"/>
        </w:rPr>
      </w:pPr>
      <w:r w:rsidRPr="00A07716">
        <w:rPr>
          <w:lang w:val="sv-SE"/>
        </w:rPr>
        <w:t>Ta ut laxen och bred över resten av enbärsröran.</w:t>
      </w:r>
    </w:p>
    <w:p w14:paraId="3E0912F5" w14:textId="240DBB1E" w:rsidR="00A347C9" w:rsidRDefault="00A347C9" w:rsidP="00A07716">
      <w:pPr>
        <w:ind w:firstLine="0"/>
        <w:rPr>
          <w:lang w:val="sv-SE"/>
        </w:rPr>
      </w:pPr>
      <w:r>
        <w:rPr>
          <w:lang w:val="sv-SE"/>
        </w:rPr>
        <w:t>Serveringsförslag:</w:t>
      </w:r>
      <w:r>
        <w:rPr>
          <w:lang w:val="sv-SE"/>
        </w:rPr>
        <w:t xml:space="preserve"> Med potat</w:t>
      </w:r>
      <w:r w:rsidR="00E1544A">
        <w:rPr>
          <w:lang w:val="sv-SE"/>
        </w:rPr>
        <w:t>ismos</w:t>
      </w:r>
    </w:p>
    <w:p w14:paraId="4F0AD19D" w14:textId="77777777" w:rsidR="00A347C9" w:rsidRDefault="00A347C9" w:rsidP="00A07716">
      <w:pPr>
        <w:ind w:firstLine="0"/>
        <w:rPr>
          <w:lang w:val="sv-SE"/>
        </w:rPr>
      </w:pPr>
    </w:p>
    <w:p w14:paraId="3F2BF098" w14:textId="24C4A44F" w:rsidR="00ED22CB" w:rsidRDefault="00ED22CB" w:rsidP="00ED22CB">
      <w:pPr>
        <w:pStyle w:val="Heading3"/>
        <w:rPr>
          <w:lang w:val="sv-SE"/>
        </w:rPr>
      </w:pPr>
      <w:bookmarkStart w:id="49" w:name="_Toc129692016"/>
      <w:r>
        <w:rPr>
          <w:lang w:val="sv-SE"/>
        </w:rPr>
        <w:t>Fantastisk fiskpaj</w:t>
      </w:r>
      <w:bookmarkEnd w:id="49"/>
    </w:p>
    <w:p w14:paraId="13B9BAA5" w14:textId="037C3598" w:rsidR="00ED22CB" w:rsidRDefault="00ED22CB" w:rsidP="00ED22CB">
      <w:pPr>
        <w:ind w:firstLine="0"/>
        <w:rPr>
          <w:lang w:val="sv-SE"/>
        </w:rPr>
      </w:pPr>
      <w:r>
        <w:rPr>
          <w:lang w:val="sv-SE"/>
        </w:rPr>
        <w:t xml:space="preserve">Ursprung: </w:t>
      </w:r>
      <w:r w:rsidR="00BF0255">
        <w:rPr>
          <w:lang w:val="sv-SE"/>
        </w:rPr>
        <w:t>Den nakna kockens återkomst, bok</w:t>
      </w:r>
    </w:p>
    <w:p w14:paraId="573A11C6" w14:textId="57916B06" w:rsidR="00ED22CB" w:rsidRDefault="00832C17" w:rsidP="00ED22CB">
      <w:pPr>
        <w:ind w:firstLine="0"/>
        <w:rPr>
          <w:lang w:val="sv-SE"/>
        </w:rPr>
      </w:pPr>
      <w:r>
        <w:rPr>
          <w:lang w:val="sv-SE"/>
        </w:rPr>
        <w:t>500 g sejfile</w:t>
      </w:r>
    </w:p>
    <w:p w14:paraId="69C8BDDB" w14:textId="7FB3AFA5" w:rsidR="00ED22CB" w:rsidRDefault="003428C2" w:rsidP="00ED22CB">
      <w:pPr>
        <w:ind w:firstLine="0"/>
        <w:rPr>
          <w:lang w:val="sv-SE"/>
        </w:rPr>
      </w:pPr>
      <w:r>
        <w:rPr>
          <w:lang w:val="sv-SE"/>
        </w:rPr>
        <w:t>5 stora potatisar, skalade och tärnade i 2.5 cm bitar</w:t>
      </w:r>
    </w:p>
    <w:p w14:paraId="55286E19" w14:textId="74B97FC0" w:rsidR="00ED22CB" w:rsidRDefault="00FE2E15" w:rsidP="00ED22CB">
      <w:pPr>
        <w:ind w:firstLine="0"/>
        <w:rPr>
          <w:lang w:val="sv-SE"/>
        </w:rPr>
      </w:pPr>
      <w:r>
        <w:rPr>
          <w:lang w:val="sv-SE"/>
        </w:rPr>
        <w:t>2 ägg</w:t>
      </w:r>
    </w:p>
    <w:p w14:paraId="6D6B8BA2" w14:textId="61B16172" w:rsidR="00B87FF9" w:rsidRDefault="00B87FF9" w:rsidP="00ED22CB">
      <w:pPr>
        <w:ind w:firstLine="0"/>
        <w:rPr>
          <w:lang w:val="sv-SE"/>
        </w:rPr>
      </w:pPr>
      <w:r>
        <w:rPr>
          <w:lang w:val="sv-SE"/>
        </w:rPr>
        <w:t>2 rejäla nävar färsk spenat</w:t>
      </w:r>
    </w:p>
    <w:p w14:paraId="576C8DEF" w14:textId="78E3BC78" w:rsidR="00FE2E15" w:rsidRDefault="00FE2E15" w:rsidP="00ED22CB">
      <w:pPr>
        <w:ind w:firstLine="0"/>
        <w:rPr>
          <w:lang w:val="sv-SE"/>
        </w:rPr>
      </w:pPr>
      <w:r>
        <w:rPr>
          <w:lang w:val="sv-SE"/>
        </w:rPr>
        <w:t>1 gul lök, finhackad</w:t>
      </w:r>
    </w:p>
    <w:p w14:paraId="603AA3FE" w14:textId="54FA5B00" w:rsidR="00FE2E15" w:rsidRDefault="00FE2E15" w:rsidP="00ED22CB">
      <w:pPr>
        <w:ind w:firstLine="0"/>
        <w:rPr>
          <w:lang w:val="sv-SE"/>
        </w:rPr>
      </w:pPr>
      <w:r>
        <w:rPr>
          <w:lang w:val="sv-SE"/>
        </w:rPr>
        <w:t>1 morot, finhackad</w:t>
      </w:r>
    </w:p>
    <w:p w14:paraId="4B861DFD" w14:textId="54035509" w:rsidR="00FE2E15" w:rsidRDefault="00D31CDD" w:rsidP="00ED22CB">
      <w:pPr>
        <w:ind w:firstLine="0"/>
        <w:rPr>
          <w:lang w:val="sv-SE"/>
        </w:rPr>
      </w:pPr>
      <w:r>
        <w:rPr>
          <w:lang w:val="sv-SE"/>
        </w:rPr>
        <w:t>Extra fin jungfruolja</w:t>
      </w:r>
    </w:p>
    <w:p w14:paraId="62BFC11E" w14:textId="1FB155EA" w:rsidR="00D31CDD" w:rsidRDefault="00D31CDD" w:rsidP="00ED22CB">
      <w:pPr>
        <w:ind w:firstLine="0"/>
        <w:rPr>
          <w:lang w:val="sv-SE"/>
        </w:rPr>
      </w:pPr>
      <w:r>
        <w:rPr>
          <w:lang w:val="sv-SE"/>
        </w:rPr>
        <w:t>3 dl vispgrädde</w:t>
      </w:r>
    </w:p>
    <w:p w14:paraId="4EDE5191" w14:textId="1D45A243" w:rsidR="00D31CDD" w:rsidRDefault="00BE5CEA" w:rsidP="00ED22CB">
      <w:pPr>
        <w:ind w:firstLine="0"/>
        <w:rPr>
          <w:lang w:val="sv-SE"/>
        </w:rPr>
      </w:pPr>
      <w:r>
        <w:rPr>
          <w:lang w:val="sv-SE"/>
        </w:rPr>
        <w:t>2 rejäla nävar parmesan</w:t>
      </w:r>
    </w:p>
    <w:p w14:paraId="3DEE9837" w14:textId="39B03957" w:rsidR="003662EB" w:rsidRDefault="003662EB" w:rsidP="00ED22CB">
      <w:pPr>
        <w:ind w:firstLine="0"/>
        <w:rPr>
          <w:lang w:val="sv-SE"/>
        </w:rPr>
      </w:pPr>
      <w:r>
        <w:rPr>
          <w:lang w:val="sv-SE"/>
        </w:rPr>
        <w:t>Saften från en citron</w:t>
      </w:r>
    </w:p>
    <w:p w14:paraId="16F38562" w14:textId="3DB4C5EC" w:rsidR="00BE5CEA" w:rsidRDefault="00BE5CEA" w:rsidP="00ED22CB">
      <w:pPr>
        <w:ind w:firstLine="0"/>
        <w:rPr>
          <w:lang w:val="sv-SE"/>
        </w:rPr>
      </w:pPr>
      <w:r>
        <w:rPr>
          <w:lang w:val="sv-SE"/>
        </w:rPr>
        <w:lastRenderedPageBreak/>
        <w:t xml:space="preserve">1 rågad tesked </w:t>
      </w:r>
      <w:r w:rsidR="00296EDC">
        <w:rPr>
          <w:lang w:val="sv-SE"/>
        </w:rPr>
        <w:t>engelsk senap</w:t>
      </w:r>
    </w:p>
    <w:p w14:paraId="0741C04D" w14:textId="794F1F98" w:rsidR="00296EDC" w:rsidRDefault="00296EDC" w:rsidP="00ED22CB">
      <w:pPr>
        <w:ind w:firstLine="0"/>
        <w:rPr>
          <w:lang w:val="sv-SE"/>
        </w:rPr>
      </w:pPr>
      <w:r>
        <w:rPr>
          <w:lang w:val="sv-SE"/>
        </w:rPr>
        <w:t xml:space="preserve">1 rejäl </w:t>
      </w:r>
      <w:r w:rsidR="00191750">
        <w:rPr>
          <w:lang w:val="sv-SE"/>
        </w:rPr>
        <w:t>näve slätbladig persilja, finhackad</w:t>
      </w:r>
    </w:p>
    <w:p w14:paraId="119A181F" w14:textId="77777777" w:rsidR="00191750" w:rsidRDefault="00191750" w:rsidP="00ED22CB">
      <w:pPr>
        <w:ind w:firstLine="0"/>
        <w:rPr>
          <w:lang w:val="sv-SE"/>
        </w:rPr>
      </w:pPr>
    </w:p>
    <w:p w14:paraId="02156A82" w14:textId="67A806FB" w:rsidR="00191750" w:rsidRDefault="00E54175" w:rsidP="00ED22CB">
      <w:pPr>
        <w:ind w:firstLine="0"/>
        <w:rPr>
          <w:lang w:val="sv-SE"/>
        </w:rPr>
      </w:pPr>
      <w:r>
        <w:rPr>
          <w:lang w:val="sv-SE"/>
        </w:rPr>
        <w:t>Värm ugnen till 230 grader</w:t>
      </w:r>
    </w:p>
    <w:p w14:paraId="66056AB7" w14:textId="18D8CF88" w:rsidR="00E54175" w:rsidRDefault="00E54175" w:rsidP="00ED22CB">
      <w:pPr>
        <w:ind w:firstLine="0"/>
        <w:rPr>
          <w:lang w:val="sv-SE"/>
        </w:rPr>
      </w:pPr>
      <w:r>
        <w:rPr>
          <w:lang w:val="sv-SE"/>
        </w:rPr>
        <w:t xml:space="preserve">Lägg potatisen i kokande saltat vatten i </w:t>
      </w:r>
      <w:r w:rsidR="003751C5">
        <w:rPr>
          <w:lang w:val="sv-SE"/>
        </w:rPr>
        <w:t>2 minuter.</w:t>
      </w:r>
    </w:p>
    <w:p w14:paraId="676B8A67" w14:textId="6FBBB5B4" w:rsidR="003751C5" w:rsidRDefault="003751C5" w:rsidP="00ED22CB">
      <w:pPr>
        <w:ind w:firstLine="0"/>
        <w:rPr>
          <w:lang w:val="sv-SE"/>
        </w:rPr>
      </w:pPr>
      <w:r>
        <w:rPr>
          <w:lang w:val="sv-SE"/>
        </w:rPr>
        <w:t>Lägg i de hela äggen och låt koka i 8 minuter</w:t>
      </w:r>
      <w:r w:rsidR="00C77BF1">
        <w:rPr>
          <w:lang w:val="sv-SE"/>
        </w:rPr>
        <w:t>, då är potatisen också färdig</w:t>
      </w:r>
    </w:p>
    <w:p w14:paraId="418D0BCC" w14:textId="6AE28A45" w:rsidR="00C77BF1" w:rsidRDefault="00B87FF9" w:rsidP="00ED22CB">
      <w:pPr>
        <w:ind w:firstLine="0"/>
        <w:rPr>
          <w:lang w:val="sv-SE"/>
        </w:rPr>
      </w:pPr>
      <w:r>
        <w:rPr>
          <w:lang w:val="sv-SE"/>
        </w:rPr>
        <w:t>Ånga spenaten i durkslag ovanför potatisen i 1 minut</w:t>
      </w:r>
      <w:r w:rsidR="00877519">
        <w:rPr>
          <w:lang w:val="sv-SE"/>
        </w:rPr>
        <w:t>. Krama ur vattnet ur spenaten.</w:t>
      </w:r>
    </w:p>
    <w:p w14:paraId="0B251EDA" w14:textId="34DF7775" w:rsidR="00877519" w:rsidRDefault="00475FC6" w:rsidP="00ED22CB">
      <w:pPr>
        <w:ind w:firstLine="0"/>
        <w:rPr>
          <w:lang w:val="sv-SE"/>
        </w:rPr>
      </w:pPr>
      <w:r>
        <w:rPr>
          <w:lang w:val="sv-SE"/>
        </w:rPr>
        <w:t>Skala äggen och skär i fyra delar</w:t>
      </w:r>
    </w:p>
    <w:p w14:paraId="40551B40" w14:textId="12BDF0BB" w:rsidR="00475FC6" w:rsidRDefault="009F1A89" w:rsidP="00ED22CB">
      <w:pPr>
        <w:ind w:firstLine="0"/>
        <w:rPr>
          <w:lang w:val="sv-SE"/>
        </w:rPr>
      </w:pPr>
      <w:r>
        <w:rPr>
          <w:lang w:val="sv-SE"/>
        </w:rPr>
        <w:t>Stek lök och morot i 5 minuter</w:t>
      </w:r>
    </w:p>
    <w:p w14:paraId="04A0FEFA" w14:textId="5E538561" w:rsidR="009F1A89" w:rsidRDefault="009F1A89" w:rsidP="00ED22CB">
      <w:pPr>
        <w:ind w:firstLine="0"/>
        <w:rPr>
          <w:lang w:val="sv-SE"/>
        </w:rPr>
      </w:pPr>
      <w:r>
        <w:rPr>
          <w:lang w:val="sv-SE"/>
        </w:rPr>
        <w:t>Tillsätt vispgrädde och låt koka upp</w:t>
      </w:r>
    </w:p>
    <w:p w14:paraId="7AB25B54" w14:textId="4CD354DA" w:rsidR="009F1A89" w:rsidRDefault="006C60EC" w:rsidP="00ED22CB">
      <w:pPr>
        <w:ind w:firstLine="0"/>
        <w:rPr>
          <w:lang w:val="sv-SE"/>
        </w:rPr>
      </w:pPr>
      <w:r>
        <w:rPr>
          <w:lang w:val="sv-SE"/>
        </w:rPr>
        <w:t>Lägg i ost, citronsaft</w:t>
      </w:r>
      <w:r w:rsidR="003662EB">
        <w:rPr>
          <w:lang w:val="sv-SE"/>
        </w:rPr>
        <w:t>, senap och persilja</w:t>
      </w:r>
    </w:p>
    <w:p w14:paraId="109514D8" w14:textId="34304AF0" w:rsidR="004A74FA" w:rsidRDefault="004A74FA" w:rsidP="00ED22CB">
      <w:pPr>
        <w:ind w:firstLine="0"/>
        <w:rPr>
          <w:lang w:val="sv-SE"/>
        </w:rPr>
      </w:pPr>
      <w:r>
        <w:rPr>
          <w:lang w:val="sv-SE"/>
        </w:rPr>
        <w:t>Lägg spenat, fisk och ägg i ugnsfast form och blanda</w:t>
      </w:r>
      <w:r w:rsidR="00DB7A9A">
        <w:rPr>
          <w:lang w:val="sv-SE"/>
        </w:rPr>
        <w:t>, häll över den gräddiga grönsakssåsen</w:t>
      </w:r>
    </w:p>
    <w:p w14:paraId="0D98F08B" w14:textId="639191B5" w:rsidR="00DB7A9A" w:rsidRDefault="00CA28F4" w:rsidP="00ED22CB">
      <w:pPr>
        <w:ind w:firstLine="0"/>
        <w:rPr>
          <w:lang w:val="sv-SE"/>
        </w:rPr>
      </w:pPr>
      <w:r>
        <w:rPr>
          <w:lang w:val="sv-SE"/>
        </w:rPr>
        <w:t>Mosa potatisen och lägg på fisken</w:t>
      </w:r>
    </w:p>
    <w:p w14:paraId="6860701B" w14:textId="15E61787" w:rsidR="00DD6D4D" w:rsidRDefault="00DD6D4D" w:rsidP="00ED22CB">
      <w:pPr>
        <w:ind w:firstLine="0"/>
        <w:rPr>
          <w:lang w:val="sv-SE"/>
        </w:rPr>
      </w:pPr>
      <w:r>
        <w:rPr>
          <w:lang w:val="sv-SE"/>
        </w:rPr>
        <w:t>Ställ in i ugnen 25-30 minuter tills potatisen fått fin färg</w:t>
      </w:r>
    </w:p>
    <w:p w14:paraId="428B0150" w14:textId="5EF25E18" w:rsidR="003662EB" w:rsidRDefault="00A347C9" w:rsidP="00ED22CB">
      <w:pPr>
        <w:ind w:firstLine="0"/>
        <w:rPr>
          <w:lang w:val="sv-SE"/>
        </w:rPr>
      </w:pPr>
      <w:r>
        <w:rPr>
          <w:lang w:val="sv-SE"/>
        </w:rPr>
        <w:t>Serveringsförslag:</w:t>
      </w:r>
      <w:r>
        <w:rPr>
          <w:lang w:val="sv-SE"/>
        </w:rPr>
        <w:t xml:space="preserve"> Med ärtor</w:t>
      </w:r>
    </w:p>
    <w:p w14:paraId="5592D055" w14:textId="77777777" w:rsidR="00B87FF9" w:rsidRDefault="00B87FF9" w:rsidP="00ED22CB">
      <w:pPr>
        <w:ind w:firstLine="0"/>
        <w:rPr>
          <w:lang w:val="sv-SE"/>
        </w:rPr>
      </w:pPr>
    </w:p>
    <w:p w14:paraId="4E940CAD" w14:textId="463BEBB8" w:rsidR="00B70880" w:rsidRPr="00BF0FB6" w:rsidRDefault="00B70880" w:rsidP="00B70880">
      <w:pPr>
        <w:pStyle w:val="Heading1"/>
        <w:rPr>
          <w:lang w:val="sv-SE"/>
        </w:rPr>
      </w:pPr>
      <w:bookmarkStart w:id="50" w:name="_Toc129692017"/>
      <w:r>
        <w:rPr>
          <w:lang w:val="sv-SE"/>
        </w:rPr>
        <w:lastRenderedPageBreak/>
        <w:t>Fågel</w:t>
      </w:r>
      <w:bookmarkEnd w:id="50"/>
    </w:p>
    <w:p w14:paraId="20B72E27" w14:textId="4C9AC012" w:rsidR="00B70880" w:rsidRPr="00BF0FB6" w:rsidRDefault="00B70880" w:rsidP="00B70880">
      <w:pPr>
        <w:pStyle w:val="Heading2"/>
        <w:rPr>
          <w:lang w:val="sv-SE"/>
        </w:rPr>
      </w:pPr>
      <w:bookmarkStart w:id="51" w:name="_Toc129692018"/>
      <w:r>
        <w:rPr>
          <w:lang w:val="sv-SE"/>
        </w:rPr>
        <w:t>Indiskt</w:t>
      </w:r>
      <w:bookmarkEnd w:id="51"/>
    </w:p>
    <w:p w14:paraId="2E7257D3" w14:textId="546BF615" w:rsidR="00B70880" w:rsidRPr="00BF0FB6" w:rsidRDefault="00B70880" w:rsidP="00B70880">
      <w:pPr>
        <w:pStyle w:val="Heading3"/>
        <w:rPr>
          <w:lang w:val="sv-SE"/>
        </w:rPr>
      </w:pPr>
      <w:bookmarkStart w:id="52" w:name="_Toc129692019"/>
      <w:r>
        <w:rPr>
          <w:lang w:val="sv-SE"/>
        </w:rPr>
        <w:t>Vildand tikka masala</w:t>
      </w:r>
      <w:bookmarkEnd w:id="52"/>
    </w:p>
    <w:p w14:paraId="73A00254" w14:textId="52513885" w:rsidR="00B70880" w:rsidRDefault="00B70880" w:rsidP="00B70880">
      <w:pPr>
        <w:spacing w:after="0" w:line="240" w:lineRule="auto"/>
        <w:ind w:firstLine="0"/>
        <w:rPr>
          <w:rFonts w:cstheme="minorHAnsi"/>
          <w:lang w:val="sv-SE"/>
        </w:rPr>
      </w:pPr>
      <w:r>
        <w:rPr>
          <w:rFonts w:eastAsia="Times New Roman" w:cstheme="minorHAnsi"/>
          <w:lang w:val="sv-SE"/>
        </w:rPr>
        <w:t xml:space="preserve">Ursprung: </w:t>
      </w:r>
      <w:r w:rsidR="009B3B63">
        <w:rPr>
          <w:rFonts w:cstheme="minorHAnsi"/>
          <w:lang w:val="sv-SE"/>
        </w:rPr>
        <w:t>Middag i en gryta s. 80</w:t>
      </w:r>
    </w:p>
    <w:p w14:paraId="5C86580F" w14:textId="77777777" w:rsidR="00B70880" w:rsidRDefault="00B70880" w:rsidP="00B70880">
      <w:pPr>
        <w:spacing w:after="0" w:line="240" w:lineRule="auto"/>
        <w:rPr>
          <w:rFonts w:eastAsia="Times New Roman" w:cstheme="minorHAnsi"/>
          <w:lang w:val="sv-SE"/>
        </w:rPr>
      </w:pPr>
    </w:p>
    <w:p w14:paraId="28ED27EB" w14:textId="43764CAA" w:rsidR="00B70880" w:rsidRDefault="0039434C" w:rsidP="00B70880">
      <w:pPr>
        <w:spacing w:after="0" w:line="240" w:lineRule="auto"/>
        <w:ind w:firstLine="0"/>
        <w:rPr>
          <w:rFonts w:eastAsia="Times New Roman" w:cstheme="minorHAnsi"/>
          <w:lang w:val="sv-SE"/>
        </w:rPr>
      </w:pPr>
      <w:r>
        <w:rPr>
          <w:rFonts w:eastAsia="Times New Roman" w:cstheme="minorHAnsi"/>
          <w:lang w:val="sv-SE"/>
        </w:rPr>
        <w:t>600g vildandbröst (vegetariskt: quornbitar)</w:t>
      </w:r>
    </w:p>
    <w:p w14:paraId="6E58C04F" w14:textId="71F449F7" w:rsidR="003808C7" w:rsidRPr="00547CFC" w:rsidRDefault="003808C7" w:rsidP="00B70880">
      <w:pPr>
        <w:spacing w:after="0" w:line="240" w:lineRule="auto"/>
        <w:ind w:firstLine="0"/>
        <w:rPr>
          <w:rFonts w:eastAsia="Times New Roman" w:cstheme="minorHAnsi"/>
          <w:lang w:val="sv-SE"/>
        </w:rPr>
      </w:pPr>
      <w:r>
        <w:rPr>
          <w:rFonts w:eastAsia="Times New Roman" w:cstheme="minorHAnsi"/>
          <w:lang w:val="sv-SE"/>
        </w:rPr>
        <w:t>Marinad:</w:t>
      </w:r>
    </w:p>
    <w:p w14:paraId="2D212E80" w14:textId="446B198C" w:rsidR="00B70880" w:rsidRPr="00547CFC" w:rsidRDefault="00DB0C1C" w:rsidP="00B70880">
      <w:pPr>
        <w:spacing w:after="0" w:line="240" w:lineRule="auto"/>
        <w:ind w:firstLine="0"/>
        <w:rPr>
          <w:rFonts w:eastAsia="Times New Roman" w:cstheme="minorHAnsi"/>
          <w:lang w:val="sv-SE"/>
        </w:rPr>
      </w:pPr>
      <w:r>
        <w:rPr>
          <w:rFonts w:eastAsia="Times New Roman" w:cstheme="minorHAnsi"/>
          <w:lang w:val="sv-SE"/>
        </w:rPr>
        <w:t>4 vitlöksklyftor</w:t>
      </w:r>
    </w:p>
    <w:p w14:paraId="6D01ACF4" w14:textId="3470F3AC" w:rsidR="00B70880" w:rsidRDefault="00DB0C1C" w:rsidP="00B70880">
      <w:pPr>
        <w:spacing w:after="0" w:line="240" w:lineRule="auto"/>
        <w:ind w:firstLine="0"/>
        <w:rPr>
          <w:rFonts w:eastAsia="Times New Roman" w:cstheme="minorHAnsi"/>
          <w:lang w:val="sv-SE"/>
        </w:rPr>
      </w:pPr>
      <w:r>
        <w:rPr>
          <w:rFonts w:eastAsia="Times New Roman" w:cstheme="minorHAnsi"/>
          <w:lang w:val="sv-SE"/>
        </w:rPr>
        <w:t>2 dl naturell yoghurt</w:t>
      </w:r>
    </w:p>
    <w:p w14:paraId="0D7F004A" w14:textId="40FE0E15" w:rsidR="00DB0C1C" w:rsidRDefault="00A05BA5" w:rsidP="00B70880">
      <w:pPr>
        <w:spacing w:after="0" w:line="240" w:lineRule="auto"/>
        <w:ind w:firstLine="0"/>
        <w:rPr>
          <w:rFonts w:eastAsia="Times New Roman" w:cstheme="minorHAnsi"/>
          <w:lang w:val="sv-SE"/>
        </w:rPr>
      </w:pPr>
      <w:r>
        <w:rPr>
          <w:rFonts w:eastAsia="Times New Roman" w:cstheme="minorHAnsi"/>
          <w:lang w:val="sv-SE"/>
        </w:rPr>
        <w:t>1 msk hackad färsk ingefära</w:t>
      </w:r>
    </w:p>
    <w:p w14:paraId="58BCF818" w14:textId="029D66FF" w:rsidR="00A05BA5" w:rsidRDefault="00A05BA5" w:rsidP="00B70880">
      <w:pPr>
        <w:spacing w:after="0" w:line="240" w:lineRule="auto"/>
        <w:ind w:firstLine="0"/>
        <w:rPr>
          <w:rFonts w:eastAsia="Times New Roman" w:cstheme="minorHAnsi"/>
          <w:lang w:val="sv-SE"/>
        </w:rPr>
      </w:pPr>
      <w:r>
        <w:rPr>
          <w:rFonts w:eastAsia="Times New Roman" w:cstheme="minorHAnsi"/>
          <w:lang w:val="sv-SE"/>
        </w:rPr>
        <w:t>0.5 citron, pressad saft</w:t>
      </w:r>
    </w:p>
    <w:p w14:paraId="662F6DB8" w14:textId="77FEF87D" w:rsidR="00A05BA5" w:rsidRDefault="00351B22" w:rsidP="00B70880">
      <w:pPr>
        <w:spacing w:after="0" w:line="240" w:lineRule="auto"/>
        <w:ind w:firstLine="0"/>
        <w:rPr>
          <w:rFonts w:eastAsia="Times New Roman" w:cstheme="minorHAnsi"/>
          <w:lang w:val="sv-SE"/>
        </w:rPr>
      </w:pPr>
      <w:r>
        <w:rPr>
          <w:rFonts w:eastAsia="Times New Roman" w:cstheme="minorHAnsi"/>
          <w:lang w:val="sv-SE"/>
        </w:rPr>
        <w:t>2 tsk malen spiskummin</w:t>
      </w:r>
    </w:p>
    <w:p w14:paraId="26F28894" w14:textId="698366C0" w:rsidR="00351B22" w:rsidRDefault="00351B22" w:rsidP="00B70880">
      <w:pPr>
        <w:spacing w:after="0" w:line="240" w:lineRule="auto"/>
        <w:ind w:firstLine="0"/>
        <w:rPr>
          <w:rFonts w:eastAsia="Times New Roman" w:cstheme="minorHAnsi"/>
          <w:lang w:val="sv-SE"/>
        </w:rPr>
      </w:pPr>
      <w:r>
        <w:rPr>
          <w:rFonts w:eastAsia="Times New Roman" w:cstheme="minorHAnsi"/>
          <w:lang w:val="sv-SE"/>
        </w:rPr>
        <w:t>2 tsk paprikapulver</w:t>
      </w:r>
    </w:p>
    <w:p w14:paraId="1DC50F77" w14:textId="6243EA9D" w:rsidR="00351B22" w:rsidRDefault="00B62261" w:rsidP="00B70880">
      <w:pPr>
        <w:spacing w:after="0" w:line="240" w:lineRule="auto"/>
        <w:ind w:firstLine="0"/>
        <w:rPr>
          <w:rFonts w:eastAsia="Times New Roman" w:cstheme="minorHAnsi"/>
          <w:lang w:val="sv-SE"/>
        </w:rPr>
      </w:pPr>
      <w:r>
        <w:rPr>
          <w:rFonts w:eastAsia="Times New Roman" w:cstheme="minorHAnsi"/>
          <w:lang w:val="sv-SE"/>
        </w:rPr>
        <w:t>2 tsk garam masala</w:t>
      </w:r>
    </w:p>
    <w:p w14:paraId="3E7ABFE4" w14:textId="67A340BE" w:rsidR="00B62261" w:rsidRDefault="00B62261" w:rsidP="00B70880">
      <w:pPr>
        <w:spacing w:after="0" w:line="240" w:lineRule="auto"/>
        <w:ind w:firstLine="0"/>
        <w:rPr>
          <w:rFonts w:eastAsia="Times New Roman" w:cstheme="minorHAnsi"/>
          <w:lang w:val="sv-SE"/>
        </w:rPr>
      </w:pPr>
      <w:r>
        <w:rPr>
          <w:rFonts w:eastAsia="Times New Roman" w:cstheme="minorHAnsi"/>
          <w:lang w:val="sv-SE"/>
        </w:rPr>
        <w:t>1 tsk salt</w:t>
      </w:r>
    </w:p>
    <w:p w14:paraId="3197351F" w14:textId="246CC165" w:rsidR="003808C7" w:rsidRDefault="003808C7" w:rsidP="00B70880">
      <w:pPr>
        <w:spacing w:after="0" w:line="240" w:lineRule="auto"/>
        <w:ind w:firstLine="0"/>
        <w:rPr>
          <w:rFonts w:eastAsia="Times New Roman" w:cstheme="minorHAnsi"/>
          <w:lang w:val="sv-SE"/>
        </w:rPr>
      </w:pPr>
      <w:r>
        <w:rPr>
          <w:rFonts w:eastAsia="Times New Roman" w:cstheme="minorHAnsi"/>
          <w:lang w:val="sv-SE"/>
        </w:rPr>
        <w:t>Garnityr:</w:t>
      </w:r>
    </w:p>
    <w:p w14:paraId="461108A3" w14:textId="6F8BE5F2" w:rsidR="00B62261" w:rsidRDefault="00B62261" w:rsidP="00B70880">
      <w:pPr>
        <w:spacing w:after="0" w:line="240" w:lineRule="auto"/>
        <w:ind w:firstLine="0"/>
        <w:rPr>
          <w:rFonts w:eastAsia="Times New Roman" w:cstheme="minorHAnsi"/>
          <w:lang w:val="sv-SE"/>
        </w:rPr>
      </w:pPr>
      <w:r>
        <w:rPr>
          <w:rFonts w:eastAsia="Times New Roman" w:cstheme="minorHAnsi"/>
          <w:lang w:val="sv-SE"/>
        </w:rPr>
        <w:t>Grovt hackad rostad mandel</w:t>
      </w:r>
    </w:p>
    <w:p w14:paraId="3CEDEC6B" w14:textId="4DFAB35B" w:rsidR="00A57FD8" w:rsidRDefault="00A57FD8" w:rsidP="00B70880">
      <w:pPr>
        <w:spacing w:after="0" w:line="240" w:lineRule="auto"/>
        <w:ind w:firstLine="0"/>
        <w:rPr>
          <w:rFonts w:eastAsia="Times New Roman" w:cstheme="minorHAnsi"/>
          <w:lang w:val="sv-SE"/>
        </w:rPr>
      </w:pPr>
      <w:r>
        <w:rPr>
          <w:rFonts w:eastAsia="Times New Roman" w:cstheme="minorHAnsi"/>
          <w:lang w:val="sv-SE"/>
        </w:rPr>
        <w:t>Färsk koriander</w:t>
      </w:r>
    </w:p>
    <w:p w14:paraId="1B6AE83A" w14:textId="02C2EB43" w:rsidR="00D90298" w:rsidRDefault="00D90298" w:rsidP="00B70880">
      <w:pPr>
        <w:spacing w:after="0" w:line="240" w:lineRule="auto"/>
        <w:ind w:firstLine="0"/>
        <w:rPr>
          <w:rFonts w:eastAsia="Times New Roman" w:cstheme="minorHAnsi"/>
          <w:lang w:val="sv-SE"/>
        </w:rPr>
      </w:pPr>
      <w:r>
        <w:rPr>
          <w:rFonts w:eastAsia="Times New Roman" w:cstheme="minorHAnsi"/>
          <w:lang w:val="sv-SE"/>
        </w:rPr>
        <w:t>Sås:</w:t>
      </w:r>
    </w:p>
    <w:p w14:paraId="37826C92" w14:textId="21128BEB" w:rsidR="00D90298" w:rsidRDefault="00D90298" w:rsidP="00B70880">
      <w:pPr>
        <w:spacing w:after="0" w:line="240" w:lineRule="auto"/>
        <w:ind w:firstLine="0"/>
        <w:rPr>
          <w:rFonts w:eastAsia="Times New Roman" w:cstheme="minorHAnsi"/>
          <w:lang w:val="sv-SE"/>
        </w:rPr>
      </w:pPr>
      <w:r>
        <w:rPr>
          <w:rFonts w:eastAsia="Times New Roman" w:cstheme="minorHAnsi"/>
          <w:lang w:val="sv-SE"/>
        </w:rPr>
        <w:t>1 gul lök</w:t>
      </w:r>
    </w:p>
    <w:p w14:paraId="76CFCC5F" w14:textId="5779D960" w:rsidR="00D90298" w:rsidRDefault="00D90298" w:rsidP="00B70880">
      <w:pPr>
        <w:spacing w:after="0" w:line="240" w:lineRule="auto"/>
        <w:ind w:firstLine="0"/>
        <w:rPr>
          <w:rFonts w:eastAsia="Times New Roman" w:cstheme="minorHAnsi"/>
          <w:lang w:val="sv-SE"/>
        </w:rPr>
      </w:pPr>
      <w:r>
        <w:rPr>
          <w:rFonts w:eastAsia="Times New Roman" w:cstheme="minorHAnsi"/>
          <w:lang w:val="sv-SE"/>
        </w:rPr>
        <w:t>6 vitlöksklyftor</w:t>
      </w:r>
    </w:p>
    <w:p w14:paraId="6D3F4397" w14:textId="564A78A5" w:rsidR="00DF1532" w:rsidRDefault="00DF1532" w:rsidP="00DF1532">
      <w:pPr>
        <w:spacing w:after="0" w:line="240" w:lineRule="auto"/>
        <w:ind w:firstLine="0"/>
        <w:rPr>
          <w:rFonts w:eastAsia="Times New Roman" w:cstheme="minorHAnsi"/>
          <w:lang w:val="sv-SE"/>
        </w:rPr>
      </w:pPr>
      <w:r>
        <w:rPr>
          <w:rFonts w:eastAsia="Times New Roman" w:cstheme="minorHAnsi"/>
          <w:lang w:val="sv-SE"/>
        </w:rPr>
        <w:t>2 msk finhackad färsk ingefära</w:t>
      </w:r>
    </w:p>
    <w:p w14:paraId="2F10FA02" w14:textId="30CEC6D4" w:rsidR="00DF1532" w:rsidRDefault="00FD1303" w:rsidP="00DF1532">
      <w:pPr>
        <w:spacing w:after="0" w:line="240" w:lineRule="auto"/>
        <w:ind w:firstLine="0"/>
        <w:rPr>
          <w:rFonts w:eastAsia="Times New Roman" w:cstheme="minorHAnsi"/>
          <w:lang w:val="sv-SE"/>
        </w:rPr>
      </w:pPr>
      <w:r>
        <w:rPr>
          <w:rFonts w:eastAsia="Times New Roman" w:cstheme="minorHAnsi"/>
          <w:lang w:val="sv-SE"/>
        </w:rPr>
        <w:t>3 msk rapsolja</w:t>
      </w:r>
    </w:p>
    <w:p w14:paraId="3953E5D6"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malen spiskummin</w:t>
      </w:r>
    </w:p>
    <w:p w14:paraId="4DBAA69A" w14:textId="1E951BBE" w:rsidR="00FD1303" w:rsidRPr="00CD1384" w:rsidRDefault="00FD1303" w:rsidP="00DF1532">
      <w:pPr>
        <w:spacing w:after="0" w:line="240" w:lineRule="auto"/>
        <w:ind w:firstLine="0"/>
        <w:rPr>
          <w:rFonts w:eastAsia="Times New Roman" w:cstheme="minorHAnsi"/>
          <w:lang w:val="nb-NO"/>
        </w:rPr>
      </w:pPr>
      <w:r w:rsidRPr="00CD1384">
        <w:rPr>
          <w:rFonts w:eastAsia="Times New Roman" w:cstheme="minorHAnsi"/>
          <w:lang w:val="nb-NO"/>
        </w:rPr>
        <w:t>2 tsk gurkmeja</w:t>
      </w:r>
    </w:p>
    <w:p w14:paraId="62A504AD" w14:textId="04E62A9B" w:rsidR="00DF1532"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3</w:t>
      </w:r>
      <w:r w:rsidR="00DF1532" w:rsidRPr="00CD1384">
        <w:rPr>
          <w:rFonts w:eastAsia="Times New Roman" w:cstheme="minorHAnsi"/>
          <w:lang w:val="nb-NO"/>
        </w:rPr>
        <w:t xml:space="preserve"> tsk paprikapulver</w:t>
      </w:r>
    </w:p>
    <w:p w14:paraId="7DFC6658" w14:textId="7706749E" w:rsidR="00FB35BB" w:rsidRPr="00CD1384" w:rsidRDefault="00FB35BB" w:rsidP="00DF1532">
      <w:pPr>
        <w:spacing w:after="0" w:line="240" w:lineRule="auto"/>
        <w:ind w:firstLine="0"/>
        <w:rPr>
          <w:rFonts w:eastAsia="Times New Roman" w:cstheme="minorHAnsi"/>
          <w:lang w:val="nb-NO"/>
        </w:rPr>
      </w:pPr>
      <w:r w:rsidRPr="00CD1384">
        <w:rPr>
          <w:rFonts w:eastAsia="Times New Roman" w:cstheme="minorHAnsi"/>
          <w:lang w:val="nb-NO"/>
        </w:rPr>
        <w:t>2 tsk mortlade korianderfrön</w:t>
      </w:r>
    </w:p>
    <w:p w14:paraId="6FB15B0E" w14:textId="77777777" w:rsidR="00DF1532" w:rsidRPr="00CD1384" w:rsidRDefault="00DF1532" w:rsidP="00DF1532">
      <w:pPr>
        <w:spacing w:after="0" w:line="240" w:lineRule="auto"/>
        <w:ind w:firstLine="0"/>
        <w:rPr>
          <w:rFonts w:eastAsia="Times New Roman" w:cstheme="minorHAnsi"/>
          <w:lang w:val="nb-NO"/>
        </w:rPr>
      </w:pPr>
      <w:r w:rsidRPr="00CD1384">
        <w:rPr>
          <w:rFonts w:eastAsia="Times New Roman" w:cstheme="minorHAnsi"/>
          <w:lang w:val="nb-NO"/>
        </w:rPr>
        <w:t>2 tsk garam masala</w:t>
      </w:r>
    </w:p>
    <w:p w14:paraId="2DD6C750" w14:textId="6A562F93" w:rsidR="00E7289A" w:rsidRPr="00CD1384" w:rsidRDefault="00E7289A" w:rsidP="00DF1532">
      <w:pPr>
        <w:spacing w:after="0" w:line="240" w:lineRule="auto"/>
        <w:ind w:firstLine="0"/>
        <w:rPr>
          <w:rFonts w:eastAsia="Times New Roman" w:cstheme="minorHAnsi"/>
          <w:lang w:val="nb-NO"/>
        </w:rPr>
      </w:pPr>
      <w:r w:rsidRPr="00CD1384">
        <w:rPr>
          <w:rFonts w:eastAsia="Times New Roman" w:cstheme="minorHAnsi"/>
          <w:lang w:val="nb-NO"/>
        </w:rPr>
        <w:t>2 tsk mortlad torkad chili</w:t>
      </w:r>
    </w:p>
    <w:p w14:paraId="58BA144A" w14:textId="2BC9FC5A" w:rsidR="00E7289A" w:rsidRDefault="00E7289A" w:rsidP="00DF1532">
      <w:pPr>
        <w:spacing w:after="0" w:line="240" w:lineRule="auto"/>
        <w:ind w:firstLine="0"/>
        <w:rPr>
          <w:rFonts w:eastAsia="Times New Roman" w:cstheme="minorHAnsi"/>
          <w:lang w:val="sv-SE"/>
        </w:rPr>
      </w:pPr>
      <w:r>
        <w:rPr>
          <w:rFonts w:eastAsia="Times New Roman" w:cstheme="minorHAnsi"/>
          <w:lang w:val="sv-SE"/>
        </w:rPr>
        <w:lastRenderedPageBreak/>
        <w:t>1 msk tomatpur</w:t>
      </w:r>
      <w:r w:rsidR="00292C32">
        <w:rPr>
          <w:rFonts w:eastAsia="Times New Roman" w:cstheme="minorHAnsi"/>
          <w:lang w:val="sv-SE"/>
        </w:rPr>
        <w:t>é</w:t>
      </w:r>
    </w:p>
    <w:p w14:paraId="602ADE2C" w14:textId="08C5D5D2" w:rsidR="00292C32" w:rsidRDefault="00292C32" w:rsidP="00DF1532">
      <w:pPr>
        <w:spacing w:after="0" w:line="240" w:lineRule="auto"/>
        <w:ind w:firstLine="0"/>
        <w:rPr>
          <w:rFonts w:eastAsia="Times New Roman" w:cstheme="minorHAnsi"/>
          <w:lang w:val="sv-SE"/>
        </w:rPr>
      </w:pPr>
      <w:r>
        <w:rPr>
          <w:rFonts w:eastAsia="Times New Roman" w:cstheme="minorHAnsi"/>
          <w:lang w:val="sv-SE"/>
        </w:rPr>
        <w:t>500 g passerade tomater</w:t>
      </w:r>
    </w:p>
    <w:p w14:paraId="6407DA10" w14:textId="3F477D95" w:rsidR="00292C32" w:rsidRDefault="00292C32" w:rsidP="00DF1532">
      <w:pPr>
        <w:spacing w:after="0" w:line="240" w:lineRule="auto"/>
        <w:ind w:firstLine="0"/>
        <w:rPr>
          <w:rFonts w:eastAsia="Times New Roman" w:cstheme="minorHAnsi"/>
          <w:lang w:val="sv-SE"/>
        </w:rPr>
      </w:pPr>
      <w:r>
        <w:rPr>
          <w:rFonts w:eastAsia="Times New Roman" w:cstheme="minorHAnsi"/>
          <w:lang w:val="sv-SE"/>
        </w:rPr>
        <w:t>2.5 dl vispgrädde</w:t>
      </w:r>
    </w:p>
    <w:p w14:paraId="6B2261F8" w14:textId="7BF1283D" w:rsidR="00292C32" w:rsidRDefault="00A27881" w:rsidP="00DF1532">
      <w:pPr>
        <w:spacing w:after="0" w:line="240" w:lineRule="auto"/>
        <w:ind w:firstLine="0"/>
        <w:rPr>
          <w:rFonts w:eastAsia="Times New Roman" w:cstheme="minorHAnsi"/>
          <w:lang w:val="sv-SE"/>
        </w:rPr>
      </w:pPr>
      <w:r>
        <w:rPr>
          <w:rFonts w:eastAsia="Times New Roman" w:cstheme="minorHAnsi"/>
          <w:lang w:val="sv-SE"/>
        </w:rPr>
        <w:t>2.5 dl vatten</w:t>
      </w:r>
    </w:p>
    <w:p w14:paraId="01FF0BBF" w14:textId="6C0578A2" w:rsidR="00DF1532" w:rsidRDefault="00A27881" w:rsidP="00DF1532">
      <w:pPr>
        <w:spacing w:after="0" w:line="240" w:lineRule="auto"/>
        <w:ind w:firstLine="0"/>
        <w:rPr>
          <w:rFonts w:eastAsia="Times New Roman" w:cstheme="minorHAnsi"/>
          <w:lang w:val="sv-SE"/>
        </w:rPr>
      </w:pPr>
      <w:r>
        <w:rPr>
          <w:rFonts w:eastAsia="Times New Roman" w:cstheme="minorHAnsi"/>
          <w:lang w:val="sv-SE"/>
        </w:rPr>
        <w:t>2</w:t>
      </w:r>
      <w:r w:rsidR="00DF1532">
        <w:rPr>
          <w:rFonts w:eastAsia="Times New Roman" w:cstheme="minorHAnsi"/>
          <w:lang w:val="sv-SE"/>
        </w:rPr>
        <w:t xml:space="preserve"> tsk salt</w:t>
      </w:r>
    </w:p>
    <w:p w14:paraId="0CC3A967" w14:textId="77777777" w:rsidR="00D90298" w:rsidRPr="00547CFC" w:rsidRDefault="00D90298" w:rsidP="00B70880">
      <w:pPr>
        <w:spacing w:after="0" w:line="240" w:lineRule="auto"/>
        <w:ind w:firstLine="0"/>
        <w:rPr>
          <w:rFonts w:eastAsia="Times New Roman" w:cstheme="minorHAnsi"/>
          <w:lang w:val="sv-SE"/>
        </w:rPr>
      </w:pPr>
    </w:p>
    <w:p w14:paraId="12FF4C73" w14:textId="398ECADB" w:rsidR="00B70880" w:rsidRDefault="00D72769" w:rsidP="00B70880">
      <w:pPr>
        <w:spacing w:after="0" w:line="240" w:lineRule="auto"/>
        <w:ind w:firstLine="0"/>
        <w:rPr>
          <w:rFonts w:eastAsia="Times New Roman" w:cstheme="minorHAnsi"/>
          <w:lang w:val="sv-SE"/>
        </w:rPr>
      </w:pPr>
      <w:r>
        <w:rPr>
          <w:rFonts w:eastAsia="Times New Roman" w:cstheme="minorHAnsi"/>
          <w:lang w:val="sv-SE"/>
        </w:rPr>
        <w:t>1.Skär anden i lagom stora bitar som går att trä upp på spett</w:t>
      </w:r>
    </w:p>
    <w:p w14:paraId="1106B9C0" w14:textId="475C7139" w:rsidR="00D72769" w:rsidRDefault="000908F4" w:rsidP="00B70880">
      <w:pPr>
        <w:spacing w:after="0" w:line="240" w:lineRule="auto"/>
        <w:ind w:firstLine="0"/>
        <w:rPr>
          <w:rFonts w:eastAsia="Times New Roman" w:cstheme="minorHAnsi"/>
          <w:lang w:val="sv-SE"/>
        </w:rPr>
      </w:pPr>
      <w:r>
        <w:rPr>
          <w:rFonts w:eastAsia="Times New Roman" w:cstheme="minorHAnsi"/>
          <w:lang w:val="sv-SE"/>
        </w:rPr>
        <w:t xml:space="preserve">2.Skala och </w:t>
      </w:r>
      <w:r w:rsidR="007F5031">
        <w:rPr>
          <w:rFonts w:eastAsia="Times New Roman" w:cstheme="minorHAnsi"/>
          <w:lang w:val="sv-SE"/>
        </w:rPr>
        <w:t>finhacka vitlöken, blanda med övriga marinadingredienser och marinara andbitarna i kylen minst en timme</w:t>
      </w:r>
    </w:p>
    <w:p w14:paraId="5AB95D54" w14:textId="28E67160" w:rsidR="00E61C42" w:rsidRDefault="00E61C42" w:rsidP="00B70880">
      <w:pPr>
        <w:spacing w:after="0" w:line="240" w:lineRule="auto"/>
        <w:ind w:firstLine="0"/>
        <w:rPr>
          <w:rFonts w:eastAsia="Times New Roman" w:cstheme="minorHAnsi"/>
          <w:lang w:val="sv-SE"/>
        </w:rPr>
      </w:pPr>
      <w:r>
        <w:rPr>
          <w:rFonts w:eastAsia="Times New Roman" w:cstheme="minorHAnsi"/>
          <w:lang w:val="sv-SE"/>
        </w:rPr>
        <w:t>3.Värm ugnen till 250 grader, grill eller varmluft</w:t>
      </w:r>
    </w:p>
    <w:p w14:paraId="08B8EC8A" w14:textId="1FA72203" w:rsidR="00E61C42" w:rsidRDefault="00112C88" w:rsidP="00B70880">
      <w:pPr>
        <w:spacing w:after="0" w:line="240" w:lineRule="auto"/>
        <w:ind w:firstLine="0"/>
        <w:rPr>
          <w:rFonts w:eastAsia="Times New Roman" w:cstheme="minorHAnsi"/>
          <w:lang w:val="sv-SE"/>
        </w:rPr>
      </w:pPr>
      <w:r>
        <w:rPr>
          <w:rFonts w:eastAsia="Times New Roman" w:cstheme="minorHAnsi"/>
          <w:lang w:val="sv-SE"/>
        </w:rPr>
        <w:t>4.</w:t>
      </w:r>
      <w:r w:rsidR="00762FD9">
        <w:rPr>
          <w:rFonts w:eastAsia="Times New Roman" w:cstheme="minorHAnsi"/>
          <w:lang w:val="sv-SE"/>
        </w:rPr>
        <w:t xml:space="preserve">Skala och finhacka lök och vitlök till såsen. Fräs lök, vitlök och ingefära i </w:t>
      </w:r>
      <w:r w:rsidR="00FC5B91">
        <w:rPr>
          <w:rFonts w:eastAsia="Times New Roman" w:cstheme="minorHAnsi"/>
          <w:lang w:val="sv-SE"/>
        </w:rPr>
        <w:t xml:space="preserve">olja i en gryta i cirka 3 minuter. Tillsätt kryddorna och </w:t>
      </w:r>
      <w:r w:rsidR="00E740A4">
        <w:rPr>
          <w:rFonts w:eastAsia="Times New Roman" w:cstheme="minorHAnsi"/>
          <w:lang w:val="sv-SE"/>
        </w:rPr>
        <w:t xml:space="preserve">fräs vidare några minuter. Blanda ned tomatpurén och </w:t>
      </w:r>
      <w:r w:rsidR="00F00948">
        <w:rPr>
          <w:rFonts w:eastAsia="Times New Roman" w:cstheme="minorHAnsi"/>
          <w:lang w:val="sv-SE"/>
        </w:rPr>
        <w:t xml:space="preserve">fräs en stund till. Häll i tomater, </w:t>
      </w:r>
      <w:r w:rsidR="001C1B11">
        <w:rPr>
          <w:rFonts w:eastAsia="Times New Roman" w:cstheme="minorHAnsi"/>
          <w:lang w:val="sv-SE"/>
        </w:rPr>
        <w:t xml:space="preserve">grädde, vatten och salt och låt </w:t>
      </w:r>
      <w:r w:rsidR="009B304F">
        <w:rPr>
          <w:rFonts w:eastAsia="Times New Roman" w:cstheme="minorHAnsi"/>
          <w:lang w:val="sv-SE"/>
        </w:rPr>
        <w:t>såsen koka ihop i cirka 20 minuter</w:t>
      </w:r>
    </w:p>
    <w:p w14:paraId="242EFD56" w14:textId="3387FB43" w:rsidR="00112C88" w:rsidRDefault="00112C88" w:rsidP="00B70880">
      <w:pPr>
        <w:spacing w:after="0" w:line="240" w:lineRule="auto"/>
        <w:ind w:firstLine="0"/>
        <w:rPr>
          <w:rFonts w:eastAsia="Times New Roman" w:cstheme="minorHAnsi"/>
          <w:lang w:val="sv-SE"/>
        </w:rPr>
      </w:pPr>
      <w:r>
        <w:rPr>
          <w:rFonts w:eastAsia="Times New Roman" w:cstheme="minorHAnsi"/>
          <w:lang w:val="sv-SE"/>
        </w:rPr>
        <w:t>5.Ta upp andbitarna ur marinaden</w:t>
      </w:r>
      <w:r w:rsidR="00EC3387">
        <w:rPr>
          <w:rFonts w:eastAsia="Times New Roman" w:cstheme="minorHAnsi"/>
          <w:lang w:val="sv-SE"/>
        </w:rPr>
        <w:t xml:space="preserve"> och trä upp dem på spett. Lägg spetten på en plåt </w:t>
      </w:r>
      <w:r w:rsidR="00F75DA6">
        <w:rPr>
          <w:rFonts w:eastAsia="Times New Roman" w:cstheme="minorHAnsi"/>
          <w:lang w:val="sv-SE"/>
        </w:rPr>
        <w:t>och grilla i ugnen i cirka 12 minuter</w:t>
      </w:r>
    </w:p>
    <w:p w14:paraId="3EFADD50" w14:textId="06E893A3" w:rsidR="00D97FB0" w:rsidRDefault="00D97FB0" w:rsidP="00B70880">
      <w:pPr>
        <w:spacing w:after="0" w:line="240" w:lineRule="auto"/>
        <w:ind w:firstLine="0"/>
        <w:rPr>
          <w:rFonts w:eastAsia="Times New Roman" w:cstheme="minorHAnsi"/>
          <w:lang w:val="sv-SE"/>
        </w:rPr>
      </w:pPr>
      <w:r>
        <w:rPr>
          <w:rFonts w:eastAsia="Times New Roman" w:cstheme="minorHAnsi"/>
          <w:lang w:val="sv-SE"/>
        </w:rPr>
        <w:t xml:space="preserve">6.Lossa kycklingbitarna från spetten </w:t>
      </w:r>
      <w:r w:rsidR="00475238">
        <w:rPr>
          <w:rFonts w:eastAsia="Times New Roman" w:cstheme="minorHAnsi"/>
          <w:lang w:val="sv-SE"/>
        </w:rPr>
        <w:t xml:space="preserve">och lägg ner dem i grytan. Ge grytan ett uppkok </w:t>
      </w:r>
      <w:r w:rsidR="0083493D">
        <w:rPr>
          <w:rFonts w:eastAsia="Times New Roman" w:cstheme="minorHAnsi"/>
          <w:lang w:val="sv-SE"/>
        </w:rPr>
        <w:t>och kontrollera att kycklingen är genomlagad.</w:t>
      </w:r>
      <w:r w:rsidR="00A57FD8">
        <w:rPr>
          <w:rFonts w:eastAsia="Times New Roman" w:cstheme="minorHAnsi"/>
          <w:lang w:val="sv-SE"/>
        </w:rPr>
        <w:t xml:space="preserve"> Om inte, koka mer</w:t>
      </w:r>
    </w:p>
    <w:p w14:paraId="492FFB58" w14:textId="10CCCCED" w:rsidR="00A57FD8" w:rsidRDefault="00A57FD8" w:rsidP="00B70880">
      <w:pPr>
        <w:spacing w:after="0" w:line="240" w:lineRule="auto"/>
        <w:ind w:firstLine="0"/>
        <w:rPr>
          <w:rFonts w:eastAsia="Times New Roman" w:cstheme="minorHAnsi"/>
          <w:lang w:val="sv-SE"/>
        </w:rPr>
      </w:pPr>
      <w:r>
        <w:rPr>
          <w:rFonts w:eastAsia="Times New Roman" w:cstheme="minorHAnsi"/>
          <w:lang w:val="sv-SE"/>
        </w:rPr>
        <w:t>7.Toppa med mandel och gärna lite färsk koriander</w:t>
      </w:r>
    </w:p>
    <w:p w14:paraId="67249A50" w14:textId="77777777" w:rsidR="00B70880" w:rsidRDefault="00B70880" w:rsidP="00B70880">
      <w:pPr>
        <w:spacing w:after="0" w:line="240" w:lineRule="auto"/>
        <w:rPr>
          <w:rFonts w:eastAsia="Times New Roman" w:cstheme="minorHAnsi"/>
          <w:lang w:val="sv-SE"/>
        </w:rPr>
      </w:pPr>
    </w:p>
    <w:p w14:paraId="0240D44B" w14:textId="2A89B388" w:rsidR="00B70880" w:rsidRDefault="00B70880" w:rsidP="00B70880">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6A50FA">
        <w:rPr>
          <w:rFonts w:eastAsia="Times New Roman" w:cstheme="minorHAnsi"/>
          <w:lang w:val="sv-SE"/>
        </w:rPr>
        <w:t>Ris och naanbröd</w:t>
      </w:r>
    </w:p>
    <w:p w14:paraId="4A6CC5C9" w14:textId="77777777" w:rsidR="00B70880" w:rsidRPr="00084D98" w:rsidRDefault="00B70880" w:rsidP="00A07716">
      <w:pPr>
        <w:ind w:firstLine="0"/>
        <w:rPr>
          <w:lang w:val="sv-SE"/>
        </w:rPr>
      </w:pPr>
    </w:p>
    <w:p w14:paraId="12FB9657" w14:textId="7A9F596A" w:rsidR="006A2976" w:rsidRPr="00BF0FB6" w:rsidRDefault="008F6954">
      <w:pPr>
        <w:pStyle w:val="Heading1"/>
        <w:rPr>
          <w:lang w:val="sv-SE"/>
        </w:rPr>
      </w:pPr>
      <w:bookmarkStart w:id="53" w:name="_Toc129692020"/>
      <w:r w:rsidRPr="00BF0FB6">
        <w:rPr>
          <w:lang w:val="sv-SE"/>
        </w:rPr>
        <w:lastRenderedPageBreak/>
        <w:t>Vegetariskt</w:t>
      </w:r>
      <w:bookmarkEnd w:id="53"/>
    </w:p>
    <w:p w14:paraId="1DF6FB6D" w14:textId="5832F4AB" w:rsidR="006A2976" w:rsidRPr="00BF0FB6" w:rsidRDefault="004B3E91" w:rsidP="006A2976">
      <w:pPr>
        <w:pStyle w:val="Heading2"/>
        <w:rPr>
          <w:lang w:val="sv-SE"/>
        </w:rPr>
      </w:pPr>
      <w:bookmarkStart w:id="54" w:name="_Toc129692021"/>
      <w:r w:rsidRPr="00BF0FB6">
        <w:rPr>
          <w:lang w:val="sv-SE"/>
        </w:rPr>
        <w:t>Asiatiskt</w:t>
      </w:r>
      <w:bookmarkEnd w:id="54"/>
    </w:p>
    <w:p w14:paraId="7066C812" w14:textId="14027D32" w:rsidR="006A2976" w:rsidRPr="00BF0FB6" w:rsidRDefault="004B3E91" w:rsidP="006A2976">
      <w:pPr>
        <w:pStyle w:val="Heading3"/>
        <w:rPr>
          <w:lang w:val="sv-SE"/>
        </w:rPr>
      </w:pPr>
      <w:bookmarkStart w:id="55" w:name="_Toc129692022"/>
      <w:r w:rsidRPr="00BF0FB6">
        <w:rPr>
          <w:lang w:val="sv-SE"/>
        </w:rPr>
        <w:t>Bibimbap</w:t>
      </w:r>
      <w:bookmarkEnd w:id="55"/>
    </w:p>
    <w:p w14:paraId="20AD5FD7" w14:textId="77777777" w:rsidR="004B3E91" w:rsidRDefault="004B3E91" w:rsidP="004B3E91">
      <w:pPr>
        <w:spacing w:after="0" w:line="240" w:lineRule="auto"/>
        <w:ind w:firstLine="0"/>
        <w:rPr>
          <w:rFonts w:cstheme="minorHAnsi"/>
          <w:lang w:val="sv-SE"/>
        </w:rPr>
      </w:pPr>
      <w:r>
        <w:rPr>
          <w:rFonts w:eastAsia="Times New Roman" w:cstheme="minorHAnsi"/>
          <w:lang w:val="sv-SE"/>
        </w:rPr>
        <w:t xml:space="preserve">Ursprung: </w:t>
      </w:r>
      <w:r w:rsidRPr="00963C3C">
        <w:rPr>
          <w:rFonts w:cstheme="minorHAnsi"/>
          <w:lang w:val="sv-SE"/>
        </w:rPr>
        <w:t>https://www.ica.se/recept/bibimbap-727370/</w:t>
      </w:r>
    </w:p>
    <w:p w14:paraId="3642819D" w14:textId="77777777" w:rsidR="004B3E91" w:rsidRDefault="004B3E91" w:rsidP="004B3E91">
      <w:pPr>
        <w:spacing w:after="0" w:line="240" w:lineRule="auto"/>
        <w:rPr>
          <w:rFonts w:eastAsia="Times New Roman" w:cstheme="minorHAnsi"/>
          <w:lang w:val="sv-SE"/>
        </w:rPr>
      </w:pPr>
    </w:p>
    <w:p w14:paraId="30733AF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msk japansk soja</w:t>
      </w:r>
    </w:p>
    <w:p w14:paraId="4FA97117"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strösocker</w:t>
      </w:r>
    </w:p>
    <w:p w14:paraId="32646004"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tsk sesamolja</w:t>
      </w:r>
    </w:p>
    <w:p w14:paraId="4FC43911"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msk vitt vin</w:t>
      </w:r>
    </w:p>
    <w:p w14:paraId="35CE232F"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2 rivna vitlöksklyfta</w:t>
      </w:r>
    </w:p>
    <w:p w14:paraId="40288C07" w14:textId="77777777" w:rsidR="004B3E91"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300 g </w:t>
      </w:r>
      <w:r>
        <w:rPr>
          <w:rFonts w:eastAsia="Times New Roman" w:cstheme="minorHAnsi"/>
          <w:lang w:val="sv-SE"/>
        </w:rPr>
        <w:t xml:space="preserve">tofu eller </w:t>
      </w:r>
      <w:r w:rsidRPr="00547CFC">
        <w:rPr>
          <w:rFonts w:eastAsia="Times New Roman" w:cstheme="minorHAnsi"/>
          <w:lang w:val="sv-SE"/>
        </w:rPr>
        <w:t xml:space="preserve">strimlat </w:t>
      </w:r>
      <w:r>
        <w:rPr>
          <w:rFonts w:eastAsia="Times New Roman" w:cstheme="minorHAnsi"/>
          <w:lang w:val="sv-SE"/>
        </w:rPr>
        <w:t>vilt</w:t>
      </w:r>
      <w:r w:rsidRPr="00547CFC">
        <w:rPr>
          <w:rFonts w:eastAsia="Times New Roman" w:cstheme="minorHAnsi"/>
          <w:lang w:val="sv-SE"/>
        </w:rPr>
        <w:t>kött (</w:t>
      </w:r>
      <w:r>
        <w:rPr>
          <w:rFonts w:eastAsia="Times New Roman" w:cstheme="minorHAnsi"/>
          <w:lang w:val="sv-SE"/>
        </w:rPr>
        <w:t>testa</w:t>
      </w:r>
      <w:r w:rsidRPr="00547CFC">
        <w:rPr>
          <w:rFonts w:eastAsia="Times New Roman" w:cstheme="minorHAnsi"/>
          <w:lang w:val="sv-SE"/>
        </w:rPr>
        <w:t xml:space="preserve"> </w:t>
      </w:r>
      <w:r>
        <w:rPr>
          <w:rFonts w:eastAsia="Times New Roman" w:cstheme="minorHAnsi"/>
          <w:lang w:val="sv-SE"/>
        </w:rPr>
        <w:t>hjort</w:t>
      </w:r>
      <w:r w:rsidRPr="00547CFC">
        <w:rPr>
          <w:rFonts w:eastAsia="Times New Roman" w:cstheme="minorHAnsi"/>
          <w:lang w:val="sv-SE"/>
        </w:rPr>
        <w:t>entrecôte)</w:t>
      </w:r>
    </w:p>
    <w:p w14:paraId="6E90CD1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Ris</w:t>
      </w:r>
    </w:p>
    <w:p w14:paraId="441908C8" w14:textId="77777777" w:rsidR="004B3E91" w:rsidRPr="00547CFC" w:rsidRDefault="004B3E91" w:rsidP="004B3E91">
      <w:pPr>
        <w:spacing w:after="0" w:line="240" w:lineRule="auto"/>
        <w:ind w:firstLine="0"/>
        <w:rPr>
          <w:rFonts w:eastAsia="Times New Roman" w:cstheme="minorHAnsi"/>
          <w:lang w:val="sv-SE"/>
        </w:rPr>
      </w:pPr>
      <w:r>
        <w:rPr>
          <w:rFonts w:eastAsia="Times New Roman" w:cstheme="minorHAnsi"/>
          <w:lang w:val="sv-SE"/>
        </w:rPr>
        <w:t>2</w:t>
      </w:r>
      <w:r w:rsidRPr="00547CFC">
        <w:rPr>
          <w:rFonts w:eastAsia="Times New Roman" w:cstheme="minorHAnsi"/>
          <w:lang w:val="sv-SE"/>
        </w:rPr>
        <w:t xml:space="preserve"> ägg</w:t>
      </w:r>
    </w:p>
    <w:p w14:paraId="0F72AC43"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3 dl kimchi</w:t>
      </w:r>
    </w:p>
    <w:p w14:paraId="3D474462"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 xml:space="preserve">1 sats </w:t>
      </w:r>
      <w:r>
        <w:rPr>
          <w:rFonts w:eastAsia="Times New Roman" w:cstheme="minorHAnsi"/>
          <w:lang w:val="sv-SE"/>
        </w:rPr>
        <w:t>grönkål</w:t>
      </w:r>
    </w:p>
    <w:p w14:paraId="7217265C" w14:textId="77777777" w:rsidR="004B3E91" w:rsidRPr="00547CFC" w:rsidRDefault="004B3E91" w:rsidP="004B3E91">
      <w:pPr>
        <w:spacing w:after="0" w:line="240" w:lineRule="auto"/>
        <w:ind w:firstLine="0"/>
        <w:rPr>
          <w:rFonts w:eastAsia="Times New Roman" w:cstheme="minorHAnsi"/>
          <w:lang w:val="sv-SE"/>
        </w:rPr>
      </w:pPr>
      <w:r w:rsidRPr="00547CFC">
        <w:rPr>
          <w:rFonts w:eastAsia="Times New Roman" w:cstheme="minorHAnsi"/>
          <w:lang w:val="sv-SE"/>
        </w:rPr>
        <w:t>1 sats böngroddar</w:t>
      </w:r>
    </w:p>
    <w:p w14:paraId="7D27918D"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Sriracha sås</w:t>
      </w:r>
    </w:p>
    <w:p w14:paraId="7207D16B" w14:textId="77777777" w:rsidR="004B3E91" w:rsidRDefault="004B3E91" w:rsidP="004B3E91">
      <w:pPr>
        <w:spacing w:after="0" w:line="240" w:lineRule="auto"/>
        <w:rPr>
          <w:rFonts w:eastAsia="Times New Roman" w:cstheme="minorHAnsi"/>
          <w:lang w:val="sv-SE"/>
        </w:rPr>
      </w:pPr>
    </w:p>
    <w:p w14:paraId="30F9F82C"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 xml:space="preserve">Blanda </w:t>
      </w:r>
      <w:r>
        <w:rPr>
          <w:rFonts w:eastAsia="Times New Roman" w:cstheme="minorHAnsi"/>
          <w:lang w:val="sv-SE"/>
        </w:rPr>
        <w:t xml:space="preserve">sojan, strösockret, sesamoljan, vita vinet och vitlöken </w:t>
      </w:r>
      <w:r w:rsidRPr="00AF7833">
        <w:rPr>
          <w:rFonts w:eastAsia="Times New Roman" w:cstheme="minorHAnsi"/>
          <w:lang w:val="sv-SE"/>
        </w:rPr>
        <w:t>till</w:t>
      </w:r>
      <w:r>
        <w:rPr>
          <w:rFonts w:eastAsia="Times New Roman" w:cstheme="minorHAnsi"/>
          <w:lang w:val="sv-SE"/>
        </w:rPr>
        <w:t xml:space="preserve"> en</w:t>
      </w:r>
      <w:r w:rsidRPr="00AF7833">
        <w:rPr>
          <w:rFonts w:eastAsia="Times New Roman" w:cstheme="minorHAnsi"/>
          <w:lang w:val="sv-SE"/>
        </w:rPr>
        <w:t xml:space="preserve"> marinad och blanda</w:t>
      </w:r>
      <w:r>
        <w:rPr>
          <w:rFonts w:eastAsia="Times New Roman" w:cstheme="minorHAnsi"/>
          <w:lang w:val="sv-SE"/>
        </w:rPr>
        <w:t xml:space="preserve"> tofun/</w:t>
      </w:r>
      <w:r w:rsidRPr="00AF7833">
        <w:rPr>
          <w:rFonts w:eastAsia="Times New Roman" w:cstheme="minorHAnsi"/>
          <w:lang w:val="sv-SE"/>
        </w:rPr>
        <w:t>köttet</w:t>
      </w:r>
      <w:r>
        <w:rPr>
          <w:rFonts w:eastAsia="Times New Roman" w:cstheme="minorHAnsi"/>
          <w:lang w:val="sv-SE"/>
        </w:rPr>
        <w:t xml:space="preserve"> respektive grönkålen/groddarna med marinaden</w:t>
      </w:r>
      <w:r w:rsidRPr="00AF7833">
        <w:rPr>
          <w:rFonts w:eastAsia="Times New Roman" w:cstheme="minorHAnsi"/>
          <w:lang w:val="sv-SE"/>
        </w:rPr>
        <w:t>. Låt stå minst 20 minuter.</w:t>
      </w:r>
    </w:p>
    <w:p w14:paraId="00B28508" w14:textId="77777777" w:rsidR="004B3E91" w:rsidRDefault="004B3E91" w:rsidP="004B3E91">
      <w:pPr>
        <w:spacing w:after="0" w:line="240" w:lineRule="auto"/>
        <w:ind w:firstLine="0"/>
        <w:rPr>
          <w:rFonts w:eastAsia="Times New Roman" w:cstheme="minorHAnsi"/>
          <w:lang w:val="sv-SE"/>
        </w:rPr>
      </w:pPr>
      <w:r w:rsidRPr="00AF7833">
        <w:rPr>
          <w:rFonts w:eastAsia="Times New Roman" w:cstheme="minorHAnsi"/>
          <w:lang w:val="sv-SE"/>
        </w:rPr>
        <w:t>Koka riset enligt anvisning på förpackningen.</w:t>
      </w:r>
    </w:p>
    <w:p w14:paraId="5BA63D9A"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 xml:space="preserve">Stek </w:t>
      </w:r>
      <w:r>
        <w:rPr>
          <w:rFonts w:eastAsia="Times New Roman" w:cstheme="minorHAnsi"/>
          <w:lang w:val="sv-SE"/>
        </w:rPr>
        <w:t>tofun/</w:t>
      </w:r>
      <w:r w:rsidRPr="007C0ED5">
        <w:rPr>
          <w:rFonts w:eastAsia="Times New Roman" w:cstheme="minorHAnsi"/>
          <w:lang w:val="sv-SE"/>
        </w:rPr>
        <w:t>köttet i en stekpanna på hög värme ca 5 minuter.</w:t>
      </w:r>
    </w:p>
    <w:p w14:paraId="1396118B" w14:textId="77777777" w:rsidR="004B3E91" w:rsidRDefault="004B3E91" w:rsidP="004B3E91">
      <w:pPr>
        <w:spacing w:after="0" w:line="240" w:lineRule="auto"/>
        <w:ind w:firstLine="0"/>
        <w:rPr>
          <w:rFonts w:eastAsia="Times New Roman" w:cstheme="minorHAnsi"/>
          <w:lang w:val="sv-SE"/>
        </w:rPr>
      </w:pPr>
      <w:r w:rsidRPr="007C0ED5">
        <w:rPr>
          <w:rFonts w:eastAsia="Times New Roman" w:cstheme="minorHAnsi"/>
          <w:lang w:val="sv-SE"/>
        </w:rPr>
        <w:t>Stek äggen i oljan.</w:t>
      </w:r>
    </w:p>
    <w:p w14:paraId="7F2BC334" w14:textId="77777777" w:rsidR="004B3E91" w:rsidRDefault="004B3E91" w:rsidP="004B3E91">
      <w:pPr>
        <w:spacing w:after="0" w:line="240" w:lineRule="auto"/>
        <w:rPr>
          <w:rFonts w:eastAsia="Times New Roman" w:cstheme="minorHAnsi"/>
          <w:lang w:val="sv-SE"/>
        </w:rPr>
      </w:pPr>
    </w:p>
    <w:p w14:paraId="4CECAD8E" w14:textId="77777777" w:rsidR="004B3E91" w:rsidRDefault="004B3E91" w:rsidP="004B3E91">
      <w:pPr>
        <w:spacing w:after="0" w:line="240" w:lineRule="auto"/>
        <w:ind w:firstLine="0"/>
        <w:rPr>
          <w:rFonts w:eastAsia="Times New Roman" w:cstheme="minorHAnsi"/>
          <w:lang w:val="sv-SE"/>
        </w:rPr>
      </w:pPr>
      <w:r>
        <w:rPr>
          <w:rFonts w:eastAsia="Times New Roman" w:cstheme="minorHAnsi"/>
          <w:lang w:val="sv-SE"/>
        </w:rPr>
        <w:t>Serveringsförslag: Lägg allt sorterat på tallrikar. Blanda om man vill.</w:t>
      </w:r>
    </w:p>
    <w:p w14:paraId="10A30EF5" w14:textId="44E502E8" w:rsidR="006A2976" w:rsidRPr="00656C84" w:rsidRDefault="006A2976" w:rsidP="006A2976">
      <w:pPr>
        <w:rPr>
          <w:lang w:val="sv-SE"/>
        </w:rPr>
      </w:pPr>
    </w:p>
    <w:p w14:paraId="19BAFEFA" w14:textId="43886363" w:rsidR="00656C84" w:rsidRDefault="00656C84">
      <w:pPr>
        <w:pStyle w:val="Heading1"/>
        <w:rPr>
          <w:lang w:val="sv-SE"/>
        </w:rPr>
      </w:pPr>
      <w:bookmarkStart w:id="56" w:name="_Toc129692023"/>
      <w:r>
        <w:rPr>
          <w:lang w:val="sv-SE"/>
        </w:rPr>
        <w:t>Tillbehör</w:t>
      </w:r>
      <w:bookmarkEnd w:id="56"/>
    </w:p>
    <w:p w14:paraId="0FDD60BE" w14:textId="77777777" w:rsidR="00656C84" w:rsidRPr="00656C84" w:rsidRDefault="00656C84" w:rsidP="00656C84">
      <w:pPr>
        <w:rPr>
          <w:lang w:val="sv-SE"/>
        </w:rPr>
      </w:pPr>
    </w:p>
    <w:p w14:paraId="5E3AFC99" w14:textId="53E9DF55" w:rsidR="00656C84" w:rsidRPr="00A82BEC" w:rsidRDefault="00656C84" w:rsidP="00656C84">
      <w:pPr>
        <w:pStyle w:val="Heading2"/>
        <w:rPr>
          <w:lang w:val="sv-SE"/>
        </w:rPr>
      </w:pPr>
      <w:bookmarkStart w:id="57" w:name="_Toc129692024"/>
      <w:r w:rsidRPr="00A82BEC">
        <w:rPr>
          <w:lang w:val="sv-SE"/>
        </w:rPr>
        <w:t>Potatis</w:t>
      </w:r>
      <w:bookmarkEnd w:id="57"/>
    </w:p>
    <w:p w14:paraId="4E29A6FB" w14:textId="107731A5" w:rsidR="00656C84" w:rsidRPr="00A82BEC" w:rsidRDefault="00656C84" w:rsidP="00656C84">
      <w:pPr>
        <w:pStyle w:val="Heading3"/>
        <w:rPr>
          <w:lang w:val="sv-SE"/>
        </w:rPr>
      </w:pPr>
      <w:bookmarkStart w:id="58" w:name="_Toc129692025"/>
      <w:r w:rsidRPr="00A82BEC">
        <w:rPr>
          <w:lang w:val="sv-SE"/>
        </w:rPr>
        <w:t>Hasselbackspotatis</w:t>
      </w:r>
      <w:bookmarkEnd w:id="58"/>
    </w:p>
    <w:p w14:paraId="4FEB08ED" w14:textId="77777777" w:rsidR="00656C84" w:rsidRDefault="00656C84" w:rsidP="00656C84">
      <w:pPr>
        <w:spacing w:after="0" w:line="240" w:lineRule="auto"/>
        <w:ind w:firstLine="0"/>
        <w:rPr>
          <w:rFonts w:eastAsia="Times New Roman" w:cstheme="minorHAnsi"/>
          <w:lang w:val="sv-SE"/>
        </w:rPr>
      </w:pPr>
      <w:r>
        <w:rPr>
          <w:rFonts w:eastAsia="Times New Roman" w:cstheme="minorHAnsi"/>
          <w:lang w:val="sv-SE"/>
        </w:rPr>
        <w:t>Ursprung: recepten.se</w:t>
      </w:r>
    </w:p>
    <w:p w14:paraId="06C2415F" w14:textId="77777777" w:rsidR="00656C84" w:rsidRDefault="00656C84" w:rsidP="00656C84">
      <w:pPr>
        <w:spacing w:after="0" w:line="240" w:lineRule="auto"/>
        <w:rPr>
          <w:rFonts w:eastAsia="Times New Roman" w:cstheme="minorHAnsi"/>
          <w:lang w:val="sv-SE"/>
        </w:rPr>
      </w:pPr>
    </w:p>
    <w:p w14:paraId="655281BF"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29486AFC"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ca 2-3 msk (ca 25-40 g) smör</w:t>
      </w:r>
    </w:p>
    <w:p w14:paraId="5A3CFCEB" w14:textId="77777777" w:rsidR="00656C84" w:rsidRPr="00B93903" w:rsidRDefault="00656C84" w:rsidP="00656C84">
      <w:pPr>
        <w:spacing w:after="0" w:line="240" w:lineRule="auto"/>
        <w:ind w:firstLine="0"/>
        <w:rPr>
          <w:rFonts w:eastAsia="Times New Roman" w:cstheme="minorHAnsi"/>
          <w:lang w:val="nb-NO"/>
        </w:rPr>
      </w:pPr>
      <w:r w:rsidRPr="00B93903">
        <w:rPr>
          <w:rFonts w:eastAsia="Times New Roman" w:cstheme="minorHAnsi"/>
          <w:lang w:val="nb-NO"/>
        </w:rPr>
        <w:t>0,5 tsk salt</w:t>
      </w:r>
    </w:p>
    <w:p w14:paraId="70BFA620"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0,5 dl ströbröd</w:t>
      </w:r>
    </w:p>
    <w:p w14:paraId="035502E7" w14:textId="77777777" w:rsidR="00656C84" w:rsidRDefault="00656C84" w:rsidP="00656C84">
      <w:pPr>
        <w:spacing w:after="0" w:line="240" w:lineRule="auto"/>
        <w:rPr>
          <w:rFonts w:eastAsia="Times New Roman" w:cstheme="minorHAnsi"/>
          <w:lang w:val="sv-SE"/>
        </w:rPr>
      </w:pPr>
    </w:p>
    <w:p w14:paraId="6F5D1355" w14:textId="77777777" w:rsidR="00656C84" w:rsidRPr="008D4AC2" w:rsidRDefault="00656C84" w:rsidP="00656C84">
      <w:pPr>
        <w:spacing w:after="0" w:line="240" w:lineRule="auto"/>
        <w:ind w:firstLine="0"/>
        <w:rPr>
          <w:rFonts w:eastAsia="Times New Roman" w:cstheme="minorHAnsi"/>
          <w:lang w:val="sv-SE"/>
        </w:rPr>
      </w:pPr>
      <w:r>
        <w:rPr>
          <w:rFonts w:eastAsia="Times New Roman" w:cstheme="minorHAnsi"/>
          <w:lang w:val="sv-SE"/>
        </w:rPr>
        <w:t xml:space="preserve">Ställ ugnen på </w:t>
      </w:r>
      <w:r w:rsidRPr="008D4AC2">
        <w:rPr>
          <w:rFonts w:eastAsia="Times New Roman" w:cstheme="minorHAnsi"/>
          <w:lang w:val="sv-SE"/>
        </w:rPr>
        <w:t>225 °C</w:t>
      </w:r>
      <w:r>
        <w:rPr>
          <w:rFonts w:eastAsia="Times New Roman" w:cstheme="minorHAnsi"/>
          <w:lang w:val="sv-SE"/>
        </w:rPr>
        <w:t xml:space="preserve"> över och under värme.</w:t>
      </w:r>
    </w:p>
    <w:p w14:paraId="60BBA5A8"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Skala potatisen.</w:t>
      </w:r>
    </w:p>
    <w:p w14:paraId="19CEFFAA"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8 st (ca 600 g) jämnstora potatisar</w:t>
      </w:r>
    </w:p>
    <w:p w14:paraId="3532EA3C" w14:textId="77777777" w:rsidR="00656C84" w:rsidRPr="008D4AC2" w:rsidRDefault="00656C84" w:rsidP="00656C84">
      <w:pPr>
        <w:spacing w:after="0" w:line="240" w:lineRule="auto"/>
        <w:ind w:firstLine="0"/>
        <w:rPr>
          <w:rFonts w:eastAsia="Times New Roman" w:cstheme="minorHAnsi"/>
          <w:lang w:val="sv-SE"/>
        </w:rPr>
      </w:pPr>
      <w:r w:rsidRPr="008D4AC2">
        <w:rPr>
          <w:rFonts w:eastAsia="Times New Roman" w:cstheme="minorHAnsi"/>
          <w:lang w:val="sv-SE"/>
        </w:rPr>
        <w:t>Skär potatisen i tunna skivor men inte helt igenom.</w:t>
      </w:r>
    </w:p>
    <w:p w14:paraId="7D50D297" w14:textId="77777777" w:rsidR="00656C84" w:rsidRPr="00024D72"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Lägg potatisarna med den skårade sidan uppåt i en ugnssäker form.</w:t>
      </w:r>
    </w:p>
    <w:p w14:paraId="20ABE00C" w14:textId="77777777" w:rsidR="00656C84" w:rsidRDefault="00656C84" w:rsidP="00656C84">
      <w:pPr>
        <w:spacing w:after="0" w:line="240" w:lineRule="auto"/>
        <w:ind w:firstLine="0"/>
        <w:rPr>
          <w:rFonts w:eastAsia="Times New Roman" w:cstheme="minorHAnsi"/>
          <w:lang w:val="sv-SE"/>
        </w:rPr>
      </w:pPr>
      <w:r w:rsidRPr="00024D72">
        <w:rPr>
          <w:rFonts w:eastAsia="Times New Roman" w:cstheme="minorHAnsi"/>
          <w:lang w:val="sv-SE"/>
        </w:rPr>
        <w:t>Använd gärna bakplåtspapper så slipper du diska.</w:t>
      </w:r>
    </w:p>
    <w:p w14:paraId="7CBEE321" w14:textId="77777777" w:rsidR="00656C84" w:rsidRPr="00024D72" w:rsidRDefault="00656C84" w:rsidP="00656C84">
      <w:pPr>
        <w:spacing w:after="0" w:line="240" w:lineRule="auto"/>
        <w:ind w:firstLine="0"/>
        <w:rPr>
          <w:rFonts w:eastAsia="Times New Roman" w:cstheme="minorHAnsi"/>
          <w:lang w:val="sv-SE"/>
        </w:rPr>
      </w:pPr>
      <w:r>
        <w:rPr>
          <w:rFonts w:eastAsia="Times New Roman" w:cstheme="minorHAnsi"/>
          <w:lang w:val="sv-SE"/>
        </w:rPr>
        <w:t>Skär</w:t>
      </w:r>
      <w:r w:rsidRPr="00024D72">
        <w:rPr>
          <w:rFonts w:eastAsia="Times New Roman" w:cstheme="minorHAnsi"/>
          <w:lang w:val="sv-SE"/>
        </w:rPr>
        <w:t xml:space="preserve"> smör</w:t>
      </w:r>
      <w:r>
        <w:rPr>
          <w:rFonts w:eastAsia="Times New Roman" w:cstheme="minorHAnsi"/>
          <w:lang w:val="sv-SE"/>
        </w:rPr>
        <w:t xml:space="preserve"> med osthyvel och lägg</w:t>
      </w:r>
      <w:r w:rsidRPr="00024D72">
        <w:rPr>
          <w:rFonts w:eastAsia="Times New Roman" w:cstheme="minorHAnsi"/>
          <w:lang w:val="sv-SE"/>
        </w:rPr>
        <w:t xml:space="preserve"> på varje potatis.</w:t>
      </w:r>
    </w:p>
    <w:p w14:paraId="421C60B9" w14:textId="77777777" w:rsidR="00656C8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Ställ in potatisen mitt i ugnen i 225°C i 25 minuter.</w:t>
      </w:r>
    </w:p>
    <w:p w14:paraId="55B77D3C"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 xml:space="preserve">Ta ut potatisen från ugnen och </w:t>
      </w:r>
      <w:r>
        <w:rPr>
          <w:rFonts w:eastAsia="Times New Roman" w:cstheme="minorHAnsi"/>
          <w:lang w:val="sv-SE"/>
        </w:rPr>
        <w:t>ha</w:t>
      </w:r>
      <w:r w:rsidRPr="00246EF4">
        <w:rPr>
          <w:rFonts w:eastAsia="Times New Roman" w:cstheme="minorHAnsi"/>
          <w:lang w:val="sv-SE"/>
        </w:rPr>
        <w:t xml:space="preserve"> på ytterligare smör som smälter ner i skårorna.</w:t>
      </w:r>
    </w:p>
    <w:p w14:paraId="7B4C5371" w14:textId="77777777" w:rsidR="00656C84" w:rsidRPr="00246EF4" w:rsidRDefault="00656C84" w:rsidP="00656C84">
      <w:pPr>
        <w:spacing w:after="0" w:line="240" w:lineRule="auto"/>
        <w:ind w:firstLine="0"/>
        <w:rPr>
          <w:rFonts w:eastAsia="Times New Roman" w:cstheme="minorHAnsi"/>
          <w:lang w:val="sv-SE"/>
        </w:rPr>
      </w:pPr>
      <w:r w:rsidRPr="00246EF4">
        <w:rPr>
          <w:rFonts w:eastAsia="Times New Roman" w:cstheme="minorHAnsi"/>
          <w:lang w:val="sv-SE"/>
        </w:rPr>
        <w:t>Strö på salt och ströbröd.</w:t>
      </w:r>
    </w:p>
    <w:p w14:paraId="3A29FE6D" w14:textId="77777777" w:rsidR="00656C84" w:rsidRPr="00D03C47" w:rsidRDefault="00656C84" w:rsidP="00656C84">
      <w:pPr>
        <w:ind w:firstLine="0"/>
        <w:rPr>
          <w:rFonts w:cstheme="minorHAnsi"/>
          <w:lang w:val="sv-SE"/>
        </w:rPr>
      </w:pPr>
      <w:r w:rsidRPr="00D03C47">
        <w:rPr>
          <w:rFonts w:cstheme="minorHAnsi"/>
          <w:lang w:val="sv-SE"/>
        </w:rPr>
        <w:t>Ställ in potatisen i ugnen igen och baka ytterligare minst 20 minuter eller tills den är mjuk, känn med en provsticka.</w:t>
      </w:r>
    </w:p>
    <w:p w14:paraId="7812767C" w14:textId="77777777" w:rsidR="00656C84" w:rsidRDefault="00656C84" w:rsidP="00120E8C">
      <w:pPr>
        <w:ind w:firstLine="0"/>
        <w:rPr>
          <w:rFonts w:cstheme="minorHAnsi"/>
          <w:lang w:val="sv-SE"/>
        </w:rPr>
      </w:pPr>
      <w:r>
        <w:rPr>
          <w:rFonts w:cstheme="minorHAnsi"/>
          <w:lang w:val="sv-SE"/>
        </w:rPr>
        <w:lastRenderedPageBreak/>
        <w:t>Serveringstips: Till något annat</w:t>
      </w:r>
    </w:p>
    <w:p w14:paraId="47B830E7" w14:textId="77777777" w:rsidR="00656C84" w:rsidRPr="00DF5211" w:rsidRDefault="00656C84" w:rsidP="00656C84">
      <w:pPr>
        <w:rPr>
          <w:lang w:val="sv-SE"/>
        </w:rPr>
      </w:pPr>
    </w:p>
    <w:p w14:paraId="691D17DC" w14:textId="62B925D9" w:rsidR="00DF5211" w:rsidRPr="00DF5211" w:rsidRDefault="00DF5211" w:rsidP="00DF5211">
      <w:pPr>
        <w:pStyle w:val="Heading2"/>
        <w:rPr>
          <w:lang w:val="sv-SE"/>
        </w:rPr>
      </w:pPr>
      <w:bookmarkStart w:id="59" w:name="_Toc129692026"/>
      <w:r w:rsidRPr="00DF5211">
        <w:rPr>
          <w:lang w:val="sv-SE"/>
        </w:rPr>
        <w:t>Så</w:t>
      </w:r>
      <w:r>
        <w:rPr>
          <w:lang w:val="sv-SE"/>
        </w:rPr>
        <w:t>ser</w:t>
      </w:r>
      <w:bookmarkEnd w:id="59"/>
    </w:p>
    <w:p w14:paraId="73EDD5AA" w14:textId="6F54E76F" w:rsidR="00DF5211" w:rsidRPr="00A82BEC" w:rsidRDefault="00DF5211" w:rsidP="00DF5211">
      <w:pPr>
        <w:pStyle w:val="Heading3"/>
        <w:rPr>
          <w:lang w:val="sv-SE"/>
        </w:rPr>
      </w:pPr>
      <w:bookmarkStart w:id="60" w:name="_Toc129692027"/>
      <w:r w:rsidRPr="00A82BEC">
        <w:rPr>
          <w:lang w:val="sv-SE"/>
        </w:rPr>
        <w:t>Löksås</w:t>
      </w:r>
      <w:bookmarkEnd w:id="60"/>
    </w:p>
    <w:p w14:paraId="5D8E6AFF" w14:textId="77777777" w:rsidR="00DF5211" w:rsidRPr="002D0F3D" w:rsidRDefault="00DF5211" w:rsidP="00DF5211">
      <w:pPr>
        <w:ind w:firstLine="0"/>
        <w:rPr>
          <w:rFonts w:cstheme="minorHAnsi"/>
          <w:lang w:val="de-DE"/>
        </w:rPr>
      </w:pPr>
      <w:r w:rsidRPr="002D0F3D">
        <w:rPr>
          <w:rFonts w:cstheme="minorHAnsi"/>
          <w:lang w:val="de-DE"/>
        </w:rPr>
        <w:t>Ursprung: https://www.ica.se/recept/loksas-724253/</w:t>
      </w:r>
    </w:p>
    <w:p w14:paraId="3BAB8ECE" w14:textId="77777777" w:rsidR="00DF5211" w:rsidRDefault="00DF5211" w:rsidP="00DF5211">
      <w:pPr>
        <w:ind w:firstLine="0"/>
        <w:rPr>
          <w:rFonts w:cstheme="minorHAnsi"/>
          <w:lang w:val="sv-SE"/>
        </w:rPr>
      </w:pPr>
      <w:r>
        <w:rPr>
          <w:rFonts w:cstheme="minorHAnsi"/>
          <w:lang w:val="sv-SE"/>
        </w:rPr>
        <w:t>3 gula lökar</w:t>
      </w:r>
    </w:p>
    <w:p w14:paraId="3F924A54" w14:textId="77777777" w:rsidR="00DF5211" w:rsidRDefault="00DF5211" w:rsidP="00DF5211">
      <w:pPr>
        <w:ind w:firstLine="0"/>
        <w:rPr>
          <w:rFonts w:cstheme="minorHAnsi"/>
          <w:lang w:val="sv-SE"/>
        </w:rPr>
      </w:pPr>
      <w:r>
        <w:rPr>
          <w:rFonts w:cstheme="minorHAnsi"/>
          <w:lang w:val="sv-SE"/>
        </w:rPr>
        <w:t>25g smör</w:t>
      </w:r>
    </w:p>
    <w:p w14:paraId="6A3A5C05" w14:textId="77777777" w:rsidR="00DF5211" w:rsidRDefault="00DF5211" w:rsidP="00DF5211">
      <w:pPr>
        <w:ind w:firstLine="0"/>
        <w:rPr>
          <w:rFonts w:cstheme="minorHAnsi"/>
          <w:lang w:val="sv-SE"/>
        </w:rPr>
      </w:pPr>
      <w:r>
        <w:rPr>
          <w:rFonts w:cstheme="minorHAnsi"/>
          <w:lang w:val="sv-SE"/>
        </w:rPr>
        <w:t>2.5 msk vetemjöl</w:t>
      </w:r>
    </w:p>
    <w:p w14:paraId="5BE90E0C" w14:textId="77777777" w:rsidR="00DF5211" w:rsidRDefault="00DF5211" w:rsidP="00DF5211">
      <w:pPr>
        <w:ind w:firstLine="0"/>
        <w:rPr>
          <w:rFonts w:cstheme="minorHAnsi"/>
          <w:lang w:val="sv-SE"/>
        </w:rPr>
      </w:pPr>
      <w:r>
        <w:rPr>
          <w:rFonts w:cstheme="minorHAnsi"/>
          <w:lang w:val="sv-SE"/>
        </w:rPr>
        <w:t>3.5 dl mjölk</w:t>
      </w:r>
    </w:p>
    <w:p w14:paraId="16CCC139" w14:textId="77777777" w:rsidR="00DF5211" w:rsidRDefault="00DF5211" w:rsidP="00DF5211">
      <w:pPr>
        <w:ind w:firstLine="0"/>
        <w:rPr>
          <w:rFonts w:cstheme="minorHAnsi"/>
          <w:lang w:val="sv-SE"/>
        </w:rPr>
      </w:pPr>
      <w:r>
        <w:rPr>
          <w:rFonts w:cstheme="minorHAnsi"/>
          <w:lang w:val="sv-SE"/>
        </w:rPr>
        <w:t>2 dl vispgrädde</w:t>
      </w:r>
    </w:p>
    <w:p w14:paraId="481D5989" w14:textId="77777777" w:rsidR="00DF5211" w:rsidRDefault="00DF5211" w:rsidP="00DF5211">
      <w:pPr>
        <w:ind w:firstLine="0"/>
        <w:rPr>
          <w:rFonts w:cstheme="minorHAnsi"/>
          <w:lang w:val="sv-SE"/>
        </w:rPr>
      </w:pPr>
      <w:r>
        <w:rPr>
          <w:rFonts w:cstheme="minorHAnsi"/>
          <w:lang w:val="sv-SE"/>
        </w:rPr>
        <w:t>0.5 grönsaksbuljongtärning</w:t>
      </w:r>
    </w:p>
    <w:p w14:paraId="2900AE98" w14:textId="77777777" w:rsidR="00DF5211" w:rsidRDefault="00DF5211" w:rsidP="00DF5211">
      <w:pPr>
        <w:ind w:firstLine="0"/>
        <w:rPr>
          <w:rFonts w:cstheme="minorHAnsi"/>
          <w:lang w:val="sv-SE"/>
        </w:rPr>
      </w:pPr>
      <w:r>
        <w:rPr>
          <w:rFonts w:cstheme="minorHAnsi"/>
          <w:lang w:val="sv-SE"/>
        </w:rPr>
        <w:t>Salt</w:t>
      </w:r>
    </w:p>
    <w:p w14:paraId="1A36BE2F" w14:textId="77777777" w:rsidR="00DF5211" w:rsidRDefault="00DF5211" w:rsidP="00DF5211">
      <w:pPr>
        <w:ind w:firstLine="0"/>
        <w:rPr>
          <w:rFonts w:cstheme="minorHAnsi"/>
          <w:lang w:val="sv-SE"/>
        </w:rPr>
      </w:pPr>
      <w:r>
        <w:rPr>
          <w:rFonts w:cstheme="minorHAnsi"/>
          <w:lang w:val="sv-SE"/>
        </w:rPr>
        <w:t>Vitpeppar</w:t>
      </w:r>
    </w:p>
    <w:p w14:paraId="412AD70F" w14:textId="77777777" w:rsidR="00DF5211" w:rsidRDefault="00DF5211" w:rsidP="00DF5211">
      <w:pPr>
        <w:ind w:firstLine="0"/>
        <w:rPr>
          <w:rFonts w:cstheme="minorHAnsi"/>
          <w:lang w:val="sv-SE"/>
        </w:rPr>
      </w:pPr>
      <w:r w:rsidRPr="00B0218E">
        <w:rPr>
          <w:rFonts w:cstheme="minorHAnsi"/>
          <w:lang w:val="sv-SE"/>
        </w:rPr>
        <w:t>Skala och skiva löken i tunna skivor. Stek den mjuk i smöret på medelvärme i en stor kastrull eller stekpanna.</w:t>
      </w:r>
    </w:p>
    <w:p w14:paraId="238926F4" w14:textId="77777777" w:rsidR="00DF5211" w:rsidRDefault="00DF5211" w:rsidP="00DF5211">
      <w:pPr>
        <w:ind w:firstLine="0"/>
        <w:rPr>
          <w:rFonts w:cstheme="minorHAnsi"/>
          <w:lang w:val="sv-SE"/>
        </w:rPr>
      </w:pPr>
      <w:r w:rsidRPr="00494F8A">
        <w:rPr>
          <w:rFonts w:cstheme="minorHAnsi"/>
          <w:lang w:val="sv-SE"/>
        </w:rPr>
        <w:t>Strö vetemjölet över löken och rör runt. Tillsätt mjölk och grädde under omrörning. Smula ner buljongtärningen. Sjud löksåsen 5-10 minuter på svag värme och rör om då och då.</w:t>
      </w:r>
    </w:p>
    <w:p w14:paraId="5FA82393" w14:textId="77777777" w:rsidR="00DF5211" w:rsidRDefault="00DF5211" w:rsidP="00DF5211">
      <w:pPr>
        <w:ind w:firstLine="0"/>
        <w:rPr>
          <w:rFonts w:cstheme="minorHAnsi"/>
          <w:lang w:val="sv-SE"/>
        </w:rPr>
      </w:pPr>
      <w:r w:rsidRPr="00801938">
        <w:rPr>
          <w:rFonts w:cstheme="minorHAnsi"/>
          <w:lang w:val="sv-SE"/>
        </w:rPr>
        <w:t>Späd eventuellt med mer mjölk så att såsen får lagom såskonsistens. Smaka av med salt och vitpeppar.</w:t>
      </w:r>
    </w:p>
    <w:p w14:paraId="50699C70" w14:textId="77777777" w:rsidR="00DF5211" w:rsidRPr="00D03C47" w:rsidRDefault="00DF5211" w:rsidP="00DF5211">
      <w:pPr>
        <w:ind w:firstLine="0"/>
        <w:rPr>
          <w:rFonts w:cstheme="minorHAnsi"/>
          <w:lang w:val="sv-SE"/>
        </w:rPr>
      </w:pPr>
      <w:r>
        <w:rPr>
          <w:rFonts w:cstheme="minorHAnsi"/>
          <w:lang w:val="sv-SE"/>
        </w:rPr>
        <w:lastRenderedPageBreak/>
        <w:t>Serveringstips: Till pannbiff och kokt potatis</w:t>
      </w:r>
    </w:p>
    <w:p w14:paraId="273F70AF" w14:textId="77777777" w:rsidR="00DF5211" w:rsidRPr="00DF5211" w:rsidRDefault="00DF5211" w:rsidP="00DF5211">
      <w:pPr>
        <w:rPr>
          <w:lang w:val="sv-SE"/>
        </w:rPr>
      </w:pPr>
    </w:p>
    <w:p w14:paraId="65CE2BC9" w14:textId="1429FFEA" w:rsidR="00DF5211" w:rsidRPr="00A82BEC" w:rsidRDefault="00DF5211" w:rsidP="00DF5211">
      <w:pPr>
        <w:pStyle w:val="Heading3"/>
        <w:rPr>
          <w:lang w:val="sv-SE"/>
        </w:rPr>
      </w:pPr>
      <w:bookmarkStart w:id="61" w:name="_Toc129692028"/>
      <w:r w:rsidRPr="00A82BEC">
        <w:rPr>
          <w:lang w:val="sv-SE"/>
        </w:rPr>
        <w:t>Vitvinssås</w:t>
      </w:r>
      <w:bookmarkEnd w:id="61"/>
    </w:p>
    <w:p w14:paraId="53727CE6"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Ursprung: </w:t>
      </w:r>
      <w:r w:rsidRPr="00C36658">
        <w:rPr>
          <w:rFonts w:ascii="Calibri" w:hAnsi="Calibri" w:cs="Calibri"/>
          <w:lang w:val="sv-SE"/>
        </w:rPr>
        <w:t>https://www.youtube.com/watch?v=HfCv0iZEwZE</w:t>
      </w:r>
    </w:p>
    <w:p w14:paraId="6A2E5D3E" w14:textId="77777777" w:rsidR="00DF5211" w:rsidRPr="00F17DCA" w:rsidRDefault="00DF5211" w:rsidP="00DF5211">
      <w:pPr>
        <w:pStyle w:val="NormalWeb"/>
        <w:spacing w:before="0" w:beforeAutospacing="0" w:after="0" w:afterAutospacing="0"/>
        <w:rPr>
          <w:rFonts w:ascii="Calibri" w:hAnsi="Calibri" w:cs="Calibri"/>
          <w:lang w:val="sv-SE"/>
        </w:rPr>
      </w:pPr>
    </w:p>
    <w:p w14:paraId="0FBBFDA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1 schalottenlök el. Halv gul lök</w:t>
      </w:r>
    </w:p>
    <w:p w14:paraId="39FD9E65"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2 dl vitt vin</w:t>
      </w:r>
    </w:p>
    <w:p w14:paraId="51B2562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fiskbuljong el. 2 msk fiskfond och 3 dl vatten</w:t>
      </w:r>
    </w:p>
    <w:p w14:paraId="41A0826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3 dl grädde</w:t>
      </w:r>
    </w:p>
    <w:p w14:paraId="45B811B2"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Salt och vitpeppar</w:t>
      </w:r>
    </w:p>
    <w:p w14:paraId="418BB6CD"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w:t>
      </w:r>
    </w:p>
    <w:p w14:paraId="27F0A7D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Hacka löken och stek i grytan i smör.</w:t>
      </w:r>
    </w:p>
    <w:p w14:paraId="5663ED59"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på vitt vin.</w:t>
      </w:r>
    </w:p>
    <w:p w14:paraId="52954E0A"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4DFC64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Häll i buljongen.</w:t>
      </w:r>
    </w:p>
    <w:p w14:paraId="57C55F50"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49E666A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Sila bort löken.</w:t>
      </w:r>
    </w:p>
    <w:p w14:paraId="26FC6E9B"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ned till hälften</w:t>
      </w:r>
    </w:p>
    <w:p w14:paraId="3D2BFFA8"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 xml:space="preserve">Häll i vispgrädde. </w:t>
      </w:r>
    </w:p>
    <w:p w14:paraId="5BFBB795" w14:textId="77777777" w:rsidR="00DF5211"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Reducera till lagom tjocklek.</w:t>
      </w:r>
    </w:p>
    <w:p w14:paraId="62BEAA04" w14:textId="77777777" w:rsidR="00DF5211" w:rsidRPr="00F17DCA" w:rsidRDefault="00DF5211" w:rsidP="00DF5211">
      <w:pPr>
        <w:pStyle w:val="NormalWeb"/>
        <w:spacing w:before="0" w:beforeAutospacing="0" w:after="0" w:afterAutospacing="0"/>
        <w:rPr>
          <w:rFonts w:ascii="Calibri" w:hAnsi="Calibri" w:cs="Calibri"/>
          <w:lang w:val="sv-SE"/>
        </w:rPr>
      </w:pPr>
    </w:p>
    <w:p w14:paraId="478D41F4" w14:textId="77777777" w:rsidR="00DF5211" w:rsidRPr="00F17DCA" w:rsidRDefault="00DF5211" w:rsidP="00DF5211">
      <w:pPr>
        <w:pStyle w:val="NormalWeb"/>
        <w:spacing w:before="0" w:beforeAutospacing="0" w:after="0" w:afterAutospacing="0"/>
        <w:rPr>
          <w:rFonts w:ascii="Calibri" w:hAnsi="Calibri" w:cs="Calibri"/>
          <w:lang w:val="sv-SE"/>
        </w:rPr>
      </w:pPr>
      <w:r w:rsidRPr="00F17DCA">
        <w:rPr>
          <w:rFonts w:ascii="Calibri" w:hAnsi="Calibri" w:cs="Calibri"/>
          <w:lang w:val="sv-SE"/>
        </w:rPr>
        <w:t>Serveringstips: Till gös och kokt potatis</w:t>
      </w:r>
    </w:p>
    <w:p w14:paraId="2A4B7C77" w14:textId="77777777" w:rsidR="00DF5211" w:rsidRDefault="00DF5211" w:rsidP="00DF5211">
      <w:pPr>
        <w:rPr>
          <w:lang w:val="sv-SE"/>
        </w:rPr>
      </w:pPr>
    </w:p>
    <w:p w14:paraId="5587C53D" w14:textId="3B793893" w:rsidR="00C332C2" w:rsidRPr="00A82BEC" w:rsidRDefault="00C332C2" w:rsidP="00C332C2">
      <w:pPr>
        <w:pStyle w:val="Heading3"/>
        <w:rPr>
          <w:lang w:val="sv-SE"/>
        </w:rPr>
      </w:pPr>
      <w:bookmarkStart w:id="62" w:name="_Toc129692029"/>
      <w:r>
        <w:rPr>
          <w:lang w:val="sv-SE"/>
        </w:rPr>
        <w:lastRenderedPageBreak/>
        <w:t>Grönpepparsås</w:t>
      </w:r>
      <w:bookmarkEnd w:id="62"/>
    </w:p>
    <w:p w14:paraId="54A68A34" w14:textId="566A9D5F" w:rsidR="00C332C2" w:rsidRPr="002D0F3D" w:rsidRDefault="00C332C2" w:rsidP="00C332C2">
      <w:pPr>
        <w:ind w:firstLine="0"/>
        <w:rPr>
          <w:rFonts w:cstheme="minorHAnsi"/>
          <w:lang w:val="de-DE"/>
        </w:rPr>
      </w:pPr>
      <w:r w:rsidRPr="002D0F3D">
        <w:rPr>
          <w:rFonts w:cstheme="minorHAnsi"/>
          <w:lang w:val="de-DE"/>
        </w:rPr>
        <w:t xml:space="preserve">Ursprung: </w:t>
      </w:r>
      <w:r w:rsidR="00C85FD6" w:rsidRPr="00C85FD6">
        <w:rPr>
          <w:rFonts w:cstheme="minorHAnsi"/>
          <w:lang w:val="de-DE"/>
        </w:rPr>
        <w:t>https://www.foodfolder.se/ikoketmedanders/gronpepparsas/</w:t>
      </w:r>
    </w:p>
    <w:p w14:paraId="1410CCF4" w14:textId="426C920C" w:rsidR="00C332C2" w:rsidRDefault="00C85FD6" w:rsidP="00C332C2">
      <w:pPr>
        <w:ind w:firstLine="0"/>
        <w:rPr>
          <w:rFonts w:cstheme="minorHAnsi"/>
          <w:lang w:val="sv-SE"/>
        </w:rPr>
      </w:pPr>
      <w:r>
        <w:rPr>
          <w:rFonts w:cstheme="minorHAnsi"/>
          <w:lang w:val="sv-SE"/>
        </w:rPr>
        <w:t>1</w:t>
      </w:r>
      <w:r w:rsidR="00C332C2">
        <w:rPr>
          <w:rFonts w:cstheme="minorHAnsi"/>
          <w:lang w:val="sv-SE"/>
        </w:rPr>
        <w:t xml:space="preserve"> gula lök</w:t>
      </w:r>
      <w:r>
        <w:rPr>
          <w:rFonts w:cstheme="minorHAnsi"/>
          <w:lang w:val="sv-SE"/>
        </w:rPr>
        <w:t xml:space="preserve"> eller 3 scharlottenlökar</w:t>
      </w:r>
    </w:p>
    <w:p w14:paraId="63935ADF" w14:textId="70102589" w:rsidR="00C332C2" w:rsidRDefault="00C85FD6" w:rsidP="00C332C2">
      <w:pPr>
        <w:ind w:firstLine="0"/>
        <w:rPr>
          <w:rFonts w:cstheme="minorHAnsi"/>
          <w:lang w:val="sv-SE"/>
        </w:rPr>
      </w:pPr>
      <w:r>
        <w:rPr>
          <w:rFonts w:cstheme="minorHAnsi"/>
          <w:lang w:val="sv-SE"/>
        </w:rPr>
        <w:t>50</w:t>
      </w:r>
      <w:r w:rsidR="00C332C2">
        <w:rPr>
          <w:rFonts w:cstheme="minorHAnsi"/>
          <w:lang w:val="sv-SE"/>
        </w:rPr>
        <w:t>g smör</w:t>
      </w:r>
    </w:p>
    <w:p w14:paraId="2711F9A0" w14:textId="0ACB8CC3" w:rsidR="00C332C2" w:rsidRDefault="00071504" w:rsidP="00C332C2">
      <w:pPr>
        <w:ind w:firstLine="0"/>
        <w:rPr>
          <w:rFonts w:cstheme="minorHAnsi"/>
          <w:lang w:val="sv-SE"/>
        </w:rPr>
      </w:pPr>
      <w:r>
        <w:rPr>
          <w:rFonts w:cstheme="minorHAnsi"/>
          <w:lang w:val="sv-SE"/>
        </w:rPr>
        <w:t>1 burk grönpeppar i lag (Santa Maria</w:t>
      </w:r>
    </w:p>
    <w:p w14:paraId="77A23614" w14:textId="1236CA40" w:rsidR="00C332C2" w:rsidRDefault="00071504" w:rsidP="00C332C2">
      <w:pPr>
        <w:ind w:firstLine="0"/>
        <w:rPr>
          <w:rFonts w:cstheme="minorHAnsi"/>
          <w:lang w:val="sv-SE"/>
        </w:rPr>
      </w:pPr>
      <w:r>
        <w:rPr>
          <w:rFonts w:cstheme="minorHAnsi"/>
          <w:lang w:val="sv-SE"/>
        </w:rPr>
        <w:t>0.5</w:t>
      </w:r>
      <w:r w:rsidR="00C332C2">
        <w:rPr>
          <w:rFonts w:cstheme="minorHAnsi"/>
          <w:lang w:val="sv-SE"/>
        </w:rPr>
        <w:t xml:space="preserve"> dl </w:t>
      </w:r>
      <w:r>
        <w:rPr>
          <w:rFonts w:cstheme="minorHAnsi"/>
          <w:lang w:val="sv-SE"/>
        </w:rPr>
        <w:t>whiskey</w:t>
      </w:r>
    </w:p>
    <w:p w14:paraId="25019DFF" w14:textId="3A8BE8E7" w:rsidR="00C332C2" w:rsidRDefault="00071504" w:rsidP="00C332C2">
      <w:pPr>
        <w:ind w:firstLine="0"/>
        <w:rPr>
          <w:rFonts w:cstheme="minorHAnsi"/>
          <w:lang w:val="sv-SE"/>
        </w:rPr>
      </w:pPr>
      <w:r>
        <w:rPr>
          <w:rFonts w:cstheme="minorHAnsi"/>
          <w:lang w:val="sv-SE"/>
        </w:rPr>
        <w:t>3</w:t>
      </w:r>
      <w:r w:rsidR="00C332C2">
        <w:rPr>
          <w:rFonts w:cstheme="minorHAnsi"/>
          <w:lang w:val="sv-SE"/>
        </w:rPr>
        <w:t xml:space="preserve"> dl vispgrädde</w:t>
      </w:r>
    </w:p>
    <w:p w14:paraId="4A16F583" w14:textId="2C052A4A" w:rsidR="00C332C2" w:rsidRDefault="002B74A0" w:rsidP="00C332C2">
      <w:pPr>
        <w:ind w:firstLine="0"/>
        <w:rPr>
          <w:rFonts w:cstheme="minorHAnsi"/>
          <w:lang w:val="sv-SE"/>
        </w:rPr>
      </w:pPr>
      <w:r>
        <w:rPr>
          <w:rFonts w:cstheme="minorHAnsi"/>
          <w:lang w:val="sv-SE"/>
        </w:rPr>
        <w:t>1.5 msk</w:t>
      </w:r>
      <w:r w:rsidR="00071504">
        <w:rPr>
          <w:rFonts w:cstheme="minorHAnsi"/>
          <w:lang w:val="sv-SE"/>
        </w:rPr>
        <w:t xml:space="preserve"> </w:t>
      </w:r>
      <w:r>
        <w:rPr>
          <w:rFonts w:cstheme="minorHAnsi"/>
          <w:lang w:val="sv-SE"/>
        </w:rPr>
        <w:t xml:space="preserve">koncentrerad </w:t>
      </w:r>
      <w:r w:rsidR="00071504">
        <w:rPr>
          <w:rFonts w:cstheme="minorHAnsi"/>
          <w:lang w:val="sv-SE"/>
        </w:rPr>
        <w:t>g</w:t>
      </w:r>
      <w:r w:rsidR="00C332C2">
        <w:rPr>
          <w:rFonts w:cstheme="minorHAnsi"/>
          <w:lang w:val="sv-SE"/>
        </w:rPr>
        <w:t>rönsaks</w:t>
      </w:r>
      <w:r>
        <w:rPr>
          <w:rFonts w:cstheme="minorHAnsi"/>
          <w:lang w:val="sv-SE"/>
        </w:rPr>
        <w:t>fond</w:t>
      </w:r>
      <w:r w:rsidR="00F35D39">
        <w:rPr>
          <w:rFonts w:cstheme="minorHAnsi"/>
          <w:lang w:val="sv-SE"/>
        </w:rPr>
        <w:t xml:space="preserve"> blandad med 3 dl vatten</w:t>
      </w:r>
    </w:p>
    <w:p w14:paraId="3EF21048" w14:textId="01B087D1" w:rsidR="00306BED" w:rsidRDefault="00306BED" w:rsidP="00C332C2">
      <w:pPr>
        <w:ind w:firstLine="0"/>
        <w:rPr>
          <w:rFonts w:cstheme="minorHAnsi"/>
          <w:lang w:val="sv-SE"/>
        </w:rPr>
      </w:pPr>
      <w:r>
        <w:rPr>
          <w:rFonts w:cstheme="minorHAnsi"/>
          <w:lang w:val="sv-SE"/>
        </w:rPr>
        <w:t>1 msk japansk soya</w:t>
      </w:r>
    </w:p>
    <w:p w14:paraId="6DD56D11" w14:textId="77777777" w:rsidR="00C332C2" w:rsidRDefault="00C332C2" w:rsidP="00C332C2">
      <w:pPr>
        <w:ind w:firstLine="0"/>
        <w:rPr>
          <w:rFonts w:cstheme="minorHAnsi"/>
          <w:lang w:val="sv-SE"/>
        </w:rPr>
      </w:pPr>
      <w:r>
        <w:rPr>
          <w:rFonts w:cstheme="minorHAnsi"/>
          <w:lang w:val="sv-SE"/>
        </w:rPr>
        <w:t>Salt</w:t>
      </w:r>
    </w:p>
    <w:p w14:paraId="2FC61425" w14:textId="4D8F96C1" w:rsidR="00C332C2" w:rsidRDefault="00306BED" w:rsidP="00C332C2">
      <w:pPr>
        <w:ind w:firstLine="0"/>
        <w:rPr>
          <w:rFonts w:cstheme="minorHAnsi"/>
          <w:lang w:val="sv-SE"/>
        </w:rPr>
      </w:pPr>
      <w:r>
        <w:rPr>
          <w:rFonts w:cstheme="minorHAnsi"/>
          <w:lang w:val="sv-SE"/>
        </w:rPr>
        <w:t>Svart</w:t>
      </w:r>
      <w:r w:rsidR="00C332C2">
        <w:rPr>
          <w:rFonts w:cstheme="minorHAnsi"/>
          <w:lang w:val="sv-SE"/>
        </w:rPr>
        <w:t>peppar</w:t>
      </w:r>
    </w:p>
    <w:p w14:paraId="79093A38" w14:textId="07ED2F98" w:rsidR="00481872" w:rsidRDefault="00481872" w:rsidP="00C332C2">
      <w:pPr>
        <w:ind w:firstLine="0"/>
        <w:rPr>
          <w:rFonts w:cstheme="minorHAnsi"/>
          <w:lang w:val="sv-SE"/>
        </w:rPr>
      </w:pPr>
      <w:r w:rsidRPr="00481872">
        <w:rPr>
          <w:rFonts w:cstheme="minorHAnsi"/>
          <w:lang w:val="sv-SE"/>
        </w:rPr>
        <w:t>Hacka lök och häll av grönpeppar.</w:t>
      </w:r>
    </w:p>
    <w:p w14:paraId="20E5B968" w14:textId="04A485B1" w:rsidR="00481872" w:rsidRDefault="00481872" w:rsidP="00C332C2">
      <w:pPr>
        <w:ind w:firstLine="0"/>
        <w:rPr>
          <w:rFonts w:cstheme="minorHAnsi"/>
          <w:lang w:val="sv-SE"/>
        </w:rPr>
      </w:pPr>
      <w:r w:rsidRPr="00481872">
        <w:rPr>
          <w:rFonts w:cstheme="minorHAnsi"/>
          <w:lang w:val="sv-SE"/>
        </w:rPr>
        <w:t>Fräs lök och grönpeppar i smör en stund tills löken mjuknar.</w:t>
      </w:r>
    </w:p>
    <w:p w14:paraId="1EB9E2F0" w14:textId="733FF618" w:rsidR="00481872" w:rsidRDefault="00936593" w:rsidP="00C332C2">
      <w:pPr>
        <w:ind w:firstLine="0"/>
        <w:rPr>
          <w:rFonts w:cstheme="minorHAnsi"/>
          <w:lang w:val="sv-SE"/>
        </w:rPr>
      </w:pPr>
      <w:r w:rsidRPr="00936593">
        <w:rPr>
          <w:rFonts w:cstheme="minorHAnsi"/>
          <w:lang w:val="sv-SE"/>
        </w:rPr>
        <w:t>Häll på whiskey, inte under fläkten om det skulle börja flamma upp, tillsätt sedan fonden och koka ner till hälften</w:t>
      </w:r>
      <w:r w:rsidR="00F35D39">
        <w:rPr>
          <w:rFonts w:cstheme="minorHAnsi"/>
          <w:lang w:val="sv-SE"/>
        </w:rPr>
        <w:t xml:space="preserve"> (kan ta mindre vatten till fonden så går det fortare</w:t>
      </w:r>
      <w:r w:rsidR="00B93903">
        <w:rPr>
          <w:rFonts w:cstheme="minorHAnsi"/>
          <w:lang w:val="sv-SE"/>
        </w:rPr>
        <w:t>)</w:t>
      </w:r>
      <w:r w:rsidRPr="00936593">
        <w:rPr>
          <w:rFonts w:cstheme="minorHAnsi"/>
          <w:lang w:val="sv-SE"/>
        </w:rPr>
        <w:t>.</w:t>
      </w:r>
    </w:p>
    <w:p w14:paraId="72DFC672" w14:textId="5E0BF546" w:rsidR="00936593" w:rsidRDefault="00652912" w:rsidP="00C332C2">
      <w:pPr>
        <w:ind w:firstLine="0"/>
        <w:rPr>
          <w:rFonts w:cstheme="minorHAnsi"/>
          <w:lang w:val="sv-SE"/>
        </w:rPr>
      </w:pPr>
      <w:r w:rsidRPr="00652912">
        <w:rPr>
          <w:rFonts w:cstheme="minorHAnsi"/>
          <w:lang w:val="sv-SE"/>
        </w:rPr>
        <w:lastRenderedPageBreak/>
        <w:t>Ha i grädde, soya och eventuellt lite steksky om du steker lite kött samtidigt.</w:t>
      </w:r>
    </w:p>
    <w:p w14:paraId="606C98FA" w14:textId="210652F8" w:rsidR="00652912" w:rsidRDefault="00652912" w:rsidP="00C332C2">
      <w:pPr>
        <w:ind w:firstLine="0"/>
        <w:rPr>
          <w:rFonts w:cstheme="minorHAnsi"/>
          <w:lang w:val="sv-SE"/>
        </w:rPr>
      </w:pPr>
      <w:r w:rsidRPr="00652912">
        <w:rPr>
          <w:rFonts w:cstheme="minorHAnsi"/>
          <w:lang w:val="sv-SE"/>
        </w:rPr>
        <w:t>Koka ner till önskad konsistens och smaka av med salt och svartpeppar.</w:t>
      </w:r>
    </w:p>
    <w:p w14:paraId="5D8DAB39" w14:textId="5232B44B" w:rsidR="00C332C2" w:rsidRPr="00D03C47" w:rsidRDefault="00C332C2" w:rsidP="00C332C2">
      <w:pPr>
        <w:ind w:firstLine="0"/>
        <w:rPr>
          <w:rFonts w:cstheme="minorHAnsi"/>
          <w:lang w:val="sv-SE"/>
        </w:rPr>
      </w:pPr>
      <w:r>
        <w:rPr>
          <w:rFonts w:cstheme="minorHAnsi"/>
          <w:lang w:val="sv-SE"/>
        </w:rPr>
        <w:t xml:space="preserve">Serveringstips: Till </w:t>
      </w:r>
      <w:r w:rsidR="00B93903">
        <w:rPr>
          <w:rFonts w:cstheme="minorHAnsi"/>
          <w:lang w:val="sv-SE"/>
        </w:rPr>
        <w:t>dovbiff/lax</w:t>
      </w:r>
      <w:r>
        <w:rPr>
          <w:rFonts w:cstheme="minorHAnsi"/>
          <w:lang w:val="sv-SE"/>
        </w:rPr>
        <w:t xml:space="preserve"> och kokt </w:t>
      </w:r>
      <w:r w:rsidR="00B93903">
        <w:rPr>
          <w:rFonts w:cstheme="minorHAnsi"/>
          <w:lang w:val="sv-SE"/>
        </w:rPr>
        <w:t xml:space="preserve">pressad </w:t>
      </w:r>
      <w:r>
        <w:rPr>
          <w:rFonts w:cstheme="minorHAnsi"/>
          <w:lang w:val="sv-SE"/>
        </w:rPr>
        <w:t>potatis</w:t>
      </w:r>
    </w:p>
    <w:p w14:paraId="39DFB0A0" w14:textId="77777777" w:rsidR="00C332C2" w:rsidRPr="00DF5211" w:rsidRDefault="00C332C2" w:rsidP="00DF5211">
      <w:pPr>
        <w:rPr>
          <w:lang w:val="sv-SE"/>
        </w:rPr>
      </w:pPr>
    </w:p>
    <w:p w14:paraId="647C7342" w14:textId="4433F28A" w:rsidR="00DF5211" w:rsidRPr="00A82BEC" w:rsidRDefault="00DF5211" w:rsidP="00DF5211">
      <w:pPr>
        <w:pStyle w:val="Heading3"/>
        <w:rPr>
          <w:lang w:val="sv-SE"/>
        </w:rPr>
      </w:pPr>
      <w:bookmarkStart w:id="63" w:name="_Toc129692030"/>
      <w:r w:rsidRPr="00A82BEC">
        <w:rPr>
          <w:lang w:val="sv-SE"/>
        </w:rPr>
        <w:t>Ostsås</w:t>
      </w:r>
      <w:bookmarkEnd w:id="63"/>
    </w:p>
    <w:p w14:paraId="49C489D4" w14:textId="77777777" w:rsidR="00DF5211" w:rsidRPr="00D8203B" w:rsidRDefault="00DF5211" w:rsidP="00DF5211">
      <w:pPr>
        <w:ind w:firstLine="0"/>
        <w:rPr>
          <w:rFonts w:cstheme="minorHAnsi"/>
          <w:lang w:val="de-DE"/>
        </w:rPr>
      </w:pPr>
      <w:r w:rsidRPr="00D8203B">
        <w:rPr>
          <w:rFonts w:cstheme="minorHAnsi"/>
          <w:lang w:val="de-DE"/>
        </w:rPr>
        <w:t>Ursprung: https://www.javligtgott.se/vegansk-lasagne-med-bartafars/</w:t>
      </w:r>
    </w:p>
    <w:p w14:paraId="13E875FE" w14:textId="77777777" w:rsidR="00DF5211" w:rsidRPr="00F4238C" w:rsidRDefault="00DF5211" w:rsidP="00DF5211">
      <w:pPr>
        <w:ind w:firstLine="0"/>
        <w:rPr>
          <w:rFonts w:cstheme="minorHAnsi"/>
          <w:lang w:val="sv-SE"/>
        </w:rPr>
      </w:pPr>
      <w:r w:rsidRPr="00F4238C">
        <w:rPr>
          <w:rFonts w:cstheme="minorHAnsi"/>
          <w:lang w:val="sv-SE"/>
        </w:rPr>
        <w:t xml:space="preserve">75 g </w:t>
      </w:r>
      <w:r>
        <w:rPr>
          <w:rFonts w:cstheme="minorHAnsi"/>
          <w:lang w:val="sv-SE"/>
        </w:rPr>
        <w:t>margarin el. smör</w:t>
      </w:r>
    </w:p>
    <w:p w14:paraId="58033AEF" w14:textId="77777777" w:rsidR="00DF5211" w:rsidRPr="00F4238C" w:rsidRDefault="00DF5211" w:rsidP="00DF5211">
      <w:pPr>
        <w:ind w:firstLine="0"/>
        <w:rPr>
          <w:rFonts w:cstheme="minorHAnsi"/>
          <w:lang w:val="sv-SE"/>
        </w:rPr>
      </w:pPr>
      <w:r w:rsidRPr="00F4238C">
        <w:rPr>
          <w:rFonts w:cstheme="minorHAnsi"/>
          <w:lang w:val="sv-SE"/>
        </w:rPr>
        <w:t>1 dl vetemjöl</w:t>
      </w:r>
    </w:p>
    <w:p w14:paraId="0EF8BC5E" w14:textId="77777777" w:rsidR="00DF5211" w:rsidRPr="00F4238C" w:rsidRDefault="00DF5211" w:rsidP="00DF5211">
      <w:pPr>
        <w:ind w:firstLine="0"/>
        <w:rPr>
          <w:rFonts w:cstheme="minorHAnsi"/>
          <w:lang w:val="sv-SE"/>
        </w:rPr>
      </w:pPr>
      <w:r w:rsidRPr="00F4238C">
        <w:rPr>
          <w:rFonts w:cstheme="minorHAnsi"/>
          <w:lang w:val="sv-SE"/>
        </w:rPr>
        <w:t xml:space="preserve">1 liter </w:t>
      </w:r>
      <w:r>
        <w:rPr>
          <w:rFonts w:cstheme="minorHAnsi"/>
          <w:lang w:val="sv-SE"/>
        </w:rPr>
        <w:t>Oatly mjölk</w:t>
      </w:r>
    </w:p>
    <w:p w14:paraId="775F17F2" w14:textId="77777777" w:rsidR="00DF5211" w:rsidRPr="00F4238C" w:rsidRDefault="00DF5211" w:rsidP="00DF5211">
      <w:pPr>
        <w:ind w:firstLine="0"/>
        <w:rPr>
          <w:rFonts w:cstheme="minorHAnsi"/>
          <w:lang w:val="sv-SE"/>
        </w:rPr>
      </w:pPr>
      <w:r w:rsidRPr="00F4238C">
        <w:rPr>
          <w:rFonts w:cstheme="minorHAnsi"/>
          <w:lang w:val="sv-SE"/>
        </w:rPr>
        <w:t>200 g ost</w:t>
      </w:r>
    </w:p>
    <w:p w14:paraId="162688CA" w14:textId="77777777" w:rsidR="00DF5211" w:rsidRPr="00F4238C" w:rsidRDefault="00DF5211" w:rsidP="00DF5211">
      <w:pPr>
        <w:ind w:firstLine="0"/>
        <w:rPr>
          <w:rFonts w:cstheme="minorHAnsi"/>
          <w:lang w:val="sv-SE"/>
        </w:rPr>
      </w:pPr>
      <w:r w:rsidRPr="00F4238C">
        <w:rPr>
          <w:rFonts w:cstheme="minorHAnsi"/>
          <w:lang w:val="sv-SE"/>
        </w:rPr>
        <w:t>1 krm muskot, efter smak</w:t>
      </w:r>
    </w:p>
    <w:p w14:paraId="5F5A7A2F" w14:textId="77777777" w:rsidR="00DF5211" w:rsidRDefault="00DF5211" w:rsidP="00DF5211">
      <w:pPr>
        <w:ind w:firstLine="0"/>
        <w:rPr>
          <w:rFonts w:cstheme="minorHAnsi"/>
          <w:lang w:val="sv-SE"/>
        </w:rPr>
      </w:pPr>
      <w:r w:rsidRPr="00F4238C">
        <w:rPr>
          <w:rFonts w:cstheme="minorHAnsi"/>
          <w:lang w:val="sv-SE"/>
        </w:rPr>
        <w:t>Rikligt med salt och vitpeppar</w:t>
      </w:r>
    </w:p>
    <w:p w14:paraId="2D0E3DE2" w14:textId="77777777" w:rsidR="00DF5211" w:rsidRPr="00FD4216" w:rsidRDefault="00DF5211" w:rsidP="00DF5211">
      <w:pPr>
        <w:ind w:firstLine="0"/>
        <w:rPr>
          <w:rFonts w:cstheme="minorHAnsi"/>
          <w:lang w:val="sv-SE"/>
        </w:rPr>
      </w:pPr>
      <w:r w:rsidRPr="00FD4216">
        <w:rPr>
          <w:rFonts w:cstheme="minorHAnsi"/>
          <w:lang w:val="sv-SE"/>
        </w:rPr>
        <w:t>Hetta upp en kastrull på åtminstone 1,5 liter med margarin i botten. När margarinet har smält rör du ner mjölet och vispar så allt blandas.</w:t>
      </w:r>
    </w:p>
    <w:p w14:paraId="1668D4A8" w14:textId="77777777" w:rsidR="00DF5211" w:rsidRPr="00FD4216" w:rsidRDefault="00DF5211" w:rsidP="00DF5211">
      <w:pPr>
        <w:ind w:firstLine="0"/>
        <w:rPr>
          <w:rFonts w:cstheme="minorHAnsi"/>
          <w:lang w:val="sv-SE"/>
        </w:rPr>
      </w:pPr>
      <w:r w:rsidRPr="00FD4216">
        <w:rPr>
          <w:rFonts w:cstheme="minorHAnsi"/>
          <w:lang w:val="sv-SE"/>
        </w:rPr>
        <w:t>Fortsätt bryna mjöl och smörblandningen i någon minut så mjölet tillagas lite. Då blir det godare och du slipper mjölsmaken.</w:t>
      </w:r>
    </w:p>
    <w:p w14:paraId="4EB2E46E" w14:textId="77777777" w:rsidR="00DF5211" w:rsidRPr="00FD4216" w:rsidRDefault="00DF5211" w:rsidP="00DF5211">
      <w:pPr>
        <w:ind w:firstLine="0"/>
        <w:rPr>
          <w:rFonts w:cstheme="minorHAnsi"/>
          <w:lang w:val="sv-SE"/>
        </w:rPr>
      </w:pPr>
      <w:r w:rsidRPr="00FD4216">
        <w:rPr>
          <w:rFonts w:cstheme="minorHAnsi"/>
          <w:lang w:val="sv-SE"/>
        </w:rPr>
        <w:lastRenderedPageBreak/>
        <w:t xml:space="preserve">Vispa därefter ner 2-3 dl </w:t>
      </w:r>
      <w:r>
        <w:rPr>
          <w:rFonts w:cstheme="minorHAnsi"/>
          <w:lang w:val="sv-SE"/>
        </w:rPr>
        <w:t>Oatly</w:t>
      </w:r>
      <w:r w:rsidRPr="00FD4216">
        <w:rPr>
          <w:rFonts w:cstheme="minorHAnsi"/>
          <w:lang w:val="sv-SE"/>
        </w:rPr>
        <w:t xml:space="preserve"> i taget, vispa bort alla klumpar och låt koka upp innan du häller i nästa omgång. Detta förhindrar klumpar och ger dig kontroll över hur tjock sås du vill ha. När all dryck är nervispad är du klar. Rör konstant om i botten så länge såsen står på plattan, den bränns lätt i botten annars.</w:t>
      </w:r>
    </w:p>
    <w:p w14:paraId="3FF24107" w14:textId="77777777" w:rsidR="00DF5211" w:rsidRPr="00FD4216" w:rsidRDefault="00DF5211" w:rsidP="00DF5211">
      <w:pPr>
        <w:ind w:firstLine="0"/>
        <w:rPr>
          <w:rFonts w:cstheme="minorHAnsi"/>
          <w:lang w:val="sv-SE"/>
        </w:rPr>
      </w:pPr>
      <w:r w:rsidRPr="00FD4216">
        <w:rPr>
          <w:rFonts w:cstheme="minorHAnsi"/>
          <w:lang w:val="sv-SE"/>
        </w:rPr>
        <w:t>Smaka av med salt, vitpeppar och muskot. Du vill ha en smakrik och mustig sås.</w:t>
      </w:r>
    </w:p>
    <w:p w14:paraId="4BB5870E" w14:textId="77777777" w:rsidR="00DF5211" w:rsidRPr="00FD4216" w:rsidRDefault="00DF5211" w:rsidP="00DF5211">
      <w:pPr>
        <w:ind w:firstLine="0"/>
        <w:rPr>
          <w:rFonts w:cstheme="minorHAnsi"/>
          <w:lang w:val="sv-SE"/>
        </w:rPr>
      </w:pPr>
      <w:r w:rsidRPr="00FD4216">
        <w:rPr>
          <w:rFonts w:cstheme="minorHAnsi"/>
          <w:lang w:val="sv-SE"/>
        </w:rPr>
        <w:t>Riv osten på grova sidan av ett rivjärn.</w:t>
      </w:r>
    </w:p>
    <w:p w14:paraId="0E0AF1F1" w14:textId="77777777" w:rsidR="00DF5211" w:rsidRDefault="00DF5211" w:rsidP="00DF5211">
      <w:pPr>
        <w:ind w:firstLine="0"/>
        <w:rPr>
          <w:rFonts w:cstheme="minorHAnsi"/>
          <w:lang w:val="sv-SE"/>
        </w:rPr>
      </w:pPr>
      <w:r w:rsidRPr="00FD4216">
        <w:rPr>
          <w:rFonts w:cstheme="minorHAnsi"/>
          <w:lang w:val="sv-SE"/>
        </w:rPr>
        <w:t>Sänk värmen på plattan rejält och vänd ner osten i såsen. Rör om tills den smält, utan att såsen kokar upp. Smaka av på nytt och justera med mer ost om du inte tycker att det smakar ostigt nog. Håll såsen varm tills det är dags att använda den, kallnar den så stelnar den.</w:t>
      </w:r>
    </w:p>
    <w:p w14:paraId="54F05376" w14:textId="77777777" w:rsidR="00DF5211" w:rsidRDefault="00DF5211" w:rsidP="00DF5211">
      <w:pPr>
        <w:ind w:firstLine="0"/>
        <w:rPr>
          <w:rFonts w:cstheme="minorHAnsi"/>
          <w:lang w:val="sv-SE"/>
        </w:rPr>
      </w:pPr>
      <w:r>
        <w:rPr>
          <w:rFonts w:cstheme="minorHAnsi"/>
          <w:lang w:val="sv-SE"/>
        </w:rPr>
        <w:t>Serveringstips: som ingrediens i viltlasagne.</w:t>
      </w:r>
    </w:p>
    <w:p w14:paraId="0EC74746" w14:textId="77777777" w:rsidR="001A19F6" w:rsidRDefault="001A19F6" w:rsidP="00DF5211">
      <w:pPr>
        <w:ind w:firstLine="0"/>
        <w:rPr>
          <w:rFonts w:cstheme="minorHAnsi"/>
          <w:lang w:val="sv-SE"/>
        </w:rPr>
      </w:pPr>
    </w:p>
    <w:p w14:paraId="25EB1CFC" w14:textId="4FC2351B" w:rsidR="001A19F6" w:rsidRPr="00A82BEC" w:rsidRDefault="001A19F6" w:rsidP="001A19F6">
      <w:pPr>
        <w:pStyle w:val="Heading3"/>
        <w:rPr>
          <w:lang w:val="sv-SE"/>
        </w:rPr>
      </w:pPr>
      <w:bookmarkStart w:id="64" w:name="_Toc129692031"/>
      <w:r>
        <w:rPr>
          <w:lang w:val="sv-SE"/>
        </w:rPr>
        <w:t>Enkel gräddsås</w:t>
      </w:r>
      <w:bookmarkEnd w:id="64"/>
    </w:p>
    <w:p w14:paraId="47C3B275" w14:textId="7E95FBBB" w:rsidR="001A19F6" w:rsidRPr="00D8203B" w:rsidRDefault="001A19F6" w:rsidP="001A19F6">
      <w:pPr>
        <w:ind w:firstLine="0"/>
        <w:rPr>
          <w:rFonts w:cstheme="minorHAnsi"/>
          <w:lang w:val="de-DE"/>
        </w:rPr>
      </w:pPr>
      <w:r w:rsidRPr="00D8203B">
        <w:rPr>
          <w:rFonts w:cstheme="minorHAnsi"/>
          <w:lang w:val="de-DE"/>
        </w:rPr>
        <w:t xml:space="preserve">Ursprung: </w:t>
      </w:r>
      <w:r w:rsidR="00F7254A" w:rsidRPr="00F7254A">
        <w:rPr>
          <w:rFonts w:cstheme="minorHAnsi"/>
          <w:lang w:val="de-DE"/>
        </w:rPr>
        <w:t>https://www.mytaste.se/recept/enkel-gr%C3%A4dds%C3%A5s-4-portioner-806918507</w:t>
      </w:r>
    </w:p>
    <w:p w14:paraId="17CC6995" w14:textId="77777777" w:rsidR="007113A9" w:rsidRPr="007113A9" w:rsidRDefault="007113A9" w:rsidP="007113A9">
      <w:pPr>
        <w:ind w:firstLine="0"/>
        <w:rPr>
          <w:rFonts w:cstheme="minorHAnsi"/>
          <w:lang w:val="sv-SE"/>
        </w:rPr>
      </w:pPr>
      <w:r w:rsidRPr="007113A9">
        <w:rPr>
          <w:rFonts w:cstheme="minorHAnsi"/>
          <w:lang w:val="sv-SE"/>
        </w:rPr>
        <w:t>3 dl grädde</w:t>
      </w:r>
    </w:p>
    <w:p w14:paraId="17FB2830" w14:textId="62D319F8" w:rsidR="007113A9" w:rsidRPr="007113A9" w:rsidRDefault="007113A9" w:rsidP="007113A9">
      <w:pPr>
        <w:ind w:firstLine="0"/>
        <w:rPr>
          <w:rFonts w:cstheme="minorHAnsi"/>
          <w:lang w:val="sv-SE"/>
        </w:rPr>
      </w:pPr>
      <w:r w:rsidRPr="007113A9">
        <w:rPr>
          <w:rFonts w:cstheme="minorHAnsi"/>
          <w:lang w:val="sv-SE"/>
        </w:rPr>
        <w:t xml:space="preserve">2 msk </w:t>
      </w:r>
      <w:r>
        <w:rPr>
          <w:rFonts w:cstheme="minorHAnsi"/>
          <w:lang w:val="sv-SE"/>
        </w:rPr>
        <w:t>grönsaks</w:t>
      </w:r>
      <w:r w:rsidRPr="007113A9">
        <w:rPr>
          <w:rFonts w:cstheme="minorHAnsi"/>
          <w:lang w:val="sv-SE"/>
        </w:rPr>
        <w:t>fond (konc)</w:t>
      </w:r>
    </w:p>
    <w:p w14:paraId="19416F9D" w14:textId="01B6725A" w:rsidR="007113A9" w:rsidRPr="007113A9" w:rsidRDefault="007113A9" w:rsidP="007113A9">
      <w:pPr>
        <w:ind w:firstLine="0"/>
        <w:rPr>
          <w:rFonts w:cstheme="minorHAnsi"/>
          <w:lang w:val="sv-SE"/>
        </w:rPr>
      </w:pPr>
      <w:r w:rsidRPr="007113A9">
        <w:rPr>
          <w:rFonts w:cstheme="minorHAnsi"/>
          <w:lang w:val="sv-SE"/>
        </w:rPr>
        <w:t>maizena</w:t>
      </w:r>
    </w:p>
    <w:p w14:paraId="393FF85A" w14:textId="7E639A05" w:rsidR="00F7254A" w:rsidRDefault="007113A9" w:rsidP="007113A9">
      <w:pPr>
        <w:ind w:firstLine="0"/>
        <w:rPr>
          <w:rFonts w:cstheme="minorHAnsi"/>
          <w:lang w:val="sv-SE"/>
        </w:rPr>
      </w:pPr>
      <w:r w:rsidRPr="007113A9">
        <w:rPr>
          <w:rFonts w:cstheme="minorHAnsi"/>
          <w:lang w:val="sv-SE"/>
        </w:rPr>
        <w:t>1 tsk soja</w:t>
      </w:r>
    </w:p>
    <w:p w14:paraId="300153B2" w14:textId="60C2BF0B" w:rsidR="00396392" w:rsidRPr="00396392" w:rsidRDefault="00396392" w:rsidP="00396392">
      <w:pPr>
        <w:ind w:firstLine="0"/>
        <w:rPr>
          <w:rFonts w:cstheme="minorHAnsi"/>
          <w:lang w:val="sv-SE"/>
        </w:rPr>
      </w:pPr>
      <w:r w:rsidRPr="00396392">
        <w:rPr>
          <w:rFonts w:cstheme="minorHAnsi"/>
          <w:lang w:val="sv-SE"/>
        </w:rPr>
        <w:lastRenderedPageBreak/>
        <w:t>1 Häll ner grädde, kalvfond och soja i en kastrull och låt det koka upp under omrörning.</w:t>
      </w:r>
    </w:p>
    <w:p w14:paraId="3DF49095" w14:textId="77777777" w:rsidR="00396392" w:rsidRPr="00396392" w:rsidRDefault="00396392" w:rsidP="00396392">
      <w:pPr>
        <w:ind w:firstLine="0"/>
        <w:rPr>
          <w:rFonts w:cstheme="minorHAnsi"/>
          <w:lang w:val="sv-SE"/>
        </w:rPr>
      </w:pPr>
      <w:r w:rsidRPr="00396392">
        <w:rPr>
          <w:rFonts w:cstheme="minorHAnsi"/>
          <w:lang w:val="sv-SE"/>
        </w:rPr>
        <w:t>2. Sänk värmen och låt såsen småkoka ett par minuter.</w:t>
      </w:r>
    </w:p>
    <w:p w14:paraId="5D30E6AC" w14:textId="511C5A5D" w:rsidR="00396392" w:rsidRDefault="00396392" w:rsidP="00396392">
      <w:pPr>
        <w:ind w:firstLine="0"/>
        <w:rPr>
          <w:rFonts w:cstheme="minorHAnsi"/>
          <w:lang w:val="sv-SE"/>
        </w:rPr>
      </w:pPr>
      <w:r w:rsidRPr="00396392">
        <w:rPr>
          <w:rFonts w:cstheme="minorHAnsi"/>
          <w:lang w:val="sv-SE"/>
        </w:rPr>
        <w:t>3. Häll i maizena efter behag och smaka av med salt och peppar.</w:t>
      </w:r>
    </w:p>
    <w:p w14:paraId="3B32E4CA" w14:textId="45BDBEFD" w:rsidR="001A19F6" w:rsidRDefault="001A19F6" w:rsidP="001A19F6">
      <w:pPr>
        <w:ind w:firstLine="0"/>
        <w:rPr>
          <w:rFonts w:cstheme="minorHAnsi"/>
          <w:lang w:val="sv-SE"/>
        </w:rPr>
      </w:pPr>
      <w:r>
        <w:rPr>
          <w:rFonts w:cstheme="minorHAnsi"/>
          <w:lang w:val="sv-SE"/>
        </w:rPr>
        <w:t xml:space="preserve">Serveringstips: </w:t>
      </w:r>
      <w:r w:rsidR="00396392">
        <w:rPr>
          <w:rFonts w:cstheme="minorHAnsi"/>
          <w:lang w:val="sv-SE"/>
        </w:rPr>
        <w:t>till kött och potatis</w:t>
      </w:r>
      <w:r>
        <w:rPr>
          <w:rFonts w:cstheme="minorHAnsi"/>
          <w:lang w:val="sv-SE"/>
        </w:rPr>
        <w:t>.</w:t>
      </w:r>
    </w:p>
    <w:p w14:paraId="17EC6995" w14:textId="77777777" w:rsidR="00DF5211" w:rsidRPr="00A82BEC" w:rsidRDefault="00DF5211" w:rsidP="00DF5211">
      <w:pPr>
        <w:rPr>
          <w:lang w:val="sv-SE"/>
        </w:rPr>
      </w:pPr>
    </w:p>
    <w:p w14:paraId="1B1B81DC" w14:textId="27BADD81" w:rsidR="00DF5211" w:rsidRPr="00A82BEC" w:rsidRDefault="00DF5211" w:rsidP="00DF5211">
      <w:pPr>
        <w:pStyle w:val="Heading2"/>
        <w:rPr>
          <w:lang w:val="sv-SE"/>
        </w:rPr>
      </w:pPr>
      <w:bookmarkStart w:id="65" w:name="_Toc129692032"/>
      <w:r w:rsidRPr="00A82BEC">
        <w:rPr>
          <w:lang w:val="sv-SE"/>
        </w:rPr>
        <w:t>Sallader</w:t>
      </w:r>
      <w:bookmarkEnd w:id="65"/>
    </w:p>
    <w:p w14:paraId="46D0553C" w14:textId="479EFFDB" w:rsidR="00DF5211" w:rsidRPr="00A82BEC" w:rsidRDefault="00DF5211" w:rsidP="00DF5211">
      <w:pPr>
        <w:pStyle w:val="Heading3"/>
        <w:rPr>
          <w:lang w:val="sv-SE"/>
        </w:rPr>
      </w:pPr>
      <w:bookmarkStart w:id="66" w:name="_Toc129692033"/>
      <w:r w:rsidRPr="00A82BEC">
        <w:rPr>
          <w:lang w:val="sv-SE"/>
        </w:rPr>
        <w:t>Cole slaw</w:t>
      </w:r>
      <w:bookmarkEnd w:id="66"/>
    </w:p>
    <w:p w14:paraId="73B63A18" w14:textId="77777777" w:rsidR="00DF5211" w:rsidRDefault="00DF5211" w:rsidP="00DF5211">
      <w:pPr>
        <w:ind w:firstLine="0"/>
        <w:rPr>
          <w:rFonts w:cstheme="minorHAnsi"/>
          <w:lang w:val="sv-SE"/>
        </w:rPr>
      </w:pPr>
      <w:r>
        <w:rPr>
          <w:rFonts w:cstheme="minorHAnsi"/>
          <w:lang w:val="sv-SE"/>
        </w:rPr>
        <w:t>Ursprung: Meine Kochrezepte (vitkål och morot dubblad för mindre krämighet)</w:t>
      </w:r>
    </w:p>
    <w:p w14:paraId="30DFAD18" w14:textId="77777777" w:rsidR="00DF5211" w:rsidRDefault="00DF5211" w:rsidP="00DF5211">
      <w:pPr>
        <w:ind w:firstLine="0"/>
        <w:rPr>
          <w:rFonts w:cstheme="minorHAnsi"/>
          <w:lang w:val="sv-SE"/>
        </w:rPr>
      </w:pPr>
      <w:r>
        <w:rPr>
          <w:rFonts w:cstheme="minorHAnsi"/>
          <w:lang w:val="sv-SE"/>
        </w:rPr>
        <w:t>400 g vitkål</w:t>
      </w:r>
    </w:p>
    <w:p w14:paraId="10004DA9" w14:textId="77777777" w:rsidR="00DF5211" w:rsidRDefault="00DF5211" w:rsidP="00DF5211">
      <w:pPr>
        <w:ind w:firstLine="0"/>
        <w:rPr>
          <w:rFonts w:cstheme="minorHAnsi"/>
          <w:lang w:val="sv-SE"/>
        </w:rPr>
      </w:pPr>
      <w:r>
        <w:rPr>
          <w:rFonts w:cstheme="minorHAnsi"/>
          <w:lang w:val="sv-SE"/>
        </w:rPr>
        <w:t>2 morötter</w:t>
      </w:r>
    </w:p>
    <w:p w14:paraId="76AFFAFF" w14:textId="77777777" w:rsidR="00DF5211" w:rsidRDefault="00DF5211" w:rsidP="00DF5211">
      <w:pPr>
        <w:ind w:firstLine="0"/>
        <w:rPr>
          <w:rFonts w:cstheme="minorHAnsi"/>
          <w:lang w:val="sv-SE"/>
        </w:rPr>
      </w:pPr>
      <w:r>
        <w:rPr>
          <w:rFonts w:cstheme="minorHAnsi"/>
          <w:lang w:val="sv-SE"/>
        </w:rPr>
        <w:t>0.5 gul lök</w:t>
      </w:r>
    </w:p>
    <w:p w14:paraId="583D0817" w14:textId="77777777" w:rsidR="00DF5211" w:rsidRDefault="00DF5211" w:rsidP="00DF5211">
      <w:pPr>
        <w:ind w:firstLine="0"/>
        <w:rPr>
          <w:rFonts w:cstheme="minorHAnsi"/>
          <w:lang w:val="sv-SE"/>
        </w:rPr>
      </w:pPr>
      <w:r>
        <w:rPr>
          <w:rFonts w:cstheme="minorHAnsi"/>
          <w:lang w:val="sv-SE"/>
        </w:rPr>
        <w:t>1 dl creme fraiche</w:t>
      </w:r>
    </w:p>
    <w:p w14:paraId="386C3325" w14:textId="77777777" w:rsidR="00DF5211" w:rsidRDefault="00DF5211" w:rsidP="00DF5211">
      <w:pPr>
        <w:ind w:firstLine="0"/>
        <w:rPr>
          <w:rFonts w:cstheme="minorHAnsi"/>
          <w:lang w:val="sv-SE"/>
        </w:rPr>
      </w:pPr>
      <w:r>
        <w:rPr>
          <w:rFonts w:cstheme="minorHAnsi"/>
          <w:lang w:val="sv-SE"/>
        </w:rPr>
        <w:t>0.5 dl majonnäs</w:t>
      </w:r>
    </w:p>
    <w:p w14:paraId="29F2F5A6" w14:textId="77777777" w:rsidR="00DF5211" w:rsidRDefault="00DF5211" w:rsidP="00DF5211">
      <w:pPr>
        <w:ind w:firstLine="0"/>
        <w:rPr>
          <w:rFonts w:cstheme="minorHAnsi"/>
          <w:lang w:val="sv-SE"/>
        </w:rPr>
      </w:pPr>
      <w:r>
        <w:rPr>
          <w:rFonts w:cstheme="minorHAnsi"/>
          <w:lang w:val="sv-SE"/>
        </w:rPr>
        <w:t>1 tsk dijonsenap</w:t>
      </w:r>
    </w:p>
    <w:p w14:paraId="68C6A7A9" w14:textId="77777777" w:rsidR="00DF5211" w:rsidRDefault="00DF5211" w:rsidP="00DF5211">
      <w:pPr>
        <w:ind w:firstLine="0"/>
        <w:rPr>
          <w:rFonts w:cstheme="minorHAnsi"/>
          <w:lang w:val="sv-SE"/>
        </w:rPr>
      </w:pPr>
      <w:r>
        <w:rPr>
          <w:rFonts w:cstheme="minorHAnsi"/>
          <w:lang w:val="sv-SE"/>
        </w:rPr>
        <w:t>0.5 tsk salt</w:t>
      </w:r>
    </w:p>
    <w:p w14:paraId="281AEDBD" w14:textId="77777777" w:rsidR="00DF5211" w:rsidRDefault="00DF5211" w:rsidP="00DF5211">
      <w:pPr>
        <w:ind w:firstLine="0"/>
        <w:rPr>
          <w:rFonts w:cstheme="minorHAnsi"/>
          <w:lang w:val="sv-SE"/>
        </w:rPr>
      </w:pPr>
      <w:r>
        <w:rPr>
          <w:rFonts w:cstheme="minorHAnsi"/>
          <w:lang w:val="sv-SE"/>
        </w:rPr>
        <w:t>0.5 krm svartpeppar</w:t>
      </w:r>
    </w:p>
    <w:p w14:paraId="2C1F425B" w14:textId="77777777" w:rsidR="00DF5211" w:rsidRDefault="00DF5211" w:rsidP="00DF5211">
      <w:pPr>
        <w:ind w:firstLine="0"/>
        <w:rPr>
          <w:rFonts w:cstheme="minorHAnsi"/>
          <w:lang w:val="sv-SE"/>
        </w:rPr>
      </w:pPr>
      <w:r>
        <w:rPr>
          <w:rFonts w:cstheme="minorHAnsi"/>
          <w:lang w:val="sv-SE"/>
        </w:rPr>
        <w:lastRenderedPageBreak/>
        <w:t>Strimla vitkålen med större hålen och morötterna med mindre. Finhacka löken. Rör ihop allt och låt stå i kylen minst 1 timme.</w:t>
      </w:r>
    </w:p>
    <w:p w14:paraId="4641569A" w14:textId="77777777" w:rsidR="00DF5211" w:rsidRPr="008B40C1" w:rsidRDefault="00DF5211" w:rsidP="00DF5211">
      <w:pPr>
        <w:ind w:firstLine="0"/>
        <w:rPr>
          <w:rFonts w:cstheme="minorHAnsi"/>
          <w:lang w:val="sv-SE"/>
        </w:rPr>
      </w:pPr>
      <w:r>
        <w:rPr>
          <w:rFonts w:cstheme="minorHAnsi"/>
          <w:lang w:val="sv-SE"/>
        </w:rPr>
        <w:t>Serveringsförslag: Tillbehörssallad för annan rätt.</w:t>
      </w:r>
    </w:p>
    <w:p w14:paraId="214A73E7" w14:textId="411546E3" w:rsidR="00893445" w:rsidRPr="001257B6" w:rsidRDefault="00035885" w:rsidP="00893445">
      <w:pPr>
        <w:pStyle w:val="Heading2"/>
        <w:rPr>
          <w:lang w:val="sv-SE"/>
        </w:rPr>
      </w:pPr>
      <w:bookmarkStart w:id="67" w:name="_Toc129692034"/>
      <w:r w:rsidRPr="001257B6">
        <w:rPr>
          <w:lang w:val="sv-SE"/>
        </w:rPr>
        <w:t>Glaze och marinad</w:t>
      </w:r>
      <w:bookmarkEnd w:id="67"/>
    </w:p>
    <w:p w14:paraId="404D36BD" w14:textId="7AFC61FF" w:rsidR="00893445" w:rsidRPr="001257B6" w:rsidRDefault="00035885" w:rsidP="00893445">
      <w:pPr>
        <w:pStyle w:val="Heading3"/>
        <w:rPr>
          <w:lang w:val="sv-SE"/>
        </w:rPr>
      </w:pPr>
      <w:bookmarkStart w:id="68" w:name="_Toc129692035"/>
      <w:r w:rsidRPr="001257B6">
        <w:rPr>
          <w:lang w:val="sv-SE"/>
        </w:rPr>
        <w:t>Jack Daniels Glaze</w:t>
      </w:r>
      <w:bookmarkEnd w:id="68"/>
    </w:p>
    <w:p w14:paraId="6D39D7FC" w14:textId="68690CA2" w:rsidR="00893445" w:rsidRDefault="00893445" w:rsidP="00893445">
      <w:pPr>
        <w:ind w:firstLine="0"/>
        <w:rPr>
          <w:rFonts w:cstheme="minorHAnsi"/>
          <w:lang w:val="sv-SE"/>
        </w:rPr>
      </w:pPr>
      <w:r>
        <w:rPr>
          <w:rFonts w:cstheme="minorHAnsi"/>
          <w:lang w:val="sv-SE"/>
        </w:rPr>
        <w:t xml:space="preserve">Ursprung: </w:t>
      </w:r>
      <w:r w:rsidR="00FD7457" w:rsidRPr="00FD7457">
        <w:rPr>
          <w:rFonts w:cstheme="minorHAnsi"/>
          <w:lang w:val="sv-SE"/>
        </w:rPr>
        <w:t>https://www.kokaihop.se/recept/tgi-fridays-jack-daniels-glaze</w:t>
      </w:r>
    </w:p>
    <w:p w14:paraId="723FE5C5" w14:textId="77777777" w:rsidR="009D4EED" w:rsidRPr="009D4EED" w:rsidRDefault="009D4EED" w:rsidP="009D4EED">
      <w:pPr>
        <w:ind w:firstLine="0"/>
        <w:rPr>
          <w:rFonts w:cstheme="minorHAnsi"/>
          <w:lang w:val="sv-SE"/>
        </w:rPr>
      </w:pPr>
      <w:r w:rsidRPr="009D4EED">
        <w:rPr>
          <w:rFonts w:cstheme="minorHAnsi"/>
          <w:lang w:val="sv-SE"/>
        </w:rPr>
        <w:t>1 st vitlök (hel)</w:t>
      </w:r>
    </w:p>
    <w:p w14:paraId="185EADA1" w14:textId="77777777" w:rsidR="009D4EED" w:rsidRPr="009D4EED" w:rsidRDefault="009D4EED" w:rsidP="009D4EED">
      <w:pPr>
        <w:ind w:firstLine="0"/>
        <w:rPr>
          <w:rFonts w:cstheme="minorHAnsi"/>
          <w:lang w:val="sv-SE"/>
        </w:rPr>
      </w:pPr>
      <w:r w:rsidRPr="009D4EED">
        <w:rPr>
          <w:rFonts w:cstheme="minorHAnsi"/>
          <w:lang w:val="sv-SE"/>
        </w:rPr>
        <w:t>1 msk olivolja</w:t>
      </w:r>
    </w:p>
    <w:p w14:paraId="0337C518" w14:textId="77777777" w:rsidR="009D4EED" w:rsidRPr="009D4EED" w:rsidRDefault="009D4EED" w:rsidP="009D4EED">
      <w:pPr>
        <w:ind w:firstLine="0"/>
        <w:rPr>
          <w:rFonts w:cstheme="minorHAnsi"/>
          <w:lang w:val="sv-SE"/>
        </w:rPr>
      </w:pPr>
      <w:r w:rsidRPr="009D4EED">
        <w:rPr>
          <w:rFonts w:cstheme="minorHAnsi"/>
          <w:lang w:val="sv-SE"/>
        </w:rPr>
        <w:t>1.6 dl vatten</w:t>
      </w:r>
    </w:p>
    <w:p w14:paraId="0D90E7C3" w14:textId="77777777" w:rsidR="009D4EED" w:rsidRPr="009D4EED" w:rsidRDefault="009D4EED" w:rsidP="009D4EED">
      <w:pPr>
        <w:ind w:firstLine="0"/>
        <w:rPr>
          <w:rFonts w:cstheme="minorHAnsi"/>
          <w:lang w:val="sv-SE"/>
        </w:rPr>
      </w:pPr>
      <w:r w:rsidRPr="009D4EED">
        <w:rPr>
          <w:rFonts w:cstheme="minorHAnsi"/>
          <w:lang w:val="sv-SE"/>
        </w:rPr>
        <w:t>2.4 dl Juice från ananas</w:t>
      </w:r>
    </w:p>
    <w:p w14:paraId="0B17E69B" w14:textId="77777777" w:rsidR="009D4EED" w:rsidRPr="009D4EED" w:rsidRDefault="009D4EED" w:rsidP="009D4EED">
      <w:pPr>
        <w:ind w:firstLine="0"/>
        <w:rPr>
          <w:rFonts w:cstheme="minorHAnsi"/>
          <w:lang w:val="sv-SE"/>
        </w:rPr>
      </w:pPr>
      <w:r w:rsidRPr="009D4EED">
        <w:rPr>
          <w:rFonts w:cstheme="minorHAnsi"/>
          <w:lang w:val="sv-SE"/>
        </w:rPr>
        <w:t>0.6 dl teriyaki sås</w:t>
      </w:r>
    </w:p>
    <w:p w14:paraId="2EF68CB8" w14:textId="07072CD0" w:rsidR="009D4EED" w:rsidRPr="009D4EED" w:rsidRDefault="009D4EED" w:rsidP="009D4EED">
      <w:pPr>
        <w:ind w:firstLine="0"/>
        <w:rPr>
          <w:rFonts w:cstheme="minorHAnsi"/>
          <w:lang w:val="sv-SE"/>
        </w:rPr>
      </w:pPr>
      <w:r w:rsidRPr="009D4EED">
        <w:rPr>
          <w:rFonts w:cstheme="minorHAnsi"/>
          <w:lang w:val="sv-SE"/>
        </w:rPr>
        <w:t xml:space="preserve">1 msk </w:t>
      </w:r>
      <w:r w:rsidR="00D20995">
        <w:rPr>
          <w:rFonts w:cstheme="minorHAnsi"/>
          <w:lang w:val="sv-SE"/>
        </w:rPr>
        <w:t>japansk</w:t>
      </w:r>
      <w:r w:rsidRPr="009D4EED">
        <w:rPr>
          <w:rFonts w:cstheme="minorHAnsi"/>
          <w:lang w:val="sv-SE"/>
        </w:rPr>
        <w:t xml:space="preserve"> soya</w:t>
      </w:r>
    </w:p>
    <w:p w14:paraId="43814277" w14:textId="575BFCE6" w:rsidR="009D4EED" w:rsidRPr="009D4EED" w:rsidRDefault="00D20995" w:rsidP="009D4EED">
      <w:pPr>
        <w:ind w:firstLine="0"/>
        <w:rPr>
          <w:rFonts w:cstheme="minorHAnsi"/>
          <w:lang w:val="sv-SE"/>
        </w:rPr>
      </w:pPr>
      <w:r>
        <w:rPr>
          <w:rFonts w:cstheme="minorHAnsi"/>
          <w:lang w:val="sv-SE"/>
        </w:rPr>
        <w:t>2</w:t>
      </w:r>
      <w:r w:rsidR="009D4EED" w:rsidRPr="009D4EED">
        <w:rPr>
          <w:rFonts w:cstheme="minorHAnsi"/>
          <w:lang w:val="sv-SE"/>
        </w:rPr>
        <w:t xml:space="preserve"> dl </w:t>
      </w:r>
      <w:r>
        <w:rPr>
          <w:rFonts w:cstheme="minorHAnsi"/>
          <w:lang w:val="sv-SE"/>
        </w:rPr>
        <w:t>honung</w:t>
      </w:r>
    </w:p>
    <w:p w14:paraId="50DF9DFB" w14:textId="77777777" w:rsidR="009D4EED" w:rsidRPr="009D4EED" w:rsidRDefault="009D4EED" w:rsidP="009D4EED">
      <w:pPr>
        <w:ind w:firstLine="0"/>
        <w:rPr>
          <w:rFonts w:cstheme="minorHAnsi"/>
          <w:lang w:val="sv-SE"/>
        </w:rPr>
      </w:pPr>
      <w:r w:rsidRPr="009D4EED">
        <w:rPr>
          <w:rFonts w:cstheme="minorHAnsi"/>
          <w:lang w:val="sv-SE"/>
        </w:rPr>
        <w:t>3 msk Saft från pressad citron</w:t>
      </w:r>
    </w:p>
    <w:p w14:paraId="2DBC7C5A" w14:textId="77777777" w:rsidR="009D4EED" w:rsidRPr="009D4EED" w:rsidRDefault="009D4EED" w:rsidP="009D4EED">
      <w:pPr>
        <w:ind w:firstLine="0"/>
        <w:rPr>
          <w:rFonts w:cstheme="minorHAnsi"/>
          <w:lang w:val="sv-SE"/>
        </w:rPr>
      </w:pPr>
      <w:r w:rsidRPr="009D4EED">
        <w:rPr>
          <w:rFonts w:cstheme="minorHAnsi"/>
          <w:lang w:val="sv-SE"/>
        </w:rPr>
        <w:t>3 msk finhackad silverlök</w:t>
      </w:r>
    </w:p>
    <w:p w14:paraId="32FB5E31" w14:textId="77777777" w:rsidR="009D4EED" w:rsidRPr="009D4EED" w:rsidRDefault="009D4EED" w:rsidP="009D4EED">
      <w:pPr>
        <w:ind w:firstLine="0"/>
        <w:rPr>
          <w:rFonts w:cstheme="minorHAnsi"/>
          <w:lang w:val="sv-SE"/>
        </w:rPr>
      </w:pPr>
      <w:r w:rsidRPr="009D4EED">
        <w:rPr>
          <w:rFonts w:cstheme="minorHAnsi"/>
          <w:lang w:val="sv-SE"/>
        </w:rPr>
        <w:t>1 msk Jack Daniels</w:t>
      </w:r>
    </w:p>
    <w:p w14:paraId="70593AF1" w14:textId="77777777" w:rsidR="009D4EED" w:rsidRPr="009D4EED" w:rsidRDefault="009D4EED" w:rsidP="009D4EED">
      <w:pPr>
        <w:ind w:firstLine="0"/>
        <w:rPr>
          <w:rFonts w:cstheme="minorHAnsi"/>
          <w:lang w:val="sv-SE"/>
        </w:rPr>
      </w:pPr>
      <w:r w:rsidRPr="009D4EED">
        <w:rPr>
          <w:rFonts w:cstheme="minorHAnsi"/>
          <w:lang w:val="sv-SE"/>
        </w:rPr>
        <w:t>1 msk krossad ananas</w:t>
      </w:r>
    </w:p>
    <w:p w14:paraId="439B4052" w14:textId="590A2A1E" w:rsidR="00FD7457" w:rsidRDefault="009D4EED" w:rsidP="009D4EED">
      <w:pPr>
        <w:ind w:firstLine="0"/>
        <w:rPr>
          <w:rFonts w:cstheme="minorHAnsi"/>
          <w:lang w:val="sv-SE"/>
        </w:rPr>
      </w:pPr>
      <w:r w:rsidRPr="009D4EED">
        <w:rPr>
          <w:rFonts w:cstheme="minorHAnsi"/>
          <w:lang w:val="sv-SE"/>
        </w:rPr>
        <w:t xml:space="preserve">0.25 tsk </w:t>
      </w:r>
      <w:r w:rsidR="00942211">
        <w:rPr>
          <w:rFonts w:cstheme="minorHAnsi"/>
          <w:lang w:val="sv-SE"/>
        </w:rPr>
        <w:t>chipotle</w:t>
      </w:r>
    </w:p>
    <w:p w14:paraId="352BC6F8" w14:textId="77777777" w:rsidR="008415B0" w:rsidRPr="008415B0" w:rsidRDefault="008415B0" w:rsidP="008415B0">
      <w:pPr>
        <w:ind w:firstLine="0"/>
        <w:rPr>
          <w:rFonts w:cstheme="minorHAnsi"/>
          <w:lang w:val="sv-SE"/>
        </w:rPr>
      </w:pPr>
      <w:r w:rsidRPr="008415B0">
        <w:rPr>
          <w:rFonts w:cstheme="minorHAnsi"/>
          <w:lang w:val="sv-SE"/>
        </w:rPr>
        <w:lastRenderedPageBreak/>
        <w:t>1 Kapa av toppen på vitlöken så att innehållet tittar fram. Se till så att löken står stadigt, eventuellt kan du behöva kapa av lite av botten. Ställ den i en ugnfastform.</w:t>
      </w:r>
    </w:p>
    <w:p w14:paraId="6B7CE292" w14:textId="77777777" w:rsidR="008415B0" w:rsidRPr="008415B0" w:rsidRDefault="008415B0" w:rsidP="008415B0">
      <w:pPr>
        <w:ind w:firstLine="0"/>
        <w:rPr>
          <w:rFonts w:cstheme="minorHAnsi"/>
          <w:lang w:val="sv-SE"/>
        </w:rPr>
      </w:pPr>
      <w:r w:rsidRPr="008415B0">
        <w:rPr>
          <w:rFonts w:cstheme="minorHAnsi"/>
          <w:lang w:val="sv-SE"/>
        </w:rPr>
        <w:t>2 Ringla över olivoljan och ställ in i ugnen vid 160 grader i ca 60 minuter.</w:t>
      </w:r>
    </w:p>
    <w:p w14:paraId="310CEA02" w14:textId="77777777" w:rsidR="008415B0" w:rsidRPr="008415B0" w:rsidRDefault="008415B0" w:rsidP="008415B0">
      <w:pPr>
        <w:ind w:firstLine="0"/>
        <w:rPr>
          <w:rFonts w:cstheme="minorHAnsi"/>
          <w:lang w:val="sv-SE"/>
        </w:rPr>
      </w:pPr>
      <w:r w:rsidRPr="008415B0">
        <w:rPr>
          <w:rFonts w:cstheme="minorHAnsi"/>
          <w:lang w:val="sv-SE"/>
        </w:rPr>
        <w:t>3 Ta ut vitlöken och låt stå på sidan och svalna.</w:t>
      </w:r>
    </w:p>
    <w:p w14:paraId="577A2904" w14:textId="77777777" w:rsidR="008415B0" w:rsidRPr="008415B0" w:rsidRDefault="008415B0" w:rsidP="008415B0">
      <w:pPr>
        <w:ind w:firstLine="0"/>
        <w:rPr>
          <w:rFonts w:cstheme="minorHAnsi"/>
          <w:lang w:val="sv-SE"/>
        </w:rPr>
      </w:pPr>
      <w:r w:rsidRPr="008415B0">
        <w:rPr>
          <w:rFonts w:cstheme="minorHAnsi"/>
          <w:lang w:val="sv-SE"/>
        </w:rPr>
        <w:t>4 Under tiden häller du vatten, ananasjuice, teriyakisås, soja och farinsocker i en kastrull och låter koka upp på spisen.</w:t>
      </w:r>
    </w:p>
    <w:p w14:paraId="04845393" w14:textId="77777777" w:rsidR="008415B0" w:rsidRPr="008415B0" w:rsidRDefault="008415B0" w:rsidP="008415B0">
      <w:pPr>
        <w:ind w:firstLine="0"/>
        <w:rPr>
          <w:rFonts w:cstheme="minorHAnsi"/>
          <w:lang w:val="sv-SE"/>
        </w:rPr>
      </w:pPr>
      <w:r w:rsidRPr="008415B0">
        <w:rPr>
          <w:rFonts w:cstheme="minorHAnsi"/>
          <w:lang w:val="sv-SE"/>
        </w:rPr>
        <w:t>5 Sänk värmen och låt den sjuda.</w:t>
      </w:r>
    </w:p>
    <w:p w14:paraId="6386EF10" w14:textId="77777777" w:rsidR="008415B0" w:rsidRPr="008415B0" w:rsidRDefault="008415B0" w:rsidP="008415B0">
      <w:pPr>
        <w:ind w:firstLine="0"/>
        <w:rPr>
          <w:rFonts w:cstheme="minorHAnsi"/>
          <w:lang w:val="sv-SE"/>
        </w:rPr>
      </w:pPr>
      <w:r w:rsidRPr="008415B0">
        <w:rPr>
          <w:rFonts w:cstheme="minorHAnsi"/>
          <w:lang w:val="sv-SE"/>
        </w:rPr>
        <w:t>6 Kläm ut den rostade vitlöken och lägg ner 2 msk rostad vitlöksmassa i kastrullen.</w:t>
      </w:r>
    </w:p>
    <w:p w14:paraId="4A8E2FA6" w14:textId="77777777" w:rsidR="008415B0" w:rsidRPr="008415B0" w:rsidRDefault="008415B0" w:rsidP="008415B0">
      <w:pPr>
        <w:ind w:firstLine="0"/>
        <w:rPr>
          <w:rFonts w:cstheme="minorHAnsi"/>
          <w:lang w:val="sv-SE"/>
        </w:rPr>
      </w:pPr>
      <w:r w:rsidRPr="008415B0">
        <w:rPr>
          <w:rFonts w:cstheme="minorHAnsi"/>
          <w:lang w:val="sv-SE"/>
        </w:rPr>
        <w:t>7 Tillsätt resten av ingredienserna och låt sjuda i 40 – 50 min eller tills ca 3 dl återstår.</w:t>
      </w:r>
    </w:p>
    <w:p w14:paraId="4BC6D04A" w14:textId="77777777" w:rsidR="008415B0" w:rsidRPr="008415B0" w:rsidRDefault="008415B0" w:rsidP="008415B0">
      <w:pPr>
        <w:ind w:firstLine="0"/>
        <w:rPr>
          <w:rFonts w:cstheme="minorHAnsi"/>
          <w:lang w:val="sv-SE"/>
        </w:rPr>
      </w:pPr>
      <w:r w:rsidRPr="008415B0">
        <w:rPr>
          <w:rFonts w:cstheme="minorHAnsi"/>
          <w:lang w:val="sv-SE"/>
        </w:rPr>
        <w:t>Konsistensen när den har svalnat ska vara ungefär som sirap</w:t>
      </w:r>
    </w:p>
    <w:p w14:paraId="2786D516" w14:textId="253190AF" w:rsidR="009D4EED" w:rsidRDefault="008415B0" w:rsidP="008415B0">
      <w:pPr>
        <w:ind w:firstLine="0"/>
        <w:rPr>
          <w:rFonts w:cstheme="minorHAnsi"/>
          <w:lang w:val="sv-SE"/>
        </w:rPr>
      </w:pPr>
      <w:r w:rsidRPr="008415B0">
        <w:rPr>
          <w:rFonts w:cstheme="minorHAnsi"/>
          <w:lang w:val="sv-SE"/>
        </w:rPr>
        <w:t>8 Sila av i en ren behållare.</w:t>
      </w:r>
    </w:p>
    <w:p w14:paraId="04AF8A3F" w14:textId="2B538C01" w:rsidR="00893445" w:rsidRPr="008B40C1" w:rsidRDefault="00893445" w:rsidP="00893445">
      <w:pPr>
        <w:ind w:firstLine="0"/>
        <w:rPr>
          <w:rFonts w:cstheme="minorHAnsi"/>
          <w:lang w:val="sv-SE"/>
        </w:rPr>
      </w:pPr>
      <w:r>
        <w:rPr>
          <w:rFonts w:cstheme="minorHAnsi"/>
          <w:lang w:val="sv-SE"/>
        </w:rPr>
        <w:t xml:space="preserve">Serveringsförslag: </w:t>
      </w:r>
      <w:r w:rsidR="008415B0">
        <w:rPr>
          <w:rFonts w:cstheme="minorHAnsi"/>
          <w:lang w:val="sv-SE"/>
        </w:rPr>
        <w:t>På biff eller lax</w:t>
      </w:r>
      <w:r>
        <w:rPr>
          <w:rFonts w:cstheme="minorHAnsi"/>
          <w:lang w:val="sv-SE"/>
        </w:rPr>
        <w:t>.</w:t>
      </w:r>
    </w:p>
    <w:p w14:paraId="09602591" w14:textId="4A9C37BA" w:rsidR="00035885" w:rsidRPr="00035885" w:rsidRDefault="00035885" w:rsidP="00035885">
      <w:pPr>
        <w:pStyle w:val="Heading3"/>
        <w:rPr>
          <w:lang w:val="sv-SE"/>
        </w:rPr>
      </w:pPr>
      <w:bookmarkStart w:id="69" w:name="_Toc129692036"/>
      <w:r w:rsidRPr="00035885">
        <w:rPr>
          <w:lang w:val="sv-SE"/>
        </w:rPr>
        <w:t xml:space="preserve">Jack Daniels </w:t>
      </w:r>
      <w:r w:rsidR="00942211">
        <w:rPr>
          <w:lang w:val="sv-SE"/>
        </w:rPr>
        <w:t>Marinad</w:t>
      </w:r>
      <w:bookmarkEnd w:id="69"/>
    </w:p>
    <w:p w14:paraId="488DD3E9" w14:textId="2C054009" w:rsidR="00035885" w:rsidRDefault="00035885" w:rsidP="00035885">
      <w:pPr>
        <w:ind w:firstLine="0"/>
        <w:rPr>
          <w:rFonts w:cstheme="minorHAnsi"/>
          <w:lang w:val="sv-SE"/>
        </w:rPr>
      </w:pPr>
      <w:r>
        <w:rPr>
          <w:rFonts w:cstheme="minorHAnsi"/>
          <w:lang w:val="sv-SE"/>
        </w:rPr>
        <w:t xml:space="preserve">Ursprung: </w:t>
      </w:r>
      <w:hyperlink r:id="rId12" w:history="1">
        <w:r w:rsidR="00CA64E2" w:rsidRPr="00876B20">
          <w:rPr>
            <w:rStyle w:val="Hyperlink"/>
            <w:rFonts w:cstheme="minorHAnsi"/>
            <w:lang w:val="sv-SE"/>
          </w:rPr>
          <w:t>https://www.tasteline.com/recept/jack-danielsmarinad/</w:t>
        </w:r>
      </w:hyperlink>
    </w:p>
    <w:p w14:paraId="373B355F" w14:textId="77777777" w:rsidR="009141FF" w:rsidRPr="009141FF" w:rsidRDefault="009141FF" w:rsidP="009141FF">
      <w:pPr>
        <w:ind w:firstLine="0"/>
        <w:rPr>
          <w:rFonts w:cstheme="minorHAnsi"/>
          <w:lang w:val="sv-SE"/>
        </w:rPr>
      </w:pPr>
      <w:r w:rsidRPr="009141FF">
        <w:rPr>
          <w:rFonts w:cstheme="minorHAnsi"/>
          <w:lang w:val="sv-SE"/>
        </w:rPr>
        <w:t>1 dl ananasjuice</w:t>
      </w:r>
    </w:p>
    <w:p w14:paraId="757B51A7" w14:textId="77777777" w:rsidR="009141FF" w:rsidRPr="009141FF" w:rsidRDefault="009141FF" w:rsidP="009141FF">
      <w:pPr>
        <w:ind w:firstLine="0"/>
        <w:rPr>
          <w:rFonts w:cstheme="minorHAnsi"/>
          <w:lang w:val="sv-SE"/>
        </w:rPr>
      </w:pPr>
      <w:r w:rsidRPr="009141FF">
        <w:rPr>
          <w:rFonts w:cstheme="minorHAnsi"/>
          <w:lang w:val="sv-SE"/>
        </w:rPr>
        <w:t>3 msk soja</w:t>
      </w:r>
    </w:p>
    <w:p w14:paraId="16F87333" w14:textId="77777777" w:rsidR="009141FF" w:rsidRPr="009141FF" w:rsidRDefault="009141FF" w:rsidP="009141FF">
      <w:pPr>
        <w:ind w:firstLine="0"/>
        <w:rPr>
          <w:rFonts w:cstheme="minorHAnsi"/>
          <w:lang w:val="sv-SE"/>
        </w:rPr>
      </w:pPr>
      <w:r w:rsidRPr="009141FF">
        <w:rPr>
          <w:rFonts w:cstheme="minorHAnsi"/>
          <w:lang w:val="sv-SE"/>
        </w:rPr>
        <w:lastRenderedPageBreak/>
        <w:t>1.5 tsk ingefära</w:t>
      </w:r>
    </w:p>
    <w:p w14:paraId="546824FF" w14:textId="77777777" w:rsidR="009141FF" w:rsidRPr="009141FF" w:rsidRDefault="009141FF" w:rsidP="009141FF">
      <w:pPr>
        <w:ind w:firstLine="0"/>
        <w:rPr>
          <w:rFonts w:cstheme="minorHAnsi"/>
          <w:lang w:val="sv-SE"/>
        </w:rPr>
      </w:pPr>
      <w:r w:rsidRPr="009141FF">
        <w:rPr>
          <w:rFonts w:cstheme="minorHAnsi"/>
          <w:lang w:val="sv-SE"/>
        </w:rPr>
        <w:t>1 klyfta vitlök, riven eller pressad</w:t>
      </w:r>
    </w:p>
    <w:p w14:paraId="39773D01" w14:textId="3A6030B1" w:rsidR="00CA64E2" w:rsidRDefault="009141FF" w:rsidP="009141FF">
      <w:pPr>
        <w:ind w:firstLine="0"/>
        <w:rPr>
          <w:rFonts w:cstheme="minorHAnsi"/>
          <w:lang w:val="sv-SE"/>
        </w:rPr>
      </w:pPr>
      <w:r w:rsidRPr="009141FF">
        <w:rPr>
          <w:rFonts w:cstheme="minorHAnsi"/>
          <w:lang w:val="sv-SE"/>
        </w:rPr>
        <w:t>1/2 dl whisky, Jack Daniels</w:t>
      </w:r>
    </w:p>
    <w:p w14:paraId="5D319648" w14:textId="77777777" w:rsidR="004E2B19" w:rsidRPr="004E2B19" w:rsidRDefault="004E2B19" w:rsidP="004E2B19">
      <w:pPr>
        <w:ind w:firstLine="0"/>
        <w:rPr>
          <w:rFonts w:cstheme="minorHAnsi"/>
          <w:lang w:val="sv-SE"/>
        </w:rPr>
      </w:pPr>
      <w:r w:rsidRPr="004E2B19">
        <w:rPr>
          <w:rFonts w:cstheme="minorHAnsi"/>
          <w:lang w:val="sv-SE"/>
        </w:rPr>
        <w:t>1. Blanda ingredienserna och marinera köttet innan grillning.</w:t>
      </w:r>
    </w:p>
    <w:p w14:paraId="0D9E74D0" w14:textId="525F3BFF" w:rsidR="009141FF" w:rsidRDefault="004E2B19" w:rsidP="004E2B19">
      <w:pPr>
        <w:ind w:firstLine="0"/>
        <w:rPr>
          <w:rFonts w:cstheme="minorHAnsi"/>
          <w:lang w:val="sv-SE"/>
        </w:rPr>
      </w:pPr>
      <w:r w:rsidRPr="004E2B19">
        <w:rPr>
          <w:rFonts w:cstheme="minorHAnsi"/>
          <w:lang w:val="sv-SE"/>
        </w:rPr>
        <w:t>2. Använd såsen under grillningen för att pensla på i omgångar.</w:t>
      </w:r>
    </w:p>
    <w:p w14:paraId="0E476391" w14:textId="27DEBEA7" w:rsidR="00035885" w:rsidRPr="008B40C1" w:rsidRDefault="00035885" w:rsidP="00035885">
      <w:pPr>
        <w:ind w:firstLine="0"/>
        <w:rPr>
          <w:rFonts w:cstheme="minorHAnsi"/>
          <w:lang w:val="sv-SE"/>
        </w:rPr>
      </w:pPr>
      <w:r>
        <w:rPr>
          <w:rFonts w:cstheme="minorHAnsi"/>
          <w:lang w:val="sv-SE"/>
        </w:rPr>
        <w:t xml:space="preserve">Serveringsförslag: </w:t>
      </w:r>
      <w:r w:rsidR="004E2B19">
        <w:rPr>
          <w:rFonts w:cstheme="minorHAnsi"/>
          <w:lang w:val="sv-SE"/>
        </w:rPr>
        <w:t>Marinera biff, lax eller beef je</w:t>
      </w:r>
      <w:r w:rsidR="0048395D">
        <w:rPr>
          <w:rFonts w:cstheme="minorHAnsi"/>
          <w:lang w:val="sv-SE"/>
        </w:rPr>
        <w:t>rky</w:t>
      </w:r>
    </w:p>
    <w:p w14:paraId="2955EBAA" w14:textId="185DFB4F" w:rsidR="00446634" w:rsidRPr="00446634" w:rsidRDefault="0048395D" w:rsidP="00446634">
      <w:pPr>
        <w:pStyle w:val="Heading3"/>
        <w:rPr>
          <w:lang w:val="sv-SE"/>
        </w:rPr>
      </w:pPr>
      <w:bookmarkStart w:id="70" w:name="_Toc129692037"/>
      <w:r>
        <w:rPr>
          <w:lang w:val="sv-SE"/>
        </w:rPr>
        <w:t>Mustiga marinaden</w:t>
      </w:r>
      <w:bookmarkEnd w:id="70"/>
    </w:p>
    <w:p w14:paraId="603E9EBD" w14:textId="0E14E916" w:rsidR="00446634" w:rsidRDefault="00446634" w:rsidP="00446634">
      <w:pPr>
        <w:ind w:firstLine="0"/>
        <w:rPr>
          <w:rFonts w:cstheme="minorHAnsi"/>
          <w:lang w:val="sv-SE"/>
        </w:rPr>
      </w:pPr>
      <w:r>
        <w:rPr>
          <w:rFonts w:cstheme="minorHAnsi"/>
          <w:lang w:val="sv-SE"/>
        </w:rPr>
        <w:t xml:space="preserve">Ursprung: </w:t>
      </w:r>
      <w:r w:rsidR="00383A8D" w:rsidRPr="00383A8D">
        <w:rPr>
          <w:rFonts w:cstheme="minorHAnsi"/>
          <w:lang w:val="sv-SE"/>
        </w:rPr>
        <w:t>https://www.zeta.nu/recept/mustiga-marinaden/</w:t>
      </w:r>
    </w:p>
    <w:p w14:paraId="0B89A4FC" w14:textId="77777777" w:rsidR="00B86178" w:rsidRPr="00B86178" w:rsidRDefault="00B86178" w:rsidP="00B86178">
      <w:pPr>
        <w:ind w:firstLine="0"/>
        <w:rPr>
          <w:rFonts w:cstheme="minorHAnsi"/>
          <w:lang w:val="sv-SE"/>
        </w:rPr>
      </w:pPr>
      <w:r w:rsidRPr="00B86178">
        <w:rPr>
          <w:rFonts w:cstheme="minorHAnsi"/>
          <w:lang w:val="sv-SE"/>
        </w:rPr>
        <w:t>1 dl Extra jungfruolivolja Classico</w:t>
      </w:r>
    </w:p>
    <w:p w14:paraId="3A8B0B8C" w14:textId="77777777" w:rsidR="00B86178" w:rsidRPr="00B86178" w:rsidRDefault="00B86178" w:rsidP="00B86178">
      <w:pPr>
        <w:ind w:firstLine="0"/>
        <w:rPr>
          <w:rFonts w:cstheme="minorHAnsi"/>
          <w:lang w:val="sv-SE"/>
        </w:rPr>
      </w:pPr>
      <w:r w:rsidRPr="00B86178">
        <w:rPr>
          <w:rFonts w:cstheme="minorHAnsi"/>
          <w:lang w:val="sv-SE"/>
        </w:rPr>
        <w:t>2 msk Balsamvinäger Sigillo Rosso</w:t>
      </w:r>
    </w:p>
    <w:p w14:paraId="0346D5F3" w14:textId="77777777" w:rsidR="00B86178" w:rsidRPr="00B86178" w:rsidRDefault="00B86178" w:rsidP="00B86178">
      <w:pPr>
        <w:ind w:firstLine="0"/>
        <w:rPr>
          <w:rFonts w:cstheme="minorHAnsi"/>
          <w:lang w:val="sv-SE"/>
        </w:rPr>
      </w:pPr>
      <w:r w:rsidRPr="00B86178">
        <w:rPr>
          <w:rFonts w:cstheme="minorHAnsi"/>
          <w:lang w:val="sv-SE"/>
        </w:rPr>
        <w:t>2 finrivna vitlöksklyftor</w:t>
      </w:r>
    </w:p>
    <w:p w14:paraId="4F8A87D2" w14:textId="77777777" w:rsidR="00B86178" w:rsidRPr="00B86178" w:rsidRDefault="00B86178" w:rsidP="00B86178">
      <w:pPr>
        <w:ind w:firstLine="0"/>
        <w:rPr>
          <w:rFonts w:cstheme="minorHAnsi"/>
          <w:lang w:val="sv-SE"/>
        </w:rPr>
      </w:pPr>
      <w:r w:rsidRPr="00B86178">
        <w:rPr>
          <w:rFonts w:cstheme="minorHAnsi"/>
          <w:lang w:val="sv-SE"/>
        </w:rPr>
        <w:t>1 msk Tomatpuré</w:t>
      </w:r>
    </w:p>
    <w:p w14:paraId="10895424" w14:textId="77777777" w:rsidR="00B86178" w:rsidRPr="00B86178" w:rsidRDefault="00B86178" w:rsidP="00B86178">
      <w:pPr>
        <w:ind w:firstLine="0"/>
        <w:rPr>
          <w:rFonts w:cstheme="minorHAnsi"/>
          <w:lang w:val="sv-SE"/>
        </w:rPr>
      </w:pPr>
      <w:r w:rsidRPr="00B86178">
        <w:rPr>
          <w:rFonts w:cstheme="minorHAnsi"/>
          <w:lang w:val="sv-SE"/>
        </w:rPr>
        <w:t>1 msk soja</w:t>
      </w:r>
    </w:p>
    <w:p w14:paraId="7F6DB32E" w14:textId="77777777" w:rsidR="00B86178" w:rsidRPr="00B86178" w:rsidRDefault="00B86178" w:rsidP="00B86178">
      <w:pPr>
        <w:ind w:firstLine="0"/>
        <w:rPr>
          <w:rFonts w:cstheme="minorHAnsi"/>
          <w:lang w:val="sv-SE"/>
        </w:rPr>
      </w:pPr>
      <w:r w:rsidRPr="00B86178">
        <w:rPr>
          <w:rFonts w:cstheme="minorHAnsi"/>
          <w:lang w:val="sv-SE"/>
        </w:rPr>
        <w:t>1 msk sambal oelek</w:t>
      </w:r>
    </w:p>
    <w:p w14:paraId="2E7FDE34" w14:textId="77777777" w:rsidR="00B86178" w:rsidRPr="00B86178" w:rsidRDefault="00B86178" w:rsidP="00B86178">
      <w:pPr>
        <w:ind w:firstLine="0"/>
        <w:rPr>
          <w:rFonts w:cstheme="minorHAnsi"/>
          <w:lang w:val="sv-SE"/>
        </w:rPr>
      </w:pPr>
      <w:r w:rsidRPr="00B86178">
        <w:rPr>
          <w:rFonts w:cstheme="minorHAnsi"/>
          <w:lang w:val="sv-SE"/>
        </w:rPr>
        <w:t>1 1/2 msk flytande honung</w:t>
      </w:r>
    </w:p>
    <w:p w14:paraId="5442E697" w14:textId="7A7C3958" w:rsidR="00383A8D" w:rsidRDefault="00B86178" w:rsidP="00B86178">
      <w:pPr>
        <w:ind w:firstLine="0"/>
        <w:rPr>
          <w:rFonts w:cstheme="minorHAnsi"/>
          <w:lang w:val="sv-SE"/>
        </w:rPr>
      </w:pPr>
      <w:r w:rsidRPr="00B86178">
        <w:rPr>
          <w:rFonts w:cstheme="minorHAnsi"/>
          <w:lang w:val="sv-SE"/>
        </w:rPr>
        <w:t>2 krm svartpeppar nymalen</w:t>
      </w:r>
    </w:p>
    <w:p w14:paraId="63C6ED31" w14:textId="77777777" w:rsidR="002A0DC8" w:rsidRPr="002A0DC8" w:rsidRDefault="002A0DC8" w:rsidP="002A0DC8">
      <w:pPr>
        <w:ind w:firstLine="0"/>
        <w:rPr>
          <w:rFonts w:cstheme="minorHAnsi"/>
          <w:lang w:val="sv-SE"/>
        </w:rPr>
      </w:pPr>
      <w:r w:rsidRPr="002A0DC8">
        <w:rPr>
          <w:rFonts w:cstheme="minorHAnsi"/>
          <w:lang w:val="sv-SE"/>
        </w:rPr>
        <w:t>Blanda alla ingredienser till marinaden i en liten skål eller kanna.</w:t>
      </w:r>
    </w:p>
    <w:p w14:paraId="61865A13" w14:textId="77777777" w:rsidR="002A0DC8" w:rsidRPr="002A0DC8" w:rsidRDefault="002A0DC8" w:rsidP="002A0DC8">
      <w:pPr>
        <w:ind w:firstLine="0"/>
        <w:rPr>
          <w:rFonts w:cstheme="minorHAnsi"/>
          <w:lang w:val="sv-SE"/>
        </w:rPr>
      </w:pPr>
      <w:r w:rsidRPr="002A0DC8">
        <w:rPr>
          <w:rFonts w:cstheme="minorHAnsi"/>
          <w:lang w:val="sv-SE"/>
        </w:rPr>
        <w:lastRenderedPageBreak/>
        <w:t>Lägg köttet i dubbla plastpåsar och häll över marinaden.</w:t>
      </w:r>
    </w:p>
    <w:p w14:paraId="7A3A6C9B" w14:textId="77777777" w:rsidR="002A0DC8" w:rsidRPr="002A0DC8" w:rsidRDefault="002A0DC8" w:rsidP="002A0DC8">
      <w:pPr>
        <w:ind w:firstLine="0"/>
        <w:rPr>
          <w:rFonts w:cstheme="minorHAnsi"/>
          <w:lang w:val="sv-SE"/>
        </w:rPr>
      </w:pPr>
      <w:r w:rsidRPr="002A0DC8">
        <w:rPr>
          <w:rFonts w:cstheme="minorHAnsi"/>
          <w:lang w:val="sv-SE"/>
        </w:rPr>
        <w:t>Knyt ihop påsarna och låt marinera i kylskåpet i minst 1 timme (gärna längre).</w:t>
      </w:r>
    </w:p>
    <w:p w14:paraId="2E65711E" w14:textId="77777777" w:rsidR="002A0DC8" w:rsidRPr="002A0DC8" w:rsidRDefault="002A0DC8" w:rsidP="002A0DC8">
      <w:pPr>
        <w:ind w:firstLine="0"/>
        <w:rPr>
          <w:rFonts w:cstheme="minorHAnsi"/>
          <w:lang w:val="sv-SE"/>
        </w:rPr>
      </w:pPr>
      <w:r w:rsidRPr="002A0DC8">
        <w:rPr>
          <w:rFonts w:cstheme="minorHAnsi"/>
          <w:lang w:val="sv-SE"/>
        </w:rPr>
        <w:t>Låt köttet rinna av väl.</w:t>
      </w:r>
    </w:p>
    <w:p w14:paraId="0CF878CE" w14:textId="04B15AA7" w:rsidR="00B86178" w:rsidRDefault="002A0DC8" w:rsidP="002A0DC8">
      <w:pPr>
        <w:ind w:firstLine="0"/>
        <w:rPr>
          <w:rFonts w:cstheme="minorHAnsi"/>
          <w:lang w:val="sv-SE"/>
        </w:rPr>
      </w:pPr>
      <w:r w:rsidRPr="002A0DC8">
        <w:rPr>
          <w:rFonts w:cstheme="minorHAnsi"/>
          <w:lang w:val="sv-SE"/>
        </w:rPr>
        <w:t>Salta köttet strax innan grillningen.</w:t>
      </w:r>
    </w:p>
    <w:p w14:paraId="2F92A3F7" w14:textId="1383D633" w:rsidR="00446634" w:rsidRPr="008B40C1" w:rsidRDefault="00446634" w:rsidP="00446634">
      <w:pPr>
        <w:ind w:firstLine="0"/>
        <w:rPr>
          <w:rFonts w:cstheme="minorHAnsi"/>
          <w:lang w:val="sv-SE"/>
        </w:rPr>
      </w:pPr>
      <w:r>
        <w:rPr>
          <w:rFonts w:cstheme="minorHAnsi"/>
          <w:lang w:val="sv-SE"/>
        </w:rPr>
        <w:t xml:space="preserve">Serveringsförslag: </w:t>
      </w:r>
      <w:r w:rsidR="002A0DC8">
        <w:rPr>
          <w:rFonts w:cstheme="minorHAnsi"/>
          <w:lang w:val="sv-SE"/>
        </w:rPr>
        <w:t>Beef jerky</w:t>
      </w:r>
    </w:p>
    <w:p w14:paraId="035215EF" w14:textId="127F0AE0" w:rsidR="00446634" w:rsidRPr="00446634" w:rsidRDefault="00035AE3" w:rsidP="00446634">
      <w:pPr>
        <w:pStyle w:val="Heading3"/>
        <w:rPr>
          <w:lang w:val="sv-SE"/>
        </w:rPr>
      </w:pPr>
      <w:bookmarkStart w:id="71" w:name="_Toc129692038"/>
      <w:r>
        <w:rPr>
          <w:lang w:val="sv-SE"/>
        </w:rPr>
        <w:t>Chilimarinad</w:t>
      </w:r>
      <w:bookmarkEnd w:id="71"/>
    </w:p>
    <w:p w14:paraId="7F2022E6" w14:textId="52AEADBA" w:rsidR="00446634" w:rsidRDefault="00446634" w:rsidP="00446634">
      <w:pPr>
        <w:ind w:firstLine="0"/>
        <w:rPr>
          <w:rFonts w:cstheme="minorHAnsi"/>
          <w:lang w:val="sv-SE"/>
        </w:rPr>
      </w:pPr>
      <w:r>
        <w:rPr>
          <w:rFonts w:cstheme="minorHAnsi"/>
          <w:lang w:val="sv-SE"/>
        </w:rPr>
        <w:t xml:space="preserve">Ursprung: </w:t>
      </w:r>
      <w:r w:rsidR="00295F9D" w:rsidRPr="00295F9D">
        <w:rPr>
          <w:rFonts w:cstheme="minorHAnsi"/>
          <w:lang w:val="sv-SE"/>
        </w:rPr>
        <w:t>https://www.zeta.nu/recept/chilimarinad/</w:t>
      </w:r>
    </w:p>
    <w:p w14:paraId="047A7F09" w14:textId="77777777" w:rsidR="00F162AB" w:rsidRPr="00F162AB" w:rsidRDefault="00F162AB" w:rsidP="00F162AB">
      <w:pPr>
        <w:ind w:firstLine="0"/>
        <w:rPr>
          <w:rFonts w:cstheme="minorHAnsi"/>
          <w:lang w:val="sv-SE"/>
        </w:rPr>
      </w:pPr>
      <w:r w:rsidRPr="00F162AB">
        <w:rPr>
          <w:rFonts w:cstheme="minorHAnsi"/>
          <w:lang w:val="sv-SE"/>
        </w:rPr>
        <w:t>1 vitlöksklyfta finriven</w:t>
      </w:r>
    </w:p>
    <w:p w14:paraId="6A684061" w14:textId="77777777" w:rsidR="00F162AB" w:rsidRPr="00F162AB" w:rsidRDefault="00F162AB" w:rsidP="00F162AB">
      <w:pPr>
        <w:ind w:firstLine="0"/>
        <w:rPr>
          <w:rFonts w:cstheme="minorHAnsi"/>
          <w:lang w:val="sv-SE"/>
        </w:rPr>
      </w:pPr>
      <w:r w:rsidRPr="00F162AB">
        <w:rPr>
          <w:rFonts w:cstheme="minorHAnsi"/>
          <w:lang w:val="sv-SE"/>
        </w:rPr>
        <w:t>2 msk Extra jungfruolivolja Classico</w:t>
      </w:r>
    </w:p>
    <w:p w14:paraId="3C7AA759" w14:textId="59A85144" w:rsidR="00F162AB" w:rsidRPr="00213D20" w:rsidRDefault="00F162AB" w:rsidP="00F162AB">
      <w:pPr>
        <w:ind w:firstLine="0"/>
        <w:rPr>
          <w:rFonts w:cstheme="minorHAnsi"/>
          <w:lang w:val="sv-SE"/>
        </w:rPr>
      </w:pPr>
      <w:r w:rsidRPr="00213D20">
        <w:rPr>
          <w:rFonts w:cstheme="minorHAnsi"/>
          <w:lang w:val="sv-SE"/>
        </w:rPr>
        <w:t>1 tsk mortlade torkade chili (gul tested)</w:t>
      </w:r>
    </w:p>
    <w:p w14:paraId="511D4556" w14:textId="4872E091" w:rsidR="00295F9D" w:rsidRDefault="00F162AB" w:rsidP="00F162AB">
      <w:pPr>
        <w:ind w:firstLine="0"/>
        <w:rPr>
          <w:rFonts w:cstheme="minorHAnsi"/>
          <w:lang w:val="sv-SE"/>
        </w:rPr>
      </w:pPr>
      <w:r w:rsidRPr="00F162AB">
        <w:rPr>
          <w:rFonts w:cstheme="minorHAnsi"/>
          <w:lang w:val="sv-SE"/>
        </w:rPr>
        <w:t>2 krm svartpeppar nymald</w:t>
      </w:r>
    </w:p>
    <w:p w14:paraId="008E5735" w14:textId="77777777" w:rsidR="00FC4EFA" w:rsidRPr="00FC4EFA" w:rsidRDefault="00FC4EFA" w:rsidP="00FC4EFA">
      <w:pPr>
        <w:ind w:firstLine="0"/>
        <w:rPr>
          <w:rFonts w:cstheme="minorHAnsi"/>
          <w:lang w:val="sv-SE"/>
        </w:rPr>
      </w:pPr>
      <w:r w:rsidRPr="00FC4EFA">
        <w:rPr>
          <w:rFonts w:cstheme="minorHAnsi"/>
          <w:lang w:val="sv-SE"/>
        </w:rPr>
        <w:t>Blanda alla ingredienser till marinaden i en liten skål eller kanna.</w:t>
      </w:r>
    </w:p>
    <w:p w14:paraId="6FB439F5" w14:textId="77777777" w:rsidR="00FC4EFA" w:rsidRPr="00FC4EFA" w:rsidRDefault="00FC4EFA" w:rsidP="00FC4EFA">
      <w:pPr>
        <w:ind w:firstLine="0"/>
        <w:rPr>
          <w:rFonts w:cstheme="minorHAnsi"/>
          <w:lang w:val="sv-SE"/>
        </w:rPr>
      </w:pPr>
      <w:r w:rsidRPr="00FC4EFA">
        <w:rPr>
          <w:rFonts w:cstheme="minorHAnsi"/>
          <w:lang w:val="sv-SE"/>
        </w:rPr>
        <w:t>Lägg ner köttet eller fisk i dubbla plastpåsar och häll över marinaden.</w:t>
      </w:r>
    </w:p>
    <w:p w14:paraId="70206490" w14:textId="77777777" w:rsidR="00FC4EFA" w:rsidRPr="00FC4EFA" w:rsidRDefault="00FC4EFA" w:rsidP="00FC4EFA">
      <w:pPr>
        <w:ind w:firstLine="0"/>
        <w:rPr>
          <w:rFonts w:cstheme="minorHAnsi"/>
          <w:lang w:val="sv-SE"/>
        </w:rPr>
      </w:pPr>
      <w:r w:rsidRPr="00FC4EFA">
        <w:rPr>
          <w:rFonts w:cstheme="minorHAnsi"/>
          <w:lang w:val="sv-SE"/>
        </w:rPr>
        <w:t>Knyt ihop påsarna och låt marinera i kylskåp minst en timme (gärna längre).</w:t>
      </w:r>
    </w:p>
    <w:p w14:paraId="2CF6112C" w14:textId="25BED7BC" w:rsidR="00F162AB" w:rsidRDefault="00FC4EFA" w:rsidP="00FC4EFA">
      <w:pPr>
        <w:ind w:firstLine="0"/>
        <w:rPr>
          <w:rFonts w:cstheme="minorHAnsi"/>
          <w:lang w:val="sv-SE"/>
        </w:rPr>
      </w:pPr>
      <w:r w:rsidRPr="00FC4EFA">
        <w:rPr>
          <w:rFonts w:cstheme="minorHAnsi"/>
          <w:lang w:val="sv-SE"/>
        </w:rPr>
        <w:t>Låt marinaden rinna av väl och salta straxt innan grillning.</w:t>
      </w:r>
    </w:p>
    <w:p w14:paraId="21985829" w14:textId="76A3DDA1" w:rsidR="00446634" w:rsidRDefault="00446634" w:rsidP="00446634">
      <w:pPr>
        <w:ind w:firstLine="0"/>
        <w:rPr>
          <w:rFonts w:cstheme="minorHAnsi"/>
          <w:lang w:val="sv-SE"/>
        </w:rPr>
      </w:pPr>
      <w:r>
        <w:rPr>
          <w:rFonts w:cstheme="minorHAnsi"/>
          <w:lang w:val="sv-SE"/>
        </w:rPr>
        <w:t xml:space="preserve">Serveringsförslag: </w:t>
      </w:r>
      <w:r w:rsidR="008A3537" w:rsidRPr="008A3537">
        <w:rPr>
          <w:rFonts w:cstheme="minorHAnsi"/>
          <w:lang w:val="sv-SE"/>
        </w:rPr>
        <w:t>Beef jerky</w:t>
      </w:r>
    </w:p>
    <w:p w14:paraId="1668B7F6" w14:textId="77777777" w:rsidR="008D2E61" w:rsidRPr="008B40C1" w:rsidRDefault="008D2E61" w:rsidP="00446634">
      <w:pPr>
        <w:ind w:firstLine="0"/>
        <w:rPr>
          <w:rFonts w:cstheme="minorHAnsi"/>
          <w:lang w:val="sv-SE"/>
        </w:rPr>
      </w:pPr>
    </w:p>
    <w:p w14:paraId="339CD042" w14:textId="7DCC61F2" w:rsidR="00001581" w:rsidRPr="00BF0FB6" w:rsidRDefault="00001581" w:rsidP="00001581">
      <w:pPr>
        <w:pStyle w:val="Heading1"/>
        <w:rPr>
          <w:lang w:val="sv-SE"/>
        </w:rPr>
      </w:pPr>
      <w:bookmarkStart w:id="72" w:name="_Toc129692039"/>
      <w:r>
        <w:rPr>
          <w:lang w:val="sv-SE"/>
        </w:rPr>
        <w:t>Fonder</w:t>
      </w:r>
      <w:bookmarkEnd w:id="72"/>
    </w:p>
    <w:p w14:paraId="21EE4B1F" w14:textId="45149AC9" w:rsidR="00001581" w:rsidRPr="00BF0FB6" w:rsidRDefault="00001581" w:rsidP="00001581">
      <w:pPr>
        <w:pStyle w:val="Heading2"/>
        <w:rPr>
          <w:lang w:val="sv-SE"/>
        </w:rPr>
      </w:pPr>
      <w:bookmarkStart w:id="73" w:name="_Toc129692040"/>
      <w:r>
        <w:rPr>
          <w:lang w:val="sv-SE"/>
        </w:rPr>
        <w:t>Fisk</w:t>
      </w:r>
      <w:bookmarkEnd w:id="73"/>
    </w:p>
    <w:p w14:paraId="4DC4A141" w14:textId="406F2D88" w:rsidR="00001581" w:rsidRPr="00BF0FB6" w:rsidRDefault="00001581" w:rsidP="00001581">
      <w:pPr>
        <w:pStyle w:val="Heading3"/>
        <w:rPr>
          <w:lang w:val="sv-SE"/>
        </w:rPr>
      </w:pPr>
      <w:bookmarkStart w:id="74" w:name="_Toc129692041"/>
      <w:r>
        <w:rPr>
          <w:lang w:val="sv-SE"/>
        </w:rPr>
        <w:t>Räkfond</w:t>
      </w:r>
      <w:bookmarkEnd w:id="74"/>
    </w:p>
    <w:p w14:paraId="0B6B0EE9" w14:textId="15B3E27C"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Ursprung: </w:t>
      </w:r>
      <w:hyperlink r:id="rId13" w:history="1">
        <w:r w:rsidR="00C150F5" w:rsidRPr="00876B20">
          <w:rPr>
            <w:rStyle w:val="Hyperlink"/>
            <w:rFonts w:eastAsia="Times New Roman" w:cstheme="minorHAnsi"/>
            <w:lang w:val="sv-SE"/>
          </w:rPr>
          <w:t>https://receptfavoriter.se/recept/rakfond-av-skal</w:t>
        </w:r>
      </w:hyperlink>
    </w:p>
    <w:p w14:paraId="00F3DE5C" w14:textId="77777777" w:rsidR="00C150F5" w:rsidRDefault="00C150F5" w:rsidP="00001581">
      <w:pPr>
        <w:spacing w:after="0" w:line="240" w:lineRule="auto"/>
        <w:ind w:firstLine="0"/>
        <w:rPr>
          <w:rFonts w:eastAsia="Times New Roman" w:cstheme="minorHAnsi"/>
          <w:lang w:val="sv-SE"/>
        </w:rPr>
      </w:pPr>
    </w:p>
    <w:p w14:paraId="2C8D1AD6"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400 gram räkor med skal eller 200 gram räkskal med huvud och ev. rom.</w:t>
      </w:r>
    </w:p>
    <w:p w14:paraId="3C4B5065"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6 dl vatten</w:t>
      </w:r>
    </w:p>
    <w:p w14:paraId="30580590"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 msk olivolja</w:t>
      </w:r>
    </w:p>
    <w:p w14:paraId="3BDA3B1B" w14:textId="77777777" w:rsidR="00C150F5" w:rsidRPr="00C150F5" w:rsidRDefault="00C150F5" w:rsidP="00C150F5">
      <w:pPr>
        <w:spacing w:after="0" w:line="240" w:lineRule="auto"/>
        <w:ind w:firstLine="0"/>
        <w:rPr>
          <w:rFonts w:cstheme="minorHAnsi"/>
          <w:lang w:val="sv-SE"/>
        </w:rPr>
      </w:pPr>
      <w:r w:rsidRPr="00C150F5">
        <w:rPr>
          <w:rFonts w:cstheme="minorHAnsi"/>
          <w:lang w:val="sv-SE"/>
        </w:rPr>
        <w:t>1/2 morot</w:t>
      </w:r>
    </w:p>
    <w:p w14:paraId="7F2768A0" w14:textId="3E1A53D3" w:rsidR="00C150F5" w:rsidRDefault="00C150F5" w:rsidP="00C150F5">
      <w:pPr>
        <w:spacing w:after="0" w:line="240" w:lineRule="auto"/>
        <w:ind w:firstLine="0"/>
        <w:rPr>
          <w:rFonts w:cstheme="minorHAnsi"/>
          <w:lang w:val="sv-SE"/>
        </w:rPr>
      </w:pPr>
      <w:r w:rsidRPr="00C150F5">
        <w:rPr>
          <w:rFonts w:cstheme="minorHAnsi"/>
          <w:lang w:val="sv-SE"/>
        </w:rPr>
        <w:t>1/2 gul lök</w:t>
      </w:r>
    </w:p>
    <w:p w14:paraId="44730838" w14:textId="77777777" w:rsidR="00C150F5" w:rsidRDefault="00C150F5" w:rsidP="00C150F5">
      <w:pPr>
        <w:spacing w:after="0" w:line="240" w:lineRule="auto"/>
        <w:ind w:firstLine="0"/>
        <w:rPr>
          <w:rFonts w:cstheme="minorHAnsi"/>
          <w:lang w:val="sv-SE"/>
        </w:rPr>
      </w:pPr>
    </w:p>
    <w:p w14:paraId="52A22F76"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räkorna. Lägg de skalade räkorna i en skål och täck över samt sätt i kylen tills dess du ska använda dem. Spara skalen i en skål. Du kan ha med huvud och rom.</w:t>
      </w:r>
    </w:p>
    <w:p w14:paraId="33039724"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Skala och tärna morot samt lök.</w:t>
      </w:r>
    </w:p>
    <w:p w14:paraId="2BC9FF52"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Värm olivolja i en kastrull med tjock botten. Tillsätt och fräs runt morot, lök och räkskal i 3-4 minuter.</w:t>
      </w:r>
    </w:p>
    <w:p w14:paraId="7F54ABF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Tillsätt vatten och koka med eller utan lock i 10 minuter.</w:t>
      </w:r>
    </w:p>
    <w:p w14:paraId="6E558E33" w14:textId="77777777" w:rsidR="008D4740" w:rsidRPr="008D4740" w:rsidRDefault="008D4740" w:rsidP="008D4740">
      <w:pPr>
        <w:spacing w:after="0" w:line="240" w:lineRule="auto"/>
        <w:ind w:firstLine="0"/>
        <w:rPr>
          <w:rFonts w:cstheme="minorHAnsi"/>
          <w:lang w:val="sv-SE"/>
        </w:rPr>
      </w:pPr>
      <w:r w:rsidRPr="008D4740">
        <w:rPr>
          <w:rFonts w:cstheme="minorHAnsi"/>
          <w:lang w:val="sv-SE"/>
        </w:rPr>
        <w:t>Sila av skalen och ta vara på räkfonden som är klar att användas till sås, stuvning eller soppa med mera.</w:t>
      </w:r>
    </w:p>
    <w:p w14:paraId="3C21ABC8" w14:textId="15934BE6" w:rsidR="00C150F5" w:rsidRDefault="008D4740" w:rsidP="008D4740">
      <w:pPr>
        <w:spacing w:after="0" w:line="240" w:lineRule="auto"/>
        <w:ind w:firstLine="0"/>
        <w:rPr>
          <w:rFonts w:cstheme="minorHAnsi"/>
          <w:lang w:val="sv-SE"/>
        </w:rPr>
      </w:pPr>
      <w:r w:rsidRPr="008D4740">
        <w:rPr>
          <w:rFonts w:cstheme="minorHAnsi"/>
          <w:lang w:val="sv-SE"/>
        </w:rPr>
        <w:t>Det blir en rätt koncentrerad räkfond så du kan späda fonden med vatten efter smak när du använder den i maten. Använd så mycket du tycker du behöver för smakens skull. Förslagsvis 2/3 räkfond och 1/3 vatten.</w:t>
      </w:r>
    </w:p>
    <w:p w14:paraId="2527C162" w14:textId="77777777" w:rsidR="00001581" w:rsidRDefault="00001581" w:rsidP="00AC23B6">
      <w:pPr>
        <w:spacing w:after="0" w:line="240" w:lineRule="auto"/>
        <w:ind w:firstLine="0"/>
        <w:rPr>
          <w:rFonts w:eastAsia="Times New Roman" w:cstheme="minorHAnsi"/>
          <w:lang w:val="sv-SE"/>
        </w:rPr>
      </w:pPr>
    </w:p>
    <w:p w14:paraId="67854C43" w14:textId="50FDECAC" w:rsidR="00001581" w:rsidRDefault="00001581" w:rsidP="00001581">
      <w:pPr>
        <w:spacing w:after="0" w:line="240" w:lineRule="auto"/>
        <w:ind w:firstLine="0"/>
        <w:rPr>
          <w:rFonts w:eastAsia="Times New Roman" w:cstheme="minorHAnsi"/>
          <w:lang w:val="sv-SE"/>
        </w:rPr>
      </w:pPr>
      <w:r>
        <w:rPr>
          <w:rFonts w:eastAsia="Times New Roman" w:cstheme="minorHAnsi"/>
          <w:lang w:val="sv-SE"/>
        </w:rPr>
        <w:lastRenderedPageBreak/>
        <w:t xml:space="preserve">Serveringsförslag: </w:t>
      </w:r>
      <w:r w:rsidR="006C224D">
        <w:rPr>
          <w:rFonts w:eastAsia="Times New Roman" w:cstheme="minorHAnsi"/>
          <w:lang w:val="sv-SE"/>
        </w:rPr>
        <w:t>I fisksoppa</w:t>
      </w:r>
    </w:p>
    <w:p w14:paraId="57414CFD" w14:textId="328ED839" w:rsidR="00001581" w:rsidRPr="00BF0FB6" w:rsidRDefault="00001581" w:rsidP="00001581">
      <w:pPr>
        <w:pStyle w:val="Heading2"/>
        <w:rPr>
          <w:lang w:val="sv-SE"/>
        </w:rPr>
      </w:pPr>
      <w:bookmarkStart w:id="75" w:name="_Toc129692042"/>
      <w:r>
        <w:rPr>
          <w:lang w:val="sv-SE"/>
        </w:rPr>
        <w:t>Kött</w:t>
      </w:r>
      <w:bookmarkEnd w:id="75"/>
    </w:p>
    <w:p w14:paraId="7F336D3C" w14:textId="18F3F7B9" w:rsidR="00001581" w:rsidRPr="00BF0FB6" w:rsidRDefault="002C3915" w:rsidP="00001581">
      <w:pPr>
        <w:pStyle w:val="Heading3"/>
        <w:rPr>
          <w:lang w:val="sv-SE"/>
        </w:rPr>
      </w:pPr>
      <w:bookmarkStart w:id="76" w:name="_Toc129692043"/>
      <w:r>
        <w:rPr>
          <w:lang w:val="sv-SE"/>
        </w:rPr>
        <w:t>Kött</w:t>
      </w:r>
      <w:r w:rsidR="00001581">
        <w:rPr>
          <w:lang w:val="sv-SE"/>
        </w:rPr>
        <w:t>fond</w:t>
      </w:r>
      <w:r w:rsidR="00CA0C14">
        <w:rPr>
          <w:lang w:val="sv-SE"/>
        </w:rPr>
        <w:t xml:space="preserve"> (Otestad)</w:t>
      </w:r>
      <w:bookmarkEnd w:id="76"/>
    </w:p>
    <w:p w14:paraId="72F28324" w14:textId="5927F598" w:rsidR="00001581" w:rsidRDefault="00001581" w:rsidP="00001581">
      <w:pPr>
        <w:spacing w:after="0" w:line="240" w:lineRule="auto"/>
        <w:ind w:firstLine="0"/>
        <w:rPr>
          <w:rFonts w:cstheme="minorHAnsi"/>
          <w:lang w:val="sv-SE"/>
        </w:rPr>
      </w:pPr>
      <w:r>
        <w:rPr>
          <w:rFonts w:eastAsia="Times New Roman" w:cstheme="minorHAnsi"/>
          <w:lang w:val="sv-SE"/>
        </w:rPr>
        <w:t xml:space="preserve">Ursprung: </w:t>
      </w:r>
      <w:r w:rsidR="008129AF">
        <w:rPr>
          <w:rFonts w:cstheme="minorHAnsi"/>
          <w:lang w:val="sv-SE"/>
        </w:rPr>
        <w:t>Kocken &amp; jägaren s</w:t>
      </w:r>
      <w:r w:rsidR="00D135CF">
        <w:rPr>
          <w:rFonts w:cstheme="minorHAnsi"/>
          <w:lang w:val="sv-SE"/>
        </w:rPr>
        <w:t>78</w:t>
      </w:r>
    </w:p>
    <w:p w14:paraId="5C9DEF17" w14:textId="77777777" w:rsidR="00001581" w:rsidRDefault="00001581" w:rsidP="00001581">
      <w:pPr>
        <w:spacing w:after="0" w:line="240" w:lineRule="auto"/>
        <w:rPr>
          <w:rFonts w:eastAsia="Times New Roman" w:cstheme="minorHAnsi"/>
          <w:lang w:val="sv-SE"/>
        </w:rPr>
      </w:pPr>
    </w:p>
    <w:p w14:paraId="31EA3EAA" w14:textId="2E03FF94" w:rsidR="00001581" w:rsidRPr="00547CFC" w:rsidRDefault="00001581" w:rsidP="00001581">
      <w:pPr>
        <w:spacing w:after="0" w:line="240" w:lineRule="auto"/>
        <w:ind w:firstLine="0"/>
        <w:rPr>
          <w:rFonts w:eastAsia="Times New Roman" w:cstheme="minorHAnsi"/>
          <w:lang w:val="sv-SE"/>
        </w:rPr>
      </w:pPr>
      <w:r w:rsidRPr="00547CFC">
        <w:rPr>
          <w:rFonts w:eastAsia="Times New Roman" w:cstheme="minorHAnsi"/>
          <w:lang w:val="sv-SE"/>
        </w:rPr>
        <w:t>2</w:t>
      </w:r>
      <w:r w:rsidR="00D135CF">
        <w:rPr>
          <w:rFonts w:eastAsia="Times New Roman" w:cstheme="minorHAnsi"/>
          <w:lang w:val="sv-SE"/>
        </w:rPr>
        <w:t>-3 kg huggna viltben</w:t>
      </w:r>
    </w:p>
    <w:p w14:paraId="0272DC86" w14:textId="577B4FAE" w:rsidR="00001581" w:rsidRPr="00547CFC" w:rsidRDefault="00D135CF" w:rsidP="00001581">
      <w:pPr>
        <w:spacing w:after="0" w:line="240" w:lineRule="auto"/>
        <w:ind w:firstLine="0"/>
        <w:rPr>
          <w:rFonts w:eastAsia="Times New Roman" w:cstheme="minorHAnsi"/>
          <w:lang w:val="sv-SE"/>
        </w:rPr>
      </w:pPr>
      <w:r>
        <w:rPr>
          <w:rFonts w:eastAsia="Times New Roman" w:cstheme="minorHAnsi"/>
          <w:lang w:val="sv-SE"/>
        </w:rPr>
        <w:t>2</w:t>
      </w:r>
      <w:r w:rsidR="00001581" w:rsidRPr="00547CFC">
        <w:rPr>
          <w:rFonts w:eastAsia="Times New Roman" w:cstheme="minorHAnsi"/>
          <w:lang w:val="sv-SE"/>
        </w:rPr>
        <w:t xml:space="preserve"> </w:t>
      </w:r>
      <w:r>
        <w:rPr>
          <w:rFonts w:eastAsia="Times New Roman" w:cstheme="minorHAnsi"/>
          <w:lang w:val="sv-SE"/>
        </w:rPr>
        <w:t>gula</w:t>
      </w:r>
      <w:r w:rsidR="00204895">
        <w:rPr>
          <w:rFonts w:eastAsia="Times New Roman" w:cstheme="minorHAnsi"/>
          <w:lang w:val="sv-SE"/>
        </w:rPr>
        <w:t xml:space="preserve"> lökar</w:t>
      </w:r>
    </w:p>
    <w:p w14:paraId="0B82AF37" w14:textId="5A6E3645"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3-4 timjankvistar</w:t>
      </w:r>
    </w:p>
    <w:p w14:paraId="2F887CBE" w14:textId="1CC0A426" w:rsidR="00001581" w:rsidRPr="00547CFC" w:rsidRDefault="00204895" w:rsidP="00001581">
      <w:pPr>
        <w:spacing w:after="0" w:line="240" w:lineRule="auto"/>
        <w:ind w:firstLine="0"/>
        <w:rPr>
          <w:rFonts w:eastAsia="Times New Roman" w:cstheme="minorHAnsi"/>
          <w:lang w:val="sv-SE"/>
        </w:rPr>
      </w:pPr>
      <w:r>
        <w:rPr>
          <w:rFonts w:eastAsia="Times New Roman" w:cstheme="minorHAnsi"/>
          <w:lang w:val="sv-SE"/>
        </w:rPr>
        <w:t>4-5 liter vatten</w:t>
      </w:r>
    </w:p>
    <w:p w14:paraId="2BD28D59" w14:textId="77777777" w:rsidR="00001581" w:rsidRDefault="00001581" w:rsidP="00204895">
      <w:pPr>
        <w:spacing w:after="0" w:line="240" w:lineRule="auto"/>
        <w:ind w:firstLine="0"/>
        <w:rPr>
          <w:rFonts w:eastAsia="Times New Roman" w:cstheme="minorHAnsi"/>
          <w:lang w:val="sv-SE"/>
        </w:rPr>
      </w:pPr>
    </w:p>
    <w:p w14:paraId="7A700717" w14:textId="48AD6E7C" w:rsidR="00403249" w:rsidRDefault="00403249" w:rsidP="00001581">
      <w:pPr>
        <w:spacing w:after="0" w:line="240" w:lineRule="auto"/>
        <w:ind w:firstLine="0"/>
        <w:rPr>
          <w:rFonts w:eastAsia="Times New Roman" w:cstheme="minorHAnsi"/>
          <w:lang w:val="sv-SE"/>
        </w:rPr>
      </w:pPr>
      <w:r>
        <w:rPr>
          <w:rFonts w:eastAsia="Times New Roman" w:cstheme="minorHAnsi"/>
          <w:lang w:val="sv-SE"/>
        </w:rPr>
        <w:t>Sätt ugnen på 225 grader.</w:t>
      </w:r>
    </w:p>
    <w:p w14:paraId="4C0A2D3D" w14:textId="3F68DEE9" w:rsidR="00403249" w:rsidRDefault="00D90901" w:rsidP="00001581">
      <w:pPr>
        <w:spacing w:after="0" w:line="240" w:lineRule="auto"/>
        <w:ind w:firstLine="0"/>
        <w:rPr>
          <w:rFonts w:eastAsia="Times New Roman" w:cstheme="minorHAnsi"/>
          <w:lang w:val="sv-SE"/>
        </w:rPr>
      </w:pPr>
      <w:r>
        <w:rPr>
          <w:rFonts w:eastAsia="Times New Roman" w:cstheme="minorHAnsi"/>
          <w:lang w:val="sv-SE"/>
        </w:rPr>
        <w:t>Rosta benen mitt i ugnen 30 minuter, vänd runt benen i halvtid</w:t>
      </w:r>
      <w:r w:rsidR="00072E95">
        <w:rPr>
          <w:rFonts w:eastAsia="Times New Roman" w:cstheme="minorHAnsi"/>
          <w:lang w:val="sv-SE"/>
        </w:rPr>
        <w:t>.</w:t>
      </w:r>
    </w:p>
    <w:p w14:paraId="6949AEAA" w14:textId="32805D59" w:rsidR="00072E95" w:rsidRDefault="00072E95" w:rsidP="00001581">
      <w:pPr>
        <w:spacing w:after="0" w:line="240" w:lineRule="auto"/>
        <w:ind w:firstLine="0"/>
        <w:rPr>
          <w:rFonts w:eastAsia="Times New Roman" w:cstheme="minorHAnsi"/>
          <w:lang w:val="sv-SE"/>
        </w:rPr>
      </w:pPr>
      <w:r>
        <w:rPr>
          <w:rFonts w:eastAsia="Times New Roman" w:cstheme="minorHAnsi"/>
          <w:lang w:val="sv-SE"/>
        </w:rPr>
        <w:t>Dela lökarna</w:t>
      </w:r>
      <w:r w:rsidR="00D231FD">
        <w:rPr>
          <w:rFonts w:eastAsia="Times New Roman" w:cstheme="minorHAnsi"/>
          <w:lang w:val="sv-SE"/>
        </w:rPr>
        <w:t xml:space="preserve"> på mitten</w:t>
      </w:r>
      <w:r>
        <w:rPr>
          <w:rFonts w:eastAsia="Times New Roman" w:cstheme="minorHAnsi"/>
          <w:lang w:val="sv-SE"/>
        </w:rPr>
        <w:t xml:space="preserve"> och rosta snittsidan av lökarna </w:t>
      </w:r>
      <w:r w:rsidR="00D231FD">
        <w:rPr>
          <w:rFonts w:eastAsia="Times New Roman" w:cstheme="minorHAnsi"/>
          <w:lang w:val="sv-SE"/>
        </w:rPr>
        <w:t>i het stekpanna tills de nästan är svarta.</w:t>
      </w:r>
    </w:p>
    <w:p w14:paraId="239390E5" w14:textId="4B6932DD" w:rsidR="00D231FD" w:rsidRDefault="007C06AD" w:rsidP="00001581">
      <w:pPr>
        <w:spacing w:after="0" w:line="240" w:lineRule="auto"/>
        <w:ind w:firstLine="0"/>
        <w:rPr>
          <w:rFonts w:eastAsia="Times New Roman" w:cstheme="minorHAnsi"/>
          <w:lang w:val="sv-SE"/>
        </w:rPr>
      </w:pPr>
      <w:r>
        <w:rPr>
          <w:rFonts w:eastAsia="Times New Roman" w:cstheme="minorHAnsi"/>
          <w:lang w:val="sv-SE"/>
        </w:rPr>
        <w:t xml:space="preserve">För över ben, utom fett till kastrull. Tillsätt timjan och </w:t>
      </w:r>
      <w:r w:rsidR="00D3262D">
        <w:rPr>
          <w:rFonts w:eastAsia="Times New Roman" w:cstheme="minorHAnsi"/>
          <w:lang w:val="sv-SE"/>
        </w:rPr>
        <w:t>lök och täck med kallt vatten.</w:t>
      </w:r>
      <w:r w:rsidR="007859C8">
        <w:rPr>
          <w:rFonts w:eastAsia="Times New Roman" w:cstheme="minorHAnsi"/>
          <w:lang w:val="sv-SE"/>
        </w:rPr>
        <w:t xml:space="preserve"> Ställ kastrullen </w:t>
      </w:r>
      <w:r w:rsidR="004A7E83">
        <w:rPr>
          <w:rFonts w:eastAsia="Times New Roman" w:cstheme="minorHAnsi"/>
          <w:lang w:val="sv-SE"/>
        </w:rPr>
        <w:t>på hög värme på spisen och låt det få ett uppkok</w:t>
      </w:r>
      <w:r w:rsidR="00CB2A5C">
        <w:rPr>
          <w:rFonts w:eastAsia="Times New Roman" w:cstheme="minorHAnsi"/>
          <w:lang w:val="sv-SE"/>
        </w:rPr>
        <w:t>. Skumma av fonden och sänk till låg värme. Låt fonden sjuda</w:t>
      </w:r>
      <w:r w:rsidR="003F27CF">
        <w:rPr>
          <w:rFonts w:eastAsia="Times New Roman" w:cstheme="minorHAnsi"/>
          <w:lang w:val="sv-SE"/>
        </w:rPr>
        <w:t xml:space="preserve"> lätt cirka 4 timmar, fyll på med vatten om inte benen täcks.</w:t>
      </w:r>
    </w:p>
    <w:p w14:paraId="7C8CA67B" w14:textId="4F13A4F0" w:rsidR="003F27CF" w:rsidRDefault="005E0E4F" w:rsidP="00001581">
      <w:pPr>
        <w:spacing w:after="0" w:line="240" w:lineRule="auto"/>
        <w:ind w:firstLine="0"/>
        <w:rPr>
          <w:rFonts w:eastAsia="Times New Roman" w:cstheme="minorHAnsi"/>
          <w:lang w:val="sv-SE"/>
        </w:rPr>
      </w:pPr>
      <w:r>
        <w:rPr>
          <w:rFonts w:eastAsia="Times New Roman" w:cstheme="minorHAnsi"/>
          <w:lang w:val="sv-SE"/>
        </w:rPr>
        <w:t>Sila bort lök och ben från fonden och låt den få ett rejält uppkok</w:t>
      </w:r>
      <w:r w:rsidR="0044045B">
        <w:rPr>
          <w:rFonts w:eastAsia="Times New Roman" w:cstheme="minorHAnsi"/>
          <w:lang w:val="sv-SE"/>
        </w:rPr>
        <w:t>. Sila och sänk till medelvärme. Reducera till hälften återstår</w:t>
      </w:r>
      <w:r w:rsidR="00CD1384">
        <w:rPr>
          <w:rFonts w:eastAsia="Times New Roman" w:cstheme="minorHAnsi"/>
          <w:lang w:val="sv-SE"/>
        </w:rPr>
        <w:t>. Sila igen.</w:t>
      </w:r>
    </w:p>
    <w:p w14:paraId="6177A1E2" w14:textId="77777777" w:rsidR="00001581" w:rsidRDefault="00001581" w:rsidP="00CD1384">
      <w:pPr>
        <w:spacing w:after="0" w:line="240" w:lineRule="auto"/>
        <w:ind w:firstLine="0"/>
        <w:rPr>
          <w:rFonts w:eastAsia="Times New Roman" w:cstheme="minorHAnsi"/>
          <w:lang w:val="sv-SE"/>
        </w:rPr>
      </w:pPr>
    </w:p>
    <w:p w14:paraId="458A4619" w14:textId="3D1C9EFF" w:rsidR="00001581" w:rsidRDefault="00001581" w:rsidP="00001581">
      <w:pPr>
        <w:spacing w:after="0" w:line="240" w:lineRule="auto"/>
        <w:ind w:firstLine="0"/>
        <w:rPr>
          <w:rFonts w:eastAsia="Times New Roman" w:cstheme="minorHAnsi"/>
          <w:lang w:val="sv-SE"/>
        </w:rPr>
      </w:pPr>
      <w:r>
        <w:rPr>
          <w:rFonts w:eastAsia="Times New Roman" w:cstheme="minorHAnsi"/>
          <w:lang w:val="sv-SE"/>
        </w:rPr>
        <w:t xml:space="preserve">Serveringsförslag: </w:t>
      </w:r>
      <w:r w:rsidR="00CD1384">
        <w:rPr>
          <w:rFonts w:eastAsia="Times New Roman" w:cstheme="minorHAnsi"/>
          <w:lang w:val="sv-SE"/>
        </w:rPr>
        <w:t>I grytor.</w:t>
      </w:r>
    </w:p>
    <w:p w14:paraId="5A2BC412" w14:textId="77777777" w:rsidR="00893445" w:rsidRPr="00DF5211" w:rsidRDefault="00893445" w:rsidP="00CD1384">
      <w:pPr>
        <w:ind w:firstLine="0"/>
        <w:rPr>
          <w:lang w:val="sv-SE"/>
        </w:rPr>
      </w:pPr>
    </w:p>
    <w:p w14:paraId="29A90296" w14:textId="64178C59" w:rsidR="00DF5211" w:rsidRPr="00A82BEC" w:rsidRDefault="00DF5211">
      <w:pPr>
        <w:pStyle w:val="Heading1"/>
        <w:rPr>
          <w:lang w:val="sv-SE"/>
        </w:rPr>
      </w:pPr>
      <w:bookmarkStart w:id="77" w:name="_Toc129692044"/>
      <w:r w:rsidRPr="00A82BEC">
        <w:rPr>
          <w:lang w:val="sv-SE"/>
        </w:rPr>
        <w:lastRenderedPageBreak/>
        <w:t>Bakning</w:t>
      </w:r>
      <w:bookmarkEnd w:id="77"/>
    </w:p>
    <w:p w14:paraId="76700D5E" w14:textId="2EC204E3" w:rsidR="00DF5211" w:rsidRPr="00A82BEC" w:rsidRDefault="00DF5211" w:rsidP="00DF5211">
      <w:pPr>
        <w:pStyle w:val="Heading2"/>
        <w:rPr>
          <w:lang w:val="sv-SE"/>
        </w:rPr>
      </w:pPr>
      <w:bookmarkStart w:id="78" w:name="_Toc129692045"/>
      <w:r w:rsidRPr="00A82BEC">
        <w:rPr>
          <w:lang w:val="sv-SE"/>
        </w:rPr>
        <w:t>Frukost</w:t>
      </w:r>
      <w:bookmarkEnd w:id="78"/>
    </w:p>
    <w:p w14:paraId="644234B5" w14:textId="3B8FDAF0" w:rsidR="00DF5211" w:rsidRPr="00A82BEC" w:rsidRDefault="00DF5211" w:rsidP="00DF5211">
      <w:pPr>
        <w:pStyle w:val="Heading3"/>
        <w:rPr>
          <w:lang w:val="sv-SE"/>
        </w:rPr>
      </w:pPr>
      <w:bookmarkStart w:id="79" w:name="_Toc129692046"/>
      <w:r w:rsidRPr="00A82BEC">
        <w:rPr>
          <w:lang w:val="sv-SE"/>
        </w:rPr>
        <w:t>Scones</w:t>
      </w:r>
      <w:bookmarkEnd w:id="79"/>
    </w:p>
    <w:p w14:paraId="6BC70BDC"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Ursprung: ICA recept</w:t>
      </w:r>
    </w:p>
    <w:p w14:paraId="4E1EEB79"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133C5C73"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4 dl vetemjöl </w:t>
      </w:r>
    </w:p>
    <w:p w14:paraId="0DB352F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2 tsk bakpulver </w:t>
      </w:r>
    </w:p>
    <w:p w14:paraId="33818CA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krm salt</w:t>
      </w:r>
    </w:p>
    <w:p w14:paraId="0BFD460D"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50 g smör</w:t>
      </w:r>
    </w:p>
    <w:p w14:paraId="0E75055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Oatly havremjölk (vanlig mjölk går säkert bra)</w:t>
      </w:r>
    </w:p>
    <w:p w14:paraId="3A5B93C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6642299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Sätt ugnen på 250 grader</w:t>
      </w:r>
    </w:p>
    <w:p w14:paraId="13417074"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vetemjöl, bakpulver och salt i bunke.</w:t>
      </w:r>
    </w:p>
    <w:p w14:paraId="5083BE46"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Skär smöret i små kuber och finfördela i bunken.</w:t>
      </w:r>
    </w:p>
    <w:p w14:paraId="69275CBE"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Tilksätt mjölken och rör ihop till deg. Lägg till lite mer mjöl för att få den lätthanterlig. </w:t>
      </w:r>
    </w:p>
    <w:p w14:paraId="261DD2A5"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Forma 6 bullar på ett bakplåtspapper på en bakplåt och sätt in i ugnen. </w:t>
      </w:r>
    </w:p>
    <w:p w14:paraId="6126D3D0"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Kolla efter 10 min och ta ut när de ser färdiga ut.</w:t>
      </w:r>
    </w:p>
    <w:p w14:paraId="2998C488"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Låt stå 5 min.</w:t>
      </w:r>
    </w:p>
    <w:p w14:paraId="64B85372"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0E66258B" w14:textId="77777777" w:rsidR="00DF5211" w:rsidRPr="008B40C1" w:rsidRDefault="00DF5211" w:rsidP="00DF5211">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Serveringsförslag: smör och västerbottenost eller Philadelphia och sylt.</w:t>
      </w:r>
    </w:p>
    <w:p w14:paraId="18CEF505" w14:textId="77777777" w:rsidR="00DF5211" w:rsidRPr="00DF5211" w:rsidRDefault="00DF5211" w:rsidP="00DF5211">
      <w:pPr>
        <w:rPr>
          <w:lang w:val="sv-SE"/>
        </w:rPr>
      </w:pPr>
    </w:p>
    <w:p w14:paraId="5E736F3B" w14:textId="4883E29A" w:rsidR="00DF5211" w:rsidRPr="00A82BEC" w:rsidRDefault="00DF5211" w:rsidP="00DF5211">
      <w:pPr>
        <w:pStyle w:val="Heading2"/>
        <w:rPr>
          <w:lang w:val="sv-SE"/>
        </w:rPr>
      </w:pPr>
      <w:bookmarkStart w:id="80" w:name="_Toc129692047"/>
      <w:r w:rsidRPr="00A82BEC">
        <w:rPr>
          <w:lang w:val="sv-SE"/>
        </w:rPr>
        <w:t>Bröd</w:t>
      </w:r>
      <w:bookmarkEnd w:id="80"/>
    </w:p>
    <w:p w14:paraId="06990504" w14:textId="762243CC" w:rsidR="00DF5211" w:rsidRPr="00A82BEC" w:rsidRDefault="00F61306" w:rsidP="00DF5211">
      <w:pPr>
        <w:pStyle w:val="Heading3"/>
        <w:rPr>
          <w:lang w:val="sv-SE"/>
        </w:rPr>
      </w:pPr>
      <w:bookmarkStart w:id="81" w:name="_Toc129692048"/>
      <w:r w:rsidRPr="00A82BEC">
        <w:rPr>
          <w:lang w:val="sv-SE"/>
        </w:rPr>
        <w:t>Öster Malma fröknäcke</w:t>
      </w:r>
      <w:bookmarkEnd w:id="81"/>
    </w:p>
    <w:p w14:paraId="4BB99781"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29F60B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lastRenderedPageBreak/>
        <w:t>1 dl solroskärnor</w:t>
      </w:r>
    </w:p>
    <w:p w14:paraId="5F240CF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1 dl sesamfrö</w:t>
      </w:r>
    </w:p>
    <w:p w14:paraId="0511FC9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linfrö</w:t>
      </w:r>
    </w:p>
    <w:p w14:paraId="1E1390F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dinkelfullkornsmjöl</w:t>
      </w:r>
    </w:p>
    <w:p w14:paraId="6FADD781"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tsk salt</w:t>
      </w:r>
    </w:p>
    <w:p w14:paraId="7B316666"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0.5 dl rapsolja</w:t>
      </w:r>
    </w:p>
    <w:p w14:paraId="31323EAF"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2 dl varmt vatten</w:t>
      </w:r>
    </w:p>
    <w:p w14:paraId="6F9B7B24"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Flingsalt</w:t>
      </w:r>
    </w:p>
    <w:p w14:paraId="3ACFFD6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w:t>
      </w:r>
    </w:p>
    <w:p w14:paraId="583A276C"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Blanda allt och låt det stå upp till c:a en kvart.</w:t>
      </w:r>
    </w:p>
    <w:p w14:paraId="4A07387E"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Bred ut smeten på en plåt med bakplåtspapper på.</w:t>
      </w:r>
    </w:p>
    <w:p w14:paraId="120F26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Strö över lite flingsalt.</w:t>
      </w:r>
    </w:p>
    <w:p w14:paraId="6A55DE57" w14:textId="77777777" w:rsidR="00F61306"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Grädda i 150 grader i 50 min.</w:t>
      </w:r>
    </w:p>
    <w:p w14:paraId="7B3F93EE" w14:textId="77777777" w:rsidR="00F61306" w:rsidRDefault="00F61306" w:rsidP="00F61306">
      <w:pPr>
        <w:pStyle w:val="NormalWeb"/>
        <w:spacing w:before="0" w:beforeAutospacing="0" w:after="0" w:afterAutospacing="0"/>
        <w:rPr>
          <w:rFonts w:ascii="Calibri" w:hAnsi="Calibri" w:cs="Calibri"/>
          <w:lang w:val="sv-SE"/>
        </w:rPr>
      </w:pPr>
    </w:p>
    <w:p w14:paraId="511B19FB" w14:textId="77777777" w:rsidR="00F61306"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med bregott.</w:t>
      </w:r>
    </w:p>
    <w:p w14:paraId="1B8FD5FC" w14:textId="77777777" w:rsidR="00F61306" w:rsidRPr="00F61306" w:rsidRDefault="00F61306" w:rsidP="00F61306">
      <w:pPr>
        <w:rPr>
          <w:lang w:val="sv-SE"/>
        </w:rPr>
      </w:pPr>
    </w:p>
    <w:p w14:paraId="3CAF4418" w14:textId="32FB0158" w:rsidR="00F61306" w:rsidRDefault="00F61306" w:rsidP="00F61306">
      <w:pPr>
        <w:pStyle w:val="Heading3"/>
        <w:rPr>
          <w:lang w:val="sv-SE"/>
        </w:rPr>
      </w:pPr>
      <w:bookmarkStart w:id="82" w:name="_Toc129692049"/>
      <w:r w:rsidRPr="00F61306">
        <w:rPr>
          <w:lang w:val="sv-SE"/>
        </w:rPr>
        <w:t>Öster M</w:t>
      </w:r>
      <w:r>
        <w:rPr>
          <w:lang w:val="sv-SE"/>
        </w:rPr>
        <w:t>alma Torpestalimpa</w:t>
      </w:r>
      <w:bookmarkEnd w:id="82"/>
    </w:p>
    <w:p w14:paraId="0BF993EF" w14:textId="77777777" w:rsidR="00F61306" w:rsidRPr="008B40C1" w:rsidRDefault="00F61306" w:rsidP="00F61306">
      <w:pPr>
        <w:ind w:firstLine="0"/>
        <w:rPr>
          <w:rFonts w:cstheme="minorHAnsi"/>
          <w:lang w:val="sv-SE"/>
        </w:rPr>
      </w:pPr>
      <w:r w:rsidRPr="008B40C1">
        <w:rPr>
          <w:rFonts w:cstheme="minorHAnsi"/>
          <w:lang w:val="sv-SE"/>
        </w:rPr>
        <w:t>Ursprung: Öster malma</w:t>
      </w:r>
    </w:p>
    <w:p w14:paraId="00ACF0EC"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l filmjölk</w:t>
      </w:r>
    </w:p>
    <w:p w14:paraId="05A350F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7 dl vetemjöl</w:t>
      </w:r>
    </w:p>
    <w:p w14:paraId="65652B21" w14:textId="4A50A8B1"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 xml:space="preserve">5 dl </w:t>
      </w:r>
      <w:r w:rsidR="00DD63CA">
        <w:rPr>
          <w:rFonts w:asciiTheme="minorHAnsi" w:hAnsiTheme="minorHAnsi" w:cstheme="minorHAnsi"/>
          <w:lang w:val="sv-SE"/>
        </w:rPr>
        <w:t>fyrkorns</w:t>
      </w:r>
      <w:r>
        <w:rPr>
          <w:rFonts w:asciiTheme="minorHAnsi" w:hAnsiTheme="minorHAnsi" w:cstheme="minorHAnsi"/>
          <w:lang w:val="sv-SE"/>
        </w:rPr>
        <w:t>kross (hälften vetekross</w:t>
      </w:r>
      <w:r w:rsidR="00DD63CA">
        <w:rPr>
          <w:rFonts w:asciiTheme="minorHAnsi" w:hAnsiTheme="minorHAnsi" w:cstheme="minorHAnsi"/>
          <w:lang w:val="sv-SE"/>
        </w:rPr>
        <w:t>, hälften rågkross</w:t>
      </w:r>
      <w:r>
        <w:rPr>
          <w:rFonts w:asciiTheme="minorHAnsi" w:hAnsiTheme="minorHAnsi" w:cstheme="minorHAnsi"/>
          <w:lang w:val="sv-SE"/>
        </w:rPr>
        <w:t xml:space="preserve"> i ursprungsreceptet)</w:t>
      </w:r>
    </w:p>
    <w:p w14:paraId="753486C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2.5 dl kruskakli (vetekli i ursprungsreceptet)</w:t>
      </w:r>
    </w:p>
    <w:p w14:paraId="7B248A6A"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solroskärnor</w:t>
      </w:r>
    </w:p>
    <w:p w14:paraId="43DEEED5"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2</w:t>
      </w:r>
      <w:r w:rsidRPr="008B40C1">
        <w:rPr>
          <w:rFonts w:asciiTheme="minorHAnsi" w:hAnsiTheme="minorHAnsi" w:cstheme="minorHAnsi"/>
          <w:lang w:val="sv-SE"/>
        </w:rPr>
        <w:t xml:space="preserve"> dl linfrö</w:t>
      </w:r>
    </w:p>
    <w:p w14:paraId="5A7D31A0" w14:textId="62299D61" w:rsidR="00F61306" w:rsidRDefault="00A82BEC"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w:t>
      </w:r>
      <w:r w:rsidR="00F61306">
        <w:rPr>
          <w:rFonts w:asciiTheme="minorHAnsi" w:hAnsiTheme="minorHAnsi" w:cstheme="minorHAnsi"/>
          <w:lang w:val="sv-SE"/>
        </w:rPr>
        <w:t xml:space="preserve"> dl</w:t>
      </w:r>
      <w:r>
        <w:rPr>
          <w:rFonts w:asciiTheme="minorHAnsi" w:hAnsiTheme="minorHAnsi" w:cstheme="minorHAnsi"/>
          <w:lang w:val="sv-SE"/>
        </w:rPr>
        <w:t xml:space="preserve"> (3 dl ursprungsrecept)</w:t>
      </w:r>
      <w:r w:rsidR="00F61306">
        <w:rPr>
          <w:rFonts w:asciiTheme="minorHAnsi" w:hAnsiTheme="minorHAnsi" w:cstheme="minorHAnsi"/>
          <w:lang w:val="sv-SE"/>
        </w:rPr>
        <w:t xml:space="preserve"> russin</w:t>
      </w:r>
    </w:p>
    <w:p w14:paraId="0FE5B593"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3 dl mörk sirap</w:t>
      </w:r>
    </w:p>
    <w:p w14:paraId="7A7371D6"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1.5 msk bikarbonat</w:t>
      </w:r>
    </w:p>
    <w:p w14:paraId="39E309BE" w14:textId="77777777" w:rsidR="00F61306"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t>1 tsk salt</w:t>
      </w:r>
    </w:p>
    <w:p w14:paraId="55F9802F" w14:textId="77777777" w:rsidR="00F61306" w:rsidRDefault="00F61306" w:rsidP="00F61306">
      <w:pPr>
        <w:pStyle w:val="NormalWeb"/>
        <w:spacing w:before="0" w:beforeAutospacing="0" w:after="0" w:afterAutospacing="0"/>
        <w:rPr>
          <w:rFonts w:asciiTheme="minorHAnsi" w:hAnsiTheme="minorHAnsi" w:cstheme="minorHAnsi"/>
          <w:lang w:val="sv-SE"/>
        </w:rPr>
      </w:pPr>
    </w:p>
    <w:p w14:paraId="5FB773D3"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Pr>
          <w:rFonts w:asciiTheme="minorHAnsi" w:hAnsiTheme="minorHAnsi" w:cstheme="minorHAnsi"/>
          <w:lang w:val="sv-SE"/>
        </w:rPr>
        <w:lastRenderedPageBreak/>
        <w:t>Skålla eller blötlägg över natten krossen.</w:t>
      </w:r>
    </w:p>
    <w:p w14:paraId="1BE33CF2" w14:textId="77777777" w:rsidR="00F61306" w:rsidRPr="008B40C1" w:rsidRDefault="00F61306" w:rsidP="00F61306">
      <w:pPr>
        <w:pStyle w:val="NormalWeb"/>
        <w:spacing w:before="0" w:beforeAutospacing="0" w:after="0" w:afterAutospacing="0"/>
        <w:rPr>
          <w:rFonts w:asciiTheme="minorHAnsi" w:hAnsiTheme="minorHAnsi" w:cstheme="minorHAnsi"/>
          <w:lang w:val="sv-SE"/>
        </w:rPr>
      </w:pPr>
      <w:r w:rsidRPr="008B40C1">
        <w:rPr>
          <w:rFonts w:asciiTheme="minorHAnsi" w:hAnsiTheme="minorHAnsi" w:cstheme="minorHAnsi"/>
          <w:lang w:val="sv-SE"/>
        </w:rPr>
        <w:t xml:space="preserve">Blanda </w:t>
      </w:r>
      <w:r>
        <w:rPr>
          <w:rFonts w:asciiTheme="minorHAnsi" w:hAnsiTheme="minorHAnsi" w:cstheme="minorHAnsi"/>
          <w:lang w:val="sv-SE"/>
        </w:rPr>
        <w:t>och häll ned i två smorda formar</w:t>
      </w:r>
      <w:r w:rsidRPr="008B40C1">
        <w:rPr>
          <w:rFonts w:asciiTheme="minorHAnsi" w:hAnsiTheme="minorHAnsi" w:cstheme="minorHAnsi"/>
          <w:lang w:val="sv-SE"/>
        </w:rPr>
        <w:t>.</w:t>
      </w:r>
    </w:p>
    <w:p w14:paraId="77A5DAD7" w14:textId="77777777" w:rsidR="00F61306" w:rsidRPr="00EB1279" w:rsidRDefault="00F61306" w:rsidP="00F61306">
      <w:pPr>
        <w:pStyle w:val="NormalWeb"/>
        <w:spacing w:before="0" w:beforeAutospacing="0" w:after="0" w:afterAutospacing="0"/>
        <w:rPr>
          <w:rFonts w:ascii="Calibri" w:hAnsi="Calibri" w:cs="Calibri"/>
          <w:lang w:val="sv-SE"/>
        </w:rPr>
      </w:pPr>
      <w:r w:rsidRPr="00EB1279">
        <w:rPr>
          <w:rFonts w:ascii="Calibri" w:hAnsi="Calibri" w:cs="Calibri"/>
          <w:lang w:val="sv-SE"/>
        </w:rPr>
        <w:t xml:space="preserve">Grädda i 150 grader i </w:t>
      </w:r>
      <w:r>
        <w:rPr>
          <w:rFonts w:ascii="Calibri" w:hAnsi="Calibri" w:cs="Calibri"/>
          <w:lang w:val="sv-SE"/>
        </w:rPr>
        <w:t>1.5 timme</w:t>
      </w:r>
      <w:r w:rsidRPr="00EB1279">
        <w:rPr>
          <w:rFonts w:ascii="Calibri" w:hAnsi="Calibri" w:cs="Calibri"/>
          <w:lang w:val="sv-SE"/>
        </w:rPr>
        <w:t>.</w:t>
      </w:r>
    </w:p>
    <w:p w14:paraId="30C95C86" w14:textId="77777777" w:rsidR="00F61306" w:rsidRDefault="00F61306" w:rsidP="00F61306">
      <w:pPr>
        <w:pStyle w:val="NormalWeb"/>
        <w:spacing w:before="0" w:beforeAutospacing="0" w:after="0" w:afterAutospacing="0"/>
        <w:rPr>
          <w:rFonts w:ascii="Calibri" w:hAnsi="Calibri" w:cs="Calibri"/>
          <w:lang w:val="sv-SE"/>
        </w:rPr>
      </w:pPr>
    </w:p>
    <w:p w14:paraId="37EF423E" w14:textId="2ED58FB3" w:rsidR="00F61306" w:rsidRPr="00EB1279" w:rsidRDefault="00F61306" w:rsidP="00F61306">
      <w:pPr>
        <w:pStyle w:val="NormalWeb"/>
        <w:spacing w:before="0" w:beforeAutospacing="0" w:after="0" w:afterAutospacing="0"/>
        <w:rPr>
          <w:rFonts w:ascii="Calibri" w:hAnsi="Calibri" w:cs="Calibri"/>
          <w:lang w:val="sv-SE"/>
        </w:rPr>
      </w:pPr>
      <w:r w:rsidRPr="008B40C1">
        <w:rPr>
          <w:rFonts w:asciiTheme="minorHAnsi" w:hAnsiTheme="minorHAnsi" w:cstheme="minorHAnsi"/>
          <w:lang w:val="sv-SE"/>
        </w:rPr>
        <w:t>Serveringsförslag:</w:t>
      </w:r>
      <w:r>
        <w:rPr>
          <w:rFonts w:asciiTheme="minorHAnsi" w:hAnsiTheme="minorHAnsi" w:cstheme="minorHAnsi"/>
          <w:lang w:val="sv-SE"/>
        </w:rPr>
        <w:t xml:space="preserve"> bregott, västerbottenost, rökt dovhjort och tunna gurkskivor.</w:t>
      </w:r>
    </w:p>
    <w:p w14:paraId="626F690E" w14:textId="77777777" w:rsidR="00F61306" w:rsidRPr="00F61306" w:rsidRDefault="00F61306" w:rsidP="00F61306">
      <w:pPr>
        <w:rPr>
          <w:lang w:val="sv-SE"/>
        </w:rPr>
      </w:pPr>
    </w:p>
    <w:p w14:paraId="71BE06C8" w14:textId="5DEBFE93" w:rsidR="00915DCE" w:rsidRPr="00915DCE" w:rsidRDefault="00C66754">
      <w:pPr>
        <w:pStyle w:val="Heading1"/>
        <w:rPr>
          <w:lang w:val="sv-SE"/>
        </w:rPr>
      </w:pPr>
      <w:bookmarkStart w:id="83" w:name="_Toc129692050"/>
      <w:r>
        <w:rPr>
          <w:lang w:val="sv-SE"/>
        </w:rPr>
        <w:t>Ej provade</w:t>
      </w:r>
      <w:bookmarkEnd w:id="83"/>
    </w:p>
    <w:p w14:paraId="79A97D44" w14:textId="658C55CE" w:rsidR="006B5DD3" w:rsidRPr="00C66754" w:rsidRDefault="00F628CD" w:rsidP="00F628CD">
      <w:pPr>
        <w:pStyle w:val="Heading2"/>
        <w:rPr>
          <w:lang w:val="sv-SE"/>
        </w:rPr>
      </w:pPr>
      <w:bookmarkStart w:id="84" w:name="_Toc129692051"/>
      <w:r>
        <w:rPr>
          <w:lang w:val="sv-SE"/>
        </w:rPr>
        <w:t>Fisk</w:t>
      </w:r>
      <w:bookmarkEnd w:id="84"/>
    </w:p>
    <w:p w14:paraId="53C4A4D7" w14:textId="35579AD4" w:rsidR="00F628CD" w:rsidRPr="009C47A2" w:rsidRDefault="00F628CD" w:rsidP="00F628CD">
      <w:pPr>
        <w:pStyle w:val="Heading3"/>
        <w:rPr>
          <w:lang w:val="sv-SE"/>
        </w:rPr>
      </w:pPr>
      <w:bookmarkStart w:id="85" w:name="_Toc129692052"/>
      <w:r w:rsidRPr="009C47A2">
        <w:rPr>
          <w:lang w:val="sv-SE"/>
        </w:rPr>
        <w:t>Lax med enbär</w:t>
      </w:r>
      <w:bookmarkEnd w:id="85"/>
    </w:p>
    <w:p w14:paraId="0D9BDB62" w14:textId="6E86D985" w:rsidR="00F628CD" w:rsidRDefault="00136417" w:rsidP="00136417">
      <w:pPr>
        <w:ind w:firstLine="0"/>
        <w:rPr>
          <w:lang w:val="sv-SE"/>
        </w:rPr>
      </w:pPr>
      <w:r w:rsidRPr="00136417">
        <w:rPr>
          <w:lang w:val="sv-SE"/>
        </w:rPr>
        <w:t xml:space="preserve">Ursprung: </w:t>
      </w:r>
      <w:hyperlink r:id="rId14" w:history="1">
        <w:r w:rsidRPr="00364E14">
          <w:rPr>
            <w:rStyle w:val="Hyperlink"/>
            <w:lang w:val="sv-SE"/>
          </w:rPr>
          <w:t>https://sverigesradio.se/artikel/5904710</w:t>
        </w:r>
      </w:hyperlink>
    </w:p>
    <w:p w14:paraId="5EDD00A2" w14:textId="431CF013" w:rsidR="00A42E84" w:rsidRPr="00A42E84" w:rsidRDefault="00A42E84" w:rsidP="00A42E84">
      <w:pPr>
        <w:ind w:firstLine="0"/>
        <w:rPr>
          <w:lang w:val="sv-SE"/>
        </w:rPr>
      </w:pPr>
      <w:r w:rsidRPr="00A42E84">
        <w:rPr>
          <w:lang w:val="sv-SE"/>
        </w:rPr>
        <w:t>Du behöver till 4 personer:</w:t>
      </w:r>
    </w:p>
    <w:p w14:paraId="214D3C6E" w14:textId="61445D89" w:rsidR="00A42E84" w:rsidRPr="00A42E84" w:rsidRDefault="00A42E84" w:rsidP="00A42E84">
      <w:pPr>
        <w:ind w:firstLine="0"/>
        <w:rPr>
          <w:lang w:val="sv-SE"/>
        </w:rPr>
      </w:pPr>
      <w:r w:rsidRPr="00A42E84">
        <w:rPr>
          <w:lang w:val="sv-SE"/>
        </w:rPr>
        <w:t>1 kg laxfilé, hel urbenad bit med skinn</w:t>
      </w:r>
    </w:p>
    <w:p w14:paraId="393FE23F" w14:textId="6F4F69C0" w:rsidR="00A42E84" w:rsidRPr="00A42E84" w:rsidRDefault="00A42E84" w:rsidP="00A42E84">
      <w:pPr>
        <w:ind w:firstLine="0"/>
        <w:rPr>
          <w:lang w:val="sv-SE"/>
        </w:rPr>
      </w:pPr>
      <w:r w:rsidRPr="00A42E84">
        <w:rPr>
          <w:lang w:val="sv-SE"/>
        </w:rPr>
        <w:t>en näve gröna enbär</w:t>
      </w:r>
    </w:p>
    <w:p w14:paraId="7CB5DFF0" w14:textId="4BC25344" w:rsidR="00A42E84" w:rsidRPr="00A42E84" w:rsidRDefault="00A42E84" w:rsidP="00A42E84">
      <w:pPr>
        <w:ind w:firstLine="0"/>
        <w:rPr>
          <w:lang w:val="sv-SE"/>
        </w:rPr>
      </w:pPr>
      <w:r w:rsidRPr="00A42E84">
        <w:rPr>
          <w:lang w:val="sv-SE"/>
        </w:rPr>
        <w:t>1 citron, rivet skal och saft</w:t>
      </w:r>
    </w:p>
    <w:p w14:paraId="4F9A5BB2" w14:textId="3B81E11C" w:rsidR="00A42E84" w:rsidRPr="00A42E84" w:rsidRDefault="00A42E84" w:rsidP="00A42E84">
      <w:pPr>
        <w:ind w:firstLine="0"/>
        <w:rPr>
          <w:lang w:val="sv-SE"/>
        </w:rPr>
      </w:pPr>
      <w:r w:rsidRPr="00A42E84">
        <w:rPr>
          <w:lang w:val="sv-SE"/>
        </w:rPr>
        <w:t>”en tumme” färsk ingefära, riven</w:t>
      </w:r>
    </w:p>
    <w:p w14:paraId="32165826" w14:textId="1A75BDA7" w:rsidR="00A42E84" w:rsidRPr="00A42E84" w:rsidRDefault="00A42E84" w:rsidP="00A42E84">
      <w:pPr>
        <w:ind w:firstLine="0"/>
        <w:rPr>
          <w:lang w:val="sv-SE"/>
        </w:rPr>
      </w:pPr>
      <w:r w:rsidRPr="00A42E84">
        <w:rPr>
          <w:lang w:val="sv-SE"/>
        </w:rPr>
        <w:t>1 vitlöksklyfta</w:t>
      </w:r>
    </w:p>
    <w:p w14:paraId="2778171F" w14:textId="2918D426" w:rsidR="00A42E84" w:rsidRPr="00A42E84" w:rsidRDefault="00A42E84" w:rsidP="00A42E84">
      <w:pPr>
        <w:ind w:firstLine="0"/>
        <w:rPr>
          <w:lang w:val="sv-SE"/>
        </w:rPr>
      </w:pPr>
      <w:r w:rsidRPr="00A42E84">
        <w:rPr>
          <w:lang w:val="sv-SE"/>
        </w:rPr>
        <w:t>2-3 msk god rapsolja, gärna med citronsmak</w:t>
      </w:r>
    </w:p>
    <w:p w14:paraId="56408380" w14:textId="3086D879" w:rsidR="00A42E84" w:rsidRPr="00A42E84" w:rsidRDefault="00A42E84" w:rsidP="00A42E84">
      <w:pPr>
        <w:ind w:firstLine="0"/>
        <w:rPr>
          <w:lang w:val="sv-SE"/>
        </w:rPr>
      </w:pPr>
      <w:r w:rsidRPr="00A42E84">
        <w:rPr>
          <w:lang w:val="sv-SE"/>
        </w:rPr>
        <w:t>salt, peppar</w:t>
      </w:r>
    </w:p>
    <w:p w14:paraId="04094B4E" w14:textId="0D9D8476" w:rsidR="00A42E84" w:rsidRPr="00A42E84" w:rsidRDefault="00A42E84" w:rsidP="00A42E84">
      <w:pPr>
        <w:ind w:firstLine="0"/>
        <w:rPr>
          <w:lang w:val="sv-SE"/>
        </w:rPr>
      </w:pPr>
      <w:r w:rsidRPr="00A42E84">
        <w:rPr>
          <w:lang w:val="sv-SE"/>
        </w:rPr>
        <w:t>Värm ugnen till 80°.</w:t>
      </w:r>
    </w:p>
    <w:p w14:paraId="0DF79C27" w14:textId="3DB0F40A" w:rsidR="00A42E84" w:rsidRPr="00A42E84" w:rsidRDefault="00A42E84" w:rsidP="00A42E84">
      <w:pPr>
        <w:ind w:firstLine="0"/>
        <w:rPr>
          <w:lang w:val="sv-SE"/>
        </w:rPr>
      </w:pPr>
      <w:r w:rsidRPr="00A42E84">
        <w:rPr>
          <w:lang w:val="sv-SE"/>
        </w:rPr>
        <w:t xml:space="preserve">Mosa enbären med lite citronsaft och rivet skal. Tillsätt riven ingefära och mosa ner en vitlöksklyfta. Runda av </w:t>
      </w:r>
      <w:r w:rsidRPr="00A42E84">
        <w:rPr>
          <w:lang w:val="sv-SE"/>
        </w:rPr>
        <w:lastRenderedPageBreak/>
        <w:t>med rapsolja. Smaka, vill du ha mer citron? Mer olja? Mer ingefära?</w:t>
      </w:r>
    </w:p>
    <w:p w14:paraId="5B8101F5" w14:textId="41F58678" w:rsidR="00A42E84" w:rsidRPr="00A42E84" w:rsidRDefault="00A42E84" w:rsidP="00A42E84">
      <w:pPr>
        <w:ind w:firstLine="0"/>
        <w:rPr>
          <w:lang w:val="sv-SE"/>
        </w:rPr>
      </w:pPr>
      <w:r w:rsidRPr="00A42E84">
        <w:rPr>
          <w:lang w:val="sv-SE"/>
        </w:rPr>
        <w:t>Lägg laxbiten i en ugnsform. Salta och peppra lätt.</w:t>
      </w:r>
    </w:p>
    <w:p w14:paraId="2D4D40DD" w14:textId="2C587FF5" w:rsidR="00A42E84" w:rsidRPr="00A42E84" w:rsidRDefault="00A42E84" w:rsidP="00A42E84">
      <w:pPr>
        <w:ind w:firstLine="0"/>
        <w:rPr>
          <w:lang w:val="sv-SE"/>
        </w:rPr>
      </w:pPr>
      <w:r w:rsidRPr="00A42E84">
        <w:rPr>
          <w:lang w:val="sv-SE"/>
        </w:rPr>
        <w:t>Bred hälften av blandningen över laxen.</w:t>
      </w:r>
    </w:p>
    <w:p w14:paraId="28286D8A" w14:textId="3B1A8E73" w:rsidR="00A42E84" w:rsidRPr="00A42E84" w:rsidRDefault="00A42E84" w:rsidP="00A42E84">
      <w:pPr>
        <w:ind w:firstLine="0"/>
        <w:rPr>
          <w:lang w:val="sv-SE"/>
        </w:rPr>
      </w:pPr>
      <w:r w:rsidRPr="00A42E84">
        <w:rPr>
          <w:lang w:val="sv-SE"/>
        </w:rPr>
        <w:t>Stick in en ugnstermometer i den tjockaste delen och ställ formen mitt i ugnen tills laxen är 48-49°, inte över 50°. Laxen ska fortfarande vara härligt mjuk i mitten.</w:t>
      </w:r>
    </w:p>
    <w:p w14:paraId="21002065" w14:textId="338845CB" w:rsidR="00A42E84" w:rsidRPr="00A42E84" w:rsidRDefault="00A42E84" w:rsidP="00A42E84">
      <w:pPr>
        <w:ind w:firstLine="0"/>
        <w:rPr>
          <w:lang w:val="sv-SE"/>
        </w:rPr>
      </w:pPr>
      <w:r w:rsidRPr="00A42E84">
        <w:rPr>
          <w:lang w:val="sv-SE"/>
        </w:rPr>
        <w:t>Ta ut laxen och bred över resten av enbärsröran.</w:t>
      </w:r>
    </w:p>
    <w:p w14:paraId="2AF97DAD" w14:textId="37D852D3" w:rsidR="00136417" w:rsidRPr="00136417" w:rsidRDefault="00E13BF0" w:rsidP="00A42E84">
      <w:pPr>
        <w:ind w:firstLine="0"/>
        <w:rPr>
          <w:lang w:val="sv-SE"/>
        </w:rPr>
      </w:pPr>
      <w:r>
        <w:rPr>
          <w:lang w:val="sv-SE"/>
        </w:rPr>
        <w:t>Serveringsförslag:</w:t>
      </w:r>
      <w:r w:rsidR="00A42E84" w:rsidRPr="00A42E84">
        <w:rPr>
          <w:lang w:val="sv-SE"/>
        </w:rPr>
        <w:t xml:space="preserve"> färskpotatis.</w:t>
      </w:r>
    </w:p>
    <w:p w14:paraId="567A0381" w14:textId="4D2E88A6" w:rsidR="008617AC" w:rsidRPr="00912668" w:rsidRDefault="008617AC" w:rsidP="008617AC">
      <w:pPr>
        <w:pStyle w:val="Heading2"/>
        <w:rPr>
          <w:lang w:val="sv-SE"/>
        </w:rPr>
      </w:pPr>
      <w:bookmarkStart w:id="86" w:name="_Toc129692053"/>
      <w:r w:rsidRPr="00912668">
        <w:rPr>
          <w:lang w:val="sv-SE"/>
        </w:rPr>
        <w:t>Kött</w:t>
      </w:r>
      <w:bookmarkEnd w:id="86"/>
    </w:p>
    <w:p w14:paraId="0D3D3794" w14:textId="194EEA2B" w:rsidR="008617AC" w:rsidRPr="009C47A2" w:rsidRDefault="00271C0F" w:rsidP="008617AC">
      <w:pPr>
        <w:pStyle w:val="Heading3"/>
        <w:rPr>
          <w:lang w:val="sv-SE"/>
        </w:rPr>
      </w:pPr>
      <w:bookmarkStart w:id="87" w:name="_Toc129692054"/>
      <w:r w:rsidRPr="009C47A2">
        <w:rPr>
          <w:lang w:val="sv-SE"/>
        </w:rPr>
        <w:t>Carnitas</w:t>
      </w:r>
      <w:bookmarkEnd w:id="87"/>
    </w:p>
    <w:p w14:paraId="03B013ED" w14:textId="5E451BF3" w:rsidR="00271C0F" w:rsidRDefault="00271C0F" w:rsidP="00271C0F">
      <w:pPr>
        <w:ind w:firstLine="0"/>
        <w:rPr>
          <w:lang w:val="sv-SE"/>
        </w:rPr>
      </w:pPr>
      <w:r w:rsidRPr="00875B44">
        <w:rPr>
          <w:lang w:val="sv-SE"/>
        </w:rPr>
        <w:t xml:space="preserve">Ursprung: </w:t>
      </w:r>
      <w:r w:rsidR="009C47A2" w:rsidRPr="009C47A2">
        <w:rPr>
          <w:lang w:val="sv-SE"/>
        </w:rPr>
        <w:t>https://www.jof.se/recept-pa-langkok/</w:t>
      </w:r>
      <w:r w:rsidR="009C47A2">
        <w:rPr>
          <w:lang w:val="sv-SE"/>
        </w:rPr>
        <w:t xml:space="preserve">  </w:t>
      </w:r>
      <w:hyperlink r:id="rId15" w:history="1">
        <w:r w:rsidR="009C47A2" w:rsidRPr="00442EAF">
          <w:rPr>
            <w:rStyle w:val="Hyperlink"/>
            <w:lang w:val="sv-SE"/>
          </w:rPr>
          <w:t>https://www.arla.se/recept/carnitas/</w:t>
        </w:r>
      </w:hyperlink>
    </w:p>
    <w:p w14:paraId="0EA8D571" w14:textId="77777777" w:rsidR="00875B44" w:rsidRPr="00875B44" w:rsidRDefault="00875B44" w:rsidP="00271C0F">
      <w:pPr>
        <w:ind w:firstLine="0"/>
        <w:rPr>
          <w:lang w:val="sv-SE"/>
        </w:rPr>
      </w:pPr>
    </w:p>
    <w:bookmarkStart w:id="88" w:name="_Toc129692055" w:displacedByCustomXml="next"/>
    <w:sdt>
      <w:sdtPr>
        <w:id w:val="1723244645"/>
        <w:placeholder>
          <w:docPart w:val="DDBB330A14D7461E90D00ACFF8EF9E02"/>
        </w:placeholder>
        <w:temporary/>
        <w:showingPlcHdr/>
        <w15:appearance w15:val="hidden"/>
      </w:sdtPr>
      <w:sdtContent>
        <w:bookmarkStart w:id="89" w:name="_Toc527370448" w:displacedByCustomXml="prev"/>
        <w:p w14:paraId="450C89DD" w14:textId="77777777" w:rsidR="001710CE" w:rsidRPr="00361946" w:rsidRDefault="001710CE" w:rsidP="001710CE">
          <w:pPr>
            <w:pStyle w:val="Heading1"/>
            <w:rPr>
              <w:lang w:val="sv-SE"/>
            </w:rPr>
          </w:pPr>
          <w:r w:rsidRPr="00361946">
            <w:rPr>
              <w:lang w:val="sv-SE"/>
            </w:rPr>
            <w:t>Epilogue/Conclusion</w:t>
          </w:r>
        </w:p>
        <w:bookmarkEnd w:id="89" w:displacedByCustomXml="next"/>
      </w:sdtContent>
    </w:sdt>
    <w:bookmarkEnd w:id="88" w:displacedByCustomXml="prev"/>
    <w:bookmarkEnd w:id="44" w:displacedByCustomXml="prev"/>
    <w:bookmarkEnd w:id="43" w:displacedByCustomXml="prev"/>
    <w:p w14:paraId="0D11C6B8" w14:textId="16AD42E3" w:rsidR="00A0776B" w:rsidRPr="00F61306" w:rsidRDefault="00F61306" w:rsidP="001710CE">
      <w:pPr>
        <w:rPr>
          <w:lang w:val="sv-SE"/>
        </w:rPr>
      </w:pPr>
      <w:r w:rsidRPr="00F61306">
        <w:rPr>
          <w:lang w:val="sv-SE"/>
        </w:rPr>
        <w:t>Ät och ha det g</w:t>
      </w:r>
      <w:r>
        <w:rPr>
          <w:lang w:val="sv-SE"/>
        </w:rPr>
        <w:t>ott.</w:t>
      </w:r>
    </w:p>
    <w:p w14:paraId="0F779D02" w14:textId="77777777" w:rsidR="00205500" w:rsidRPr="00F61306" w:rsidRDefault="00205500" w:rsidP="00211C7A">
      <w:pPr>
        <w:rPr>
          <w:lang w:val="sv-SE"/>
        </w:rPr>
      </w:pPr>
      <w:r w:rsidRPr="00F61306">
        <w:rPr>
          <w:lang w:val="sv-SE"/>
        </w:rPr>
        <w:br w:type="page"/>
      </w:r>
    </w:p>
    <w:bookmarkStart w:id="90" w:name="_Toc129692056" w:displacedByCustomXml="next"/>
    <w:bookmarkStart w:id="91" w:name="_Toc529756744" w:displacedByCustomXml="next"/>
    <w:bookmarkStart w:id="92" w:name="_Toc529756683" w:displacedByCustomXml="next"/>
    <w:sdt>
      <w:sdtPr>
        <w:id w:val="1707216621"/>
        <w:placeholder>
          <w:docPart w:val="98AB046F8FF54FC5B05503B1AECA13D0"/>
        </w:placeholder>
        <w:temporary/>
        <w:showingPlcHdr/>
        <w15:appearance w15:val="hidden"/>
      </w:sdtPr>
      <w:sdtContent>
        <w:bookmarkStart w:id="93" w:name="_Toc527370449" w:displacedByCustomXml="prev"/>
        <w:p w14:paraId="7ACF0740" w14:textId="77777777" w:rsidR="001710CE" w:rsidRPr="001710CE" w:rsidRDefault="001710CE" w:rsidP="001710CE">
          <w:pPr>
            <w:pStyle w:val="Heading1"/>
          </w:pPr>
          <w:r w:rsidRPr="001710CE">
            <w:t>Bibliography</w:t>
          </w:r>
        </w:p>
        <w:bookmarkEnd w:id="93" w:displacedByCustomXml="next"/>
      </w:sdtContent>
    </w:sdt>
    <w:bookmarkEnd w:id="90" w:displacedByCustomXml="prev"/>
    <w:bookmarkEnd w:id="91" w:displacedByCustomXml="prev"/>
    <w:bookmarkEnd w:id="92" w:displacedByCustomXml="prev"/>
    <w:sdt>
      <w:sdtPr>
        <w:id w:val="-130476122"/>
        <w:placeholder>
          <w:docPart w:val="C4FCF441A9D747BA8FFDE03A85EDFEC5"/>
        </w:placeholder>
        <w:temporary/>
        <w:showingPlcHdr/>
        <w15:appearance w15:val="hidden"/>
      </w:sdtPr>
      <w:sdtContent>
        <w:p w14:paraId="735624EC" w14:textId="77777777" w:rsidR="00D84035" w:rsidRPr="00D84035" w:rsidRDefault="00D84035" w:rsidP="00D84035">
          <w:pPr>
            <w:pStyle w:val="TipText"/>
          </w:pPr>
          <w:r w:rsidRPr="00D84035">
            <w:t>Below is an example of a list of works cited using APA style. Arrange your list of references alphabetically.</w:t>
          </w:r>
        </w:p>
        <w:p w14:paraId="4AD3698B" w14:textId="77777777" w:rsidR="00D84035" w:rsidRDefault="00D84035" w:rsidP="00D84035">
          <w:pPr>
            <w:pStyle w:val="TipText"/>
          </w:pPr>
          <w:r w:rsidRPr="00D84035">
            <w:t>When citing books, use the format as shown in the following examples, applying Bibliography style to the format:</w:t>
          </w:r>
        </w:p>
        <w:p w14:paraId="2B84E46C" w14:textId="77777777" w:rsidR="00D84035" w:rsidRDefault="00D84035"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14:paraId="243BBE6E" w14:textId="77777777" w:rsidR="00D84035" w:rsidRDefault="00D84035" w:rsidP="00D84035">
          <w:pPr>
            <w:pStyle w:val="TipText"/>
            <w:ind w:left="1800" w:hanging="540"/>
          </w:pPr>
          <w:r>
            <w:t xml:space="preserve">King, S. (2000). </w:t>
          </w:r>
          <w:r w:rsidRPr="00414D16">
            <w:rPr>
              <w:i/>
            </w:rPr>
            <w:t>On writing: A memoir of the craft.</w:t>
          </w:r>
          <w:r>
            <w:t xml:space="preserve"> New York</w:t>
          </w:r>
          <w:r w:rsidR="00972D2C">
            <w:t>, NY</w:t>
          </w:r>
          <w:r>
            <w:t>: Pocket Books.</w:t>
          </w:r>
        </w:p>
        <w:p w14:paraId="23054878" w14:textId="77777777" w:rsidR="00D84035" w:rsidRDefault="00D84035"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14:paraId="1CB9FA83" w14:textId="77777777" w:rsidR="00D84035" w:rsidRDefault="00D84035" w:rsidP="00D84035">
          <w:pPr>
            <w:pStyle w:val="TipText"/>
          </w:pPr>
          <w:r w:rsidRPr="00593D2D">
            <w:rPr>
              <w:u w:val="single"/>
            </w:rPr>
            <w:t>For internet documents</w:t>
          </w:r>
        </w:p>
        <w:p w14:paraId="25CC420B" w14:textId="77777777" w:rsidR="00D84035" w:rsidRDefault="00D84035" w:rsidP="00D84035">
          <w:pPr>
            <w:pStyle w:val="TipText"/>
            <w:ind w:left="1800" w:hanging="540"/>
          </w:pPr>
          <w:r>
            <w:t xml:space="preserve">Author’s last name, first initial or initials. (Date of publication). Title of article. </w:t>
          </w:r>
          <w:r w:rsidRPr="00365692">
            <w:rPr>
              <w:i/>
            </w:rPr>
            <w:t>Title of work</w:t>
          </w:r>
          <w:r>
            <w:t>. Retrieved from full URL</w:t>
          </w:r>
        </w:p>
        <w:p w14:paraId="280E5A4B" w14:textId="77777777" w:rsidR="00D84035" w:rsidRDefault="00D84035"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14:paraId="49AAAEDC" w14:textId="77777777" w:rsidR="00D84035" w:rsidRDefault="00D84035" w:rsidP="00D84035">
          <w:pPr>
            <w:pStyle w:val="TipText"/>
          </w:pPr>
          <w:r w:rsidRPr="00593D2D">
            <w:rPr>
              <w:u w:val="single"/>
            </w:rPr>
            <w:t>For online periodicals</w:t>
          </w:r>
        </w:p>
        <w:p w14:paraId="34030FEE" w14:textId="77777777" w:rsidR="00D84035" w:rsidRDefault="00D84035" w:rsidP="00D84035">
          <w:pPr>
            <w:pStyle w:val="TipText"/>
            <w:ind w:left="1800" w:hanging="540"/>
          </w:pPr>
          <w:r w:rsidRPr="00365692">
            <w:lastRenderedPageBreak/>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14:paraId="7486E76A" w14:textId="77777777" w:rsidR="00D84035" w:rsidRDefault="00D84035"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14:paraId="7668B20F" w14:textId="77777777" w:rsidR="00D84035" w:rsidRDefault="00D84035" w:rsidP="00D84035">
          <w:pPr>
            <w:pStyle w:val="TipText"/>
          </w:pPr>
          <w:r w:rsidRPr="00DA6FC3">
            <w:t>When citing magazines, use the format as shown in the following examples:</w:t>
          </w:r>
        </w:p>
        <w:p w14:paraId="2983E0A9" w14:textId="77777777" w:rsidR="00D84035" w:rsidRPr="00D84035" w:rsidRDefault="00D84035" w:rsidP="00D84035">
          <w:pPr>
            <w:pStyle w:val="TipText"/>
            <w:rPr>
              <w:u w:val="single"/>
            </w:rPr>
          </w:pPr>
          <w:r w:rsidRPr="00DA6FC3">
            <w:rPr>
              <w:u w:val="single"/>
            </w:rPr>
            <w:t>For magazines and periodicals</w:t>
          </w:r>
        </w:p>
        <w:p w14:paraId="434E8CEF" w14:textId="77777777" w:rsidR="00D84035" w:rsidRDefault="00D84035"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14:paraId="378188FD" w14:textId="77777777" w:rsidR="00972D2C" w:rsidRDefault="00972D2C"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14:paraId="7F71156B" w14:textId="77777777" w:rsidR="002D24E9" w:rsidRDefault="00D84035" w:rsidP="00D84035">
          <w:pPr>
            <w:pStyle w:val="TipText"/>
          </w:pPr>
          <w:r>
            <w:t>For more details and guidelines, consult the APA Publication Manual.</w:t>
          </w:r>
        </w:p>
      </w:sdtContent>
    </w:sdt>
    <w:p w14:paraId="304F9CF6" w14:textId="77777777" w:rsidR="00205500" w:rsidRDefault="00205500" w:rsidP="00211C7A">
      <w:r>
        <w:br w:type="page"/>
      </w:r>
    </w:p>
    <w:bookmarkStart w:id="94" w:name="_Toc129692057" w:displacedByCustomXml="next"/>
    <w:bookmarkStart w:id="95" w:name="_Toc529756745" w:displacedByCustomXml="next"/>
    <w:bookmarkStart w:id="96" w:name="_Toc529756684" w:displacedByCustomXml="next"/>
    <w:sdt>
      <w:sdtPr>
        <w:id w:val="-1282343791"/>
        <w:placeholder>
          <w:docPart w:val="C19526BF6F5F4374BE1AD682AC6FBE46"/>
        </w:placeholder>
        <w:temporary/>
        <w:showingPlcHdr/>
        <w15:appearance w15:val="hidden"/>
      </w:sdtPr>
      <w:sdtContent>
        <w:bookmarkStart w:id="97" w:name="_Toc527370450" w:displacedByCustomXml="prev"/>
        <w:p w14:paraId="79456334" w14:textId="77777777" w:rsidR="001710CE" w:rsidRPr="001710CE" w:rsidRDefault="001710CE" w:rsidP="001710CE">
          <w:pPr>
            <w:pStyle w:val="Heading1"/>
          </w:pPr>
          <w:r w:rsidRPr="001710CE">
            <w:t>Acknowledgments</w:t>
          </w:r>
        </w:p>
        <w:bookmarkEnd w:id="97" w:displacedByCustomXml="next"/>
      </w:sdtContent>
    </w:sdt>
    <w:bookmarkEnd w:id="94" w:displacedByCustomXml="prev"/>
    <w:bookmarkEnd w:id="95" w:displacedByCustomXml="prev"/>
    <w:bookmarkEnd w:id="96" w:displacedByCustomXml="prev"/>
    <w:sdt>
      <w:sdtPr>
        <w:id w:val="1801799683"/>
        <w:placeholder>
          <w:docPart w:val="ED539E60CB5B4069BC629FDA22A8A6F1"/>
        </w:placeholder>
        <w:temporary/>
        <w:showingPlcHdr/>
        <w15:appearance w15:val="hidden"/>
      </w:sdtPr>
      <w:sdtContent>
        <w:p w14:paraId="75FBB9EC" w14:textId="77777777" w:rsidR="00205500" w:rsidRDefault="001710CE" w:rsidP="001710CE">
          <w:r w:rsidRPr="001710CE">
            <w:t>Insert content here…</w:t>
          </w:r>
        </w:p>
      </w:sdtContent>
    </w:sdt>
    <w:sdt>
      <w:sdtPr>
        <w:id w:val="1572462659"/>
        <w:placeholder>
          <w:docPart w:val="01FBECF987024D6EAC71B1B5202BD85A"/>
        </w:placeholder>
        <w:temporary/>
        <w:showingPlcHdr/>
        <w15:appearance w15:val="hidden"/>
      </w:sdtPr>
      <w:sdtContent>
        <w:p w14:paraId="551892A3" w14:textId="77777777" w:rsidR="00046D6B" w:rsidRDefault="001710CE" w:rsidP="001710CE">
          <w:pPr>
            <w:pStyle w:val="TipText"/>
          </w:pPr>
          <w:r w:rsidRPr="001710CE">
            <w:t>Thank the key people who inspired you and helped you throughout the process of writing and publishing your work. This is somewhat similar to the dedication page, except here you can elaborate and include more people.</w:t>
          </w:r>
        </w:p>
      </w:sdtContent>
    </w:sdt>
    <w:p w14:paraId="2ABE5374" w14:textId="77777777" w:rsidR="00205500" w:rsidRDefault="00205500" w:rsidP="00211C7A">
      <w:r>
        <w:br w:type="page"/>
      </w:r>
    </w:p>
    <w:bookmarkStart w:id="98" w:name="_Toc129692058" w:displacedByCustomXml="next"/>
    <w:bookmarkStart w:id="99" w:name="_Toc529756746" w:displacedByCustomXml="next"/>
    <w:bookmarkStart w:id="100" w:name="_Toc529756685" w:displacedByCustomXml="next"/>
    <w:sdt>
      <w:sdtPr>
        <w:id w:val="-2072344064"/>
        <w:placeholder>
          <w:docPart w:val="4630F8FEAFD44EBEAE0F7718DB7DF18A"/>
        </w:placeholder>
        <w:temporary/>
        <w:showingPlcHdr/>
        <w15:appearance w15:val="hidden"/>
      </w:sdtPr>
      <w:sdtContent>
        <w:bookmarkStart w:id="101" w:name="_Toc527370451" w:displacedByCustomXml="prev"/>
        <w:p w14:paraId="6294539E" w14:textId="77777777" w:rsidR="001710CE" w:rsidRPr="001710CE" w:rsidRDefault="001710CE" w:rsidP="001710CE">
          <w:pPr>
            <w:pStyle w:val="Heading1"/>
          </w:pPr>
          <w:r w:rsidRPr="001710CE">
            <w:t>About the Author</w:t>
          </w:r>
        </w:p>
        <w:bookmarkEnd w:id="101" w:displacedByCustomXml="next"/>
      </w:sdtContent>
    </w:sdt>
    <w:bookmarkEnd w:id="98" w:displacedByCustomXml="prev"/>
    <w:bookmarkEnd w:id="99" w:displacedByCustomXml="prev"/>
    <w:bookmarkEnd w:id="100" w:displacedByCustomXml="prev"/>
    <w:sdt>
      <w:sdtPr>
        <w:id w:val="-1232304388"/>
        <w:placeholder>
          <w:docPart w:val="F8BE331C045140B79753A96D6320B636"/>
        </w:placeholder>
        <w:temporary/>
        <w:showingPlcHdr/>
        <w15:appearance w15:val="hidden"/>
      </w:sdtPr>
      <w:sdtContent>
        <w:p w14:paraId="6F58C35D" w14:textId="77777777" w:rsidR="00A0776B" w:rsidRDefault="001710CE" w:rsidP="001710CE">
          <w:r w:rsidRPr="001710CE">
            <w:t>Insert content here…</w:t>
          </w:r>
        </w:p>
      </w:sdtContent>
    </w:sdt>
    <w:sdt>
      <w:sdtPr>
        <w:id w:val="56908774"/>
        <w:placeholder>
          <w:docPart w:val="30DF2AFCE90C4A81955120F1DB9C331C"/>
        </w:placeholder>
        <w:temporary/>
        <w:showingPlcHdr/>
        <w15:appearance w15:val="hidden"/>
      </w:sdtPr>
      <w:sdtContent>
        <w:p w14:paraId="3B4BC75D" w14:textId="77777777" w:rsidR="001710CE" w:rsidRPr="001710CE" w:rsidRDefault="001710CE"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14:paraId="652C08EF" w14:textId="77777777" w:rsidR="001710CE" w:rsidRPr="001710CE" w:rsidRDefault="001710CE" w:rsidP="001710CE">
          <w:pPr>
            <w:pStyle w:val="TipText"/>
            <w:numPr>
              <w:ilvl w:val="0"/>
              <w:numId w:val="16"/>
            </w:numPr>
            <w:ind w:left="1080"/>
          </w:pPr>
          <w:r w:rsidRPr="001710CE">
            <w:t>Professional and personal achievements related to the topic at hand</w:t>
          </w:r>
        </w:p>
        <w:p w14:paraId="655FA3F8" w14:textId="77777777" w:rsidR="001710CE" w:rsidRPr="001710CE" w:rsidRDefault="001710CE" w:rsidP="001710CE">
          <w:pPr>
            <w:pStyle w:val="TipText"/>
            <w:numPr>
              <w:ilvl w:val="0"/>
              <w:numId w:val="16"/>
            </w:numPr>
            <w:ind w:left="1080"/>
          </w:pPr>
          <w:r w:rsidRPr="001710CE">
            <w:t>List of other published works and a link to your website</w:t>
          </w:r>
        </w:p>
        <w:p w14:paraId="2122578F" w14:textId="77777777" w:rsidR="001710CE" w:rsidRPr="001710CE" w:rsidRDefault="001710CE" w:rsidP="001710CE">
          <w:pPr>
            <w:pStyle w:val="TipText"/>
            <w:numPr>
              <w:ilvl w:val="0"/>
              <w:numId w:val="16"/>
            </w:numPr>
            <w:ind w:left="1080"/>
          </w:pPr>
          <w:r w:rsidRPr="001710CE">
            <w:t>Educational background</w:t>
          </w:r>
        </w:p>
        <w:p w14:paraId="3D85C318" w14:textId="77777777" w:rsidR="001710CE" w:rsidRPr="001710CE" w:rsidRDefault="001710CE" w:rsidP="001710CE">
          <w:pPr>
            <w:pStyle w:val="TipText"/>
            <w:numPr>
              <w:ilvl w:val="0"/>
              <w:numId w:val="16"/>
            </w:numPr>
            <w:ind w:left="1080"/>
          </w:pPr>
          <w:r w:rsidRPr="001710CE">
            <w:t>Mention other notable experts in the field that you have worked with</w:t>
          </w:r>
        </w:p>
        <w:p w14:paraId="4F9A47C2" w14:textId="77777777" w:rsidR="00205500" w:rsidRDefault="001710CE" w:rsidP="001710CE">
          <w:pPr>
            <w:pStyle w:val="TipText"/>
            <w:numPr>
              <w:ilvl w:val="0"/>
              <w:numId w:val="16"/>
            </w:numPr>
            <w:ind w:left="1080"/>
          </w:pPr>
          <w:r w:rsidRPr="001710CE">
            <w:t>Your area of residence, family status, hobbies, etc.</w:t>
          </w:r>
        </w:p>
      </w:sdtContent>
    </w:sdt>
    <w:p w14:paraId="6CBFC7B9" w14:textId="77777777" w:rsidR="00205500" w:rsidRPr="00AF2876" w:rsidRDefault="00205500" w:rsidP="00E30FF1"/>
    <w:sectPr w:rsidR="00205500" w:rsidRPr="00AF2876" w:rsidSect="004C6C16">
      <w:headerReference w:type="default" r:id="rId16"/>
      <w:pgSz w:w="8420" w:h="11907"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80E31" w14:textId="77777777" w:rsidR="001E17A3" w:rsidRDefault="001E17A3" w:rsidP="00E30FF1">
      <w:r>
        <w:separator/>
      </w:r>
    </w:p>
  </w:endnote>
  <w:endnote w:type="continuationSeparator" w:id="0">
    <w:p w14:paraId="2A2E3A8B" w14:textId="77777777" w:rsidR="001E17A3" w:rsidRDefault="001E17A3" w:rsidP="00E30FF1">
      <w:r>
        <w:continuationSeparator/>
      </w:r>
    </w:p>
  </w:endnote>
  <w:endnote w:type="continuationNotice" w:id="1">
    <w:p w14:paraId="76314F7F" w14:textId="77777777" w:rsidR="001E17A3" w:rsidRDefault="001E17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664151"/>
      <w:docPartObj>
        <w:docPartGallery w:val="Page Numbers (Bottom of Page)"/>
        <w:docPartUnique/>
      </w:docPartObj>
    </w:sdtPr>
    <w:sdtEndPr>
      <w:rPr>
        <w:noProof/>
      </w:rPr>
    </w:sdtEndPr>
    <w:sdtContent>
      <w:p w14:paraId="5E133390" w14:textId="77777777" w:rsidR="00005256" w:rsidRDefault="00005256" w:rsidP="008339EE">
        <w:pPr>
          <w:pStyle w:val="Footer"/>
          <w:jc w:val="right"/>
        </w:pPr>
        <w:r>
          <w:fldChar w:fldCharType="begin"/>
        </w:r>
        <w:r>
          <w:instrText xml:space="preserve"> PAGE   \* MERGEFORMAT </w:instrText>
        </w:r>
        <w:r>
          <w:fldChar w:fldCharType="separate"/>
        </w:r>
        <w:r>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3E20A" w14:textId="77777777" w:rsidR="001E17A3" w:rsidRDefault="001E17A3" w:rsidP="00E30FF1">
      <w:r>
        <w:separator/>
      </w:r>
    </w:p>
  </w:footnote>
  <w:footnote w:type="continuationSeparator" w:id="0">
    <w:p w14:paraId="6BCCB7BB" w14:textId="77777777" w:rsidR="001E17A3" w:rsidRDefault="001E17A3" w:rsidP="00E30FF1">
      <w:r>
        <w:continuationSeparator/>
      </w:r>
    </w:p>
  </w:footnote>
  <w:footnote w:type="continuationNotice" w:id="1">
    <w:p w14:paraId="5B55BFD8" w14:textId="77777777" w:rsidR="001E17A3" w:rsidRDefault="001E17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5194964"/>
      <w:placeholder>
        <w:docPart w:val="AFD460C3C42B4C858DE29362E1144917"/>
      </w:placeholder>
      <w:temporary/>
      <w:showingPlcHdr/>
      <w15:appearance w15:val="hidden"/>
    </w:sdtPr>
    <w:sdtContent>
      <w:p w14:paraId="2CF58490" w14:textId="77777777" w:rsidR="00005256" w:rsidRDefault="00BA3560" w:rsidP="00E678C1">
        <w:pPr>
          <w:pStyle w:val="Header"/>
        </w:pPr>
        <w:r w:rsidRPr="00E678C1">
          <w:t>Author Last Name/Book Title</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FC8C1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4402ED"/>
    <w:multiLevelType w:val="hybridMultilevel"/>
    <w:tmpl w:val="E1981248"/>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3" w15:restartNumberingAfterBreak="0">
    <w:nsid w:val="1486099A"/>
    <w:multiLevelType w:val="hybridMultilevel"/>
    <w:tmpl w:val="33CA1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60A0"/>
    <w:multiLevelType w:val="multilevel"/>
    <w:tmpl w:val="A4BC5A04"/>
    <w:lvl w:ilvl="0">
      <w:start w:val="1"/>
      <w:numFmt w:val="decimal"/>
      <w:pStyle w:val="ListParagraph"/>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F0B1DFA"/>
    <w:multiLevelType w:val="hybridMultilevel"/>
    <w:tmpl w:val="6602D394"/>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6" w15:restartNumberingAfterBreak="0">
    <w:nsid w:val="215272C6"/>
    <w:multiLevelType w:val="hybridMultilevel"/>
    <w:tmpl w:val="D7CEB7E2"/>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7" w15:restartNumberingAfterBreak="0">
    <w:nsid w:val="425A451B"/>
    <w:multiLevelType w:val="hybridMultilevel"/>
    <w:tmpl w:val="C7689D6C"/>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8" w15:restartNumberingAfterBreak="0">
    <w:nsid w:val="525F598E"/>
    <w:multiLevelType w:val="hybridMultilevel"/>
    <w:tmpl w:val="D74AD99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9" w15:restartNumberingAfterBreak="0">
    <w:nsid w:val="535820DA"/>
    <w:multiLevelType w:val="hybridMultilevel"/>
    <w:tmpl w:val="2CBEC71A"/>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0" w15:restartNumberingAfterBreak="0">
    <w:nsid w:val="67200225"/>
    <w:multiLevelType w:val="hybridMultilevel"/>
    <w:tmpl w:val="E376A3E0"/>
    <w:lvl w:ilvl="0" w:tplc="BA32C67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1" w15:restartNumberingAfterBreak="0">
    <w:nsid w:val="74EF385C"/>
    <w:multiLevelType w:val="hybridMultilevel"/>
    <w:tmpl w:val="823A9018"/>
    <w:lvl w:ilvl="0" w:tplc="88406048">
      <w:numFmt w:val="bullet"/>
      <w:pStyle w:val="List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12" w15:restartNumberingAfterBreak="0">
    <w:nsid w:val="77EB42F9"/>
    <w:multiLevelType w:val="hybridMultilevel"/>
    <w:tmpl w:val="3F7C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F7343"/>
    <w:multiLevelType w:val="hybridMultilevel"/>
    <w:tmpl w:val="9D843CB4"/>
    <w:lvl w:ilvl="0" w:tplc="BA32C678">
      <w:numFmt w:val="bullet"/>
      <w:lvlText w:val="•"/>
      <w:lvlJc w:val="left"/>
      <w:pPr>
        <w:ind w:left="1080" w:hanging="72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241490">
    <w:abstractNumId w:val="4"/>
  </w:num>
  <w:num w:numId="2" w16cid:durableId="1018196592">
    <w:abstractNumId w:val="12"/>
  </w:num>
  <w:num w:numId="3" w16cid:durableId="1744066898">
    <w:abstractNumId w:val="3"/>
  </w:num>
  <w:num w:numId="4" w16cid:durableId="692731717">
    <w:abstractNumId w:val="13"/>
  </w:num>
  <w:num w:numId="5" w16cid:durableId="1538081515">
    <w:abstractNumId w:val="11"/>
  </w:num>
  <w:num w:numId="6" w16cid:durableId="266543368">
    <w:abstractNumId w:val="10"/>
  </w:num>
  <w:num w:numId="7" w16cid:durableId="1380087765">
    <w:abstractNumId w:val="2"/>
  </w:num>
  <w:num w:numId="8" w16cid:durableId="1581985343">
    <w:abstractNumId w:val="7"/>
  </w:num>
  <w:num w:numId="9" w16cid:durableId="679543834">
    <w:abstractNumId w:val="9"/>
  </w:num>
  <w:num w:numId="10" w16cid:durableId="1288051639">
    <w:abstractNumId w:val="6"/>
  </w:num>
  <w:num w:numId="11" w16cid:durableId="1158885612">
    <w:abstractNumId w:val="8"/>
  </w:num>
  <w:num w:numId="12" w16cid:durableId="1518690577">
    <w:abstractNumId w:val="5"/>
  </w:num>
  <w:num w:numId="13" w16cid:durableId="599069574">
    <w:abstractNumId w:val="0"/>
  </w:num>
  <w:num w:numId="14" w16cid:durableId="1844199716">
    <w:abstractNumId w:val="4"/>
    <w:lvlOverride w:ilvl="0">
      <w:startOverride w:val="1"/>
    </w:lvlOverride>
  </w:num>
  <w:num w:numId="15" w16cid:durableId="377516160">
    <w:abstractNumId w:val="4"/>
    <w:lvlOverride w:ilvl="0">
      <w:startOverride w:val="1"/>
    </w:lvlOverride>
  </w:num>
  <w:num w:numId="16" w16cid:durableId="1784418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US" w:vendorID="64" w:dllVersion="0" w:nlCheck="1" w:checkStyle="0"/>
  <w:activeWritingStyle w:appName="MSWord" w:lang="sv-SE" w:vendorID="64" w:dllVersion="0" w:nlCheck="1" w:checkStyle="0"/>
  <w:activeWritingStyle w:appName="MSWord" w:lang="da-DK"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0"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bookFoldPrint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rQwNzUxsLQ0MjFT0lEKTi0uzszPAykwrQUABSMX4SwAAAA="/>
  </w:docVars>
  <w:rsids>
    <w:rsidRoot w:val="007469B5"/>
    <w:rsid w:val="00001581"/>
    <w:rsid w:val="000043FC"/>
    <w:rsid w:val="00005256"/>
    <w:rsid w:val="00014DE0"/>
    <w:rsid w:val="00023AC5"/>
    <w:rsid w:val="000336FA"/>
    <w:rsid w:val="00035885"/>
    <w:rsid w:val="00035AE3"/>
    <w:rsid w:val="00043B47"/>
    <w:rsid w:val="00046D6B"/>
    <w:rsid w:val="00050090"/>
    <w:rsid w:val="0005328E"/>
    <w:rsid w:val="000560C0"/>
    <w:rsid w:val="00064CCD"/>
    <w:rsid w:val="00065742"/>
    <w:rsid w:val="00071504"/>
    <w:rsid w:val="00072E95"/>
    <w:rsid w:val="00084D98"/>
    <w:rsid w:val="000852A5"/>
    <w:rsid w:val="00085E8E"/>
    <w:rsid w:val="000908F4"/>
    <w:rsid w:val="00093DAE"/>
    <w:rsid w:val="000B3B0D"/>
    <w:rsid w:val="000D5558"/>
    <w:rsid w:val="000E4318"/>
    <w:rsid w:val="00112C88"/>
    <w:rsid w:val="00113DC6"/>
    <w:rsid w:val="00120E8C"/>
    <w:rsid w:val="001237BA"/>
    <w:rsid w:val="001257B6"/>
    <w:rsid w:val="00136417"/>
    <w:rsid w:val="00137718"/>
    <w:rsid w:val="00137F76"/>
    <w:rsid w:val="00150C28"/>
    <w:rsid w:val="00151D96"/>
    <w:rsid w:val="00154A4E"/>
    <w:rsid w:val="00154B17"/>
    <w:rsid w:val="0015606F"/>
    <w:rsid w:val="001710CE"/>
    <w:rsid w:val="0017198D"/>
    <w:rsid w:val="00176374"/>
    <w:rsid w:val="00191750"/>
    <w:rsid w:val="00194DFE"/>
    <w:rsid w:val="00197C59"/>
    <w:rsid w:val="001A19F6"/>
    <w:rsid w:val="001A579B"/>
    <w:rsid w:val="001B2655"/>
    <w:rsid w:val="001B5A9E"/>
    <w:rsid w:val="001B60F0"/>
    <w:rsid w:val="001C1B11"/>
    <w:rsid w:val="001C7C96"/>
    <w:rsid w:val="001D3ED6"/>
    <w:rsid w:val="001E1695"/>
    <w:rsid w:val="001E17A3"/>
    <w:rsid w:val="001E6FE9"/>
    <w:rsid w:val="001F6CD1"/>
    <w:rsid w:val="0020142F"/>
    <w:rsid w:val="00204895"/>
    <w:rsid w:val="00205500"/>
    <w:rsid w:val="00211C7A"/>
    <w:rsid w:val="00211E3D"/>
    <w:rsid w:val="00213D20"/>
    <w:rsid w:val="0022536A"/>
    <w:rsid w:val="00246C04"/>
    <w:rsid w:val="00246D74"/>
    <w:rsid w:val="00262B3C"/>
    <w:rsid w:val="00270580"/>
    <w:rsid w:val="00271C0F"/>
    <w:rsid w:val="00283444"/>
    <w:rsid w:val="00286B0E"/>
    <w:rsid w:val="00292490"/>
    <w:rsid w:val="00292C32"/>
    <w:rsid w:val="00295F9D"/>
    <w:rsid w:val="00296EDC"/>
    <w:rsid w:val="002A0DC8"/>
    <w:rsid w:val="002B38B1"/>
    <w:rsid w:val="002B74A0"/>
    <w:rsid w:val="002C3915"/>
    <w:rsid w:val="002C409A"/>
    <w:rsid w:val="002C6962"/>
    <w:rsid w:val="002C7C9F"/>
    <w:rsid w:val="002D0D93"/>
    <w:rsid w:val="002D24E9"/>
    <w:rsid w:val="002D2AEF"/>
    <w:rsid w:val="002D452D"/>
    <w:rsid w:val="002E0175"/>
    <w:rsid w:val="002E0A80"/>
    <w:rsid w:val="002E47E0"/>
    <w:rsid w:val="002F278E"/>
    <w:rsid w:val="002F40AE"/>
    <w:rsid w:val="00306BED"/>
    <w:rsid w:val="003127F2"/>
    <w:rsid w:val="0032023C"/>
    <w:rsid w:val="0032351D"/>
    <w:rsid w:val="0033243B"/>
    <w:rsid w:val="00341BBF"/>
    <w:rsid w:val="003428C2"/>
    <w:rsid w:val="00351B22"/>
    <w:rsid w:val="003525B6"/>
    <w:rsid w:val="003531F2"/>
    <w:rsid w:val="003532B9"/>
    <w:rsid w:val="0035576A"/>
    <w:rsid w:val="00361946"/>
    <w:rsid w:val="00363CDC"/>
    <w:rsid w:val="00365692"/>
    <w:rsid w:val="00365A4A"/>
    <w:rsid w:val="003662EB"/>
    <w:rsid w:val="00373863"/>
    <w:rsid w:val="003751C5"/>
    <w:rsid w:val="003808C7"/>
    <w:rsid w:val="00383A8D"/>
    <w:rsid w:val="00383D43"/>
    <w:rsid w:val="0039434C"/>
    <w:rsid w:val="00396392"/>
    <w:rsid w:val="003B0566"/>
    <w:rsid w:val="003C2DFD"/>
    <w:rsid w:val="003C3FB5"/>
    <w:rsid w:val="003C69D7"/>
    <w:rsid w:val="003D0947"/>
    <w:rsid w:val="003D180E"/>
    <w:rsid w:val="003E51A4"/>
    <w:rsid w:val="003F27CF"/>
    <w:rsid w:val="003F6C83"/>
    <w:rsid w:val="00403249"/>
    <w:rsid w:val="00414D16"/>
    <w:rsid w:val="0041725A"/>
    <w:rsid w:val="004233D6"/>
    <w:rsid w:val="004403AE"/>
    <w:rsid w:val="0044045B"/>
    <w:rsid w:val="00442FF5"/>
    <w:rsid w:val="00446634"/>
    <w:rsid w:val="004546D0"/>
    <w:rsid w:val="004548BC"/>
    <w:rsid w:val="0045705F"/>
    <w:rsid w:val="00473960"/>
    <w:rsid w:val="00475238"/>
    <w:rsid w:val="00475FC6"/>
    <w:rsid w:val="00481872"/>
    <w:rsid w:val="0048395D"/>
    <w:rsid w:val="00485591"/>
    <w:rsid w:val="00485DD4"/>
    <w:rsid w:val="0049228D"/>
    <w:rsid w:val="004A19A2"/>
    <w:rsid w:val="004A74FA"/>
    <w:rsid w:val="004A7E83"/>
    <w:rsid w:val="004B3E91"/>
    <w:rsid w:val="004B5323"/>
    <w:rsid w:val="004C41BD"/>
    <w:rsid w:val="004C53BE"/>
    <w:rsid w:val="004C63A4"/>
    <w:rsid w:val="004C6C16"/>
    <w:rsid w:val="004C7801"/>
    <w:rsid w:val="004D14A2"/>
    <w:rsid w:val="004D2DED"/>
    <w:rsid w:val="004E2B19"/>
    <w:rsid w:val="004F185B"/>
    <w:rsid w:val="004F40C2"/>
    <w:rsid w:val="005075CF"/>
    <w:rsid w:val="0052043C"/>
    <w:rsid w:val="00521AC0"/>
    <w:rsid w:val="0054089F"/>
    <w:rsid w:val="0054764A"/>
    <w:rsid w:val="00551C2E"/>
    <w:rsid w:val="005567E7"/>
    <w:rsid w:val="00561FD1"/>
    <w:rsid w:val="00567B46"/>
    <w:rsid w:val="00575268"/>
    <w:rsid w:val="00584A35"/>
    <w:rsid w:val="00593D2D"/>
    <w:rsid w:val="00595BCA"/>
    <w:rsid w:val="005B0CD6"/>
    <w:rsid w:val="005B32DF"/>
    <w:rsid w:val="005B6061"/>
    <w:rsid w:val="005D5458"/>
    <w:rsid w:val="005E0E4F"/>
    <w:rsid w:val="005E1CA3"/>
    <w:rsid w:val="005E7638"/>
    <w:rsid w:val="005E786A"/>
    <w:rsid w:val="00610D60"/>
    <w:rsid w:val="0061390D"/>
    <w:rsid w:val="00625B4B"/>
    <w:rsid w:val="00626988"/>
    <w:rsid w:val="0064586B"/>
    <w:rsid w:val="006521CD"/>
    <w:rsid w:val="00652912"/>
    <w:rsid w:val="006556C6"/>
    <w:rsid w:val="00656C84"/>
    <w:rsid w:val="006576CE"/>
    <w:rsid w:val="0066037E"/>
    <w:rsid w:val="00662E15"/>
    <w:rsid w:val="0066603D"/>
    <w:rsid w:val="0067025D"/>
    <w:rsid w:val="006749AC"/>
    <w:rsid w:val="00690307"/>
    <w:rsid w:val="00692E9D"/>
    <w:rsid w:val="006A2976"/>
    <w:rsid w:val="006A3CC1"/>
    <w:rsid w:val="006A50FA"/>
    <w:rsid w:val="006B5DD3"/>
    <w:rsid w:val="006C224D"/>
    <w:rsid w:val="006C60EC"/>
    <w:rsid w:val="006C685E"/>
    <w:rsid w:val="006D36B3"/>
    <w:rsid w:val="006E39E8"/>
    <w:rsid w:val="007025E7"/>
    <w:rsid w:val="007113A9"/>
    <w:rsid w:val="007138FD"/>
    <w:rsid w:val="007200C0"/>
    <w:rsid w:val="007201AE"/>
    <w:rsid w:val="0074004C"/>
    <w:rsid w:val="007414E3"/>
    <w:rsid w:val="00743C98"/>
    <w:rsid w:val="00744EC9"/>
    <w:rsid w:val="007469B5"/>
    <w:rsid w:val="00751B55"/>
    <w:rsid w:val="00753DBE"/>
    <w:rsid w:val="0075795F"/>
    <w:rsid w:val="00762FD9"/>
    <w:rsid w:val="00777D46"/>
    <w:rsid w:val="007859C8"/>
    <w:rsid w:val="00791FA5"/>
    <w:rsid w:val="00793215"/>
    <w:rsid w:val="007A03CC"/>
    <w:rsid w:val="007A0B82"/>
    <w:rsid w:val="007A210F"/>
    <w:rsid w:val="007A400E"/>
    <w:rsid w:val="007B7B43"/>
    <w:rsid w:val="007C06AD"/>
    <w:rsid w:val="007C10F5"/>
    <w:rsid w:val="007E6B3E"/>
    <w:rsid w:val="007E7315"/>
    <w:rsid w:val="007E7ED1"/>
    <w:rsid w:val="007F105A"/>
    <w:rsid w:val="007F5031"/>
    <w:rsid w:val="00800D40"/>
    <w:rsid w:val="00801842"/>
    <w:rsid w:val="008129AF"/>
    <w:rsid w:val="00815B2B"/>
    <w:rsid w:val="00826BF2"/>
    <w:rsid w:val="00831027"/>
    <w:rsid w:val="00832C17"/>
    <w:rsid w:val="008339EE"/>
    <w:rsid w:val="0083493D"/>
    <w:rsid w:val="008360C9"/>
    <w:rsid w:val="00840BEA"/>
    <w:rsid w:val="008415B0"/>
    <w:rsid w:val="008421CF"/>
    <w:rsid w:val="00842D6F"/>
    <w:rsid w:val="00851795"/>
    <w:rsid w:val="00851A85"/>
    <w:rsid w:val="00853825"/>
    <w:rsid w:val="00856148"/>
    <w:rsid w:val="008617AC"/>
    <w:rsid w:val="00875B44"/>
    <w:rsid w:val="0087706C"/>
    <w:rsid w:val="00877519"/>
    <w:rsid w:val="00887B51"/>
    <w:rsid w:val="00893305"/>
    <w:rsid w:val="00893445"/>
    <w:rsid w:val="00895103"/>
    <w:rsid w:val="008A3537"/>
    <w:rsid w:val="008B3004"/>
    <w:rsid w:val="008D0ED1"/>
    <w:rsid w:val="008D2E61"/>
    <w:rsid w:val="008D4740"/>
    <w:rsid w:val="008E1730"/>
    <w:rsid w:val="008E2B11"/>
    <w:rsid w:val="008F22CC"/>
    <w:rsid w:val="008F6954"/>
    <w:rsid w:val="0090317B"/>
    <w:rsid w:val="00904DDD"/>
    <w:rsid w:val="009123A3"/>
    <w:rsid w:val="00912668"/>
    <w:rsid w:val="009141FF"/>
    <w:rsid w:val="00915DCE"/>
    <w:rsid w:val="009202B0"/>
    <w:rsid w:val="009245E0"/>
    <w:rsid w:val="00926465"/>
    <w:rsid w:val="00936593"/>
    <w:rsid w:val="00940D3A"/>
    <w:rsid w:val="00940FF9"/>
    <w:rsid w:val="00942211"/>
    <w:rsid w:val="00952773"/>
    <w:rsid w:val="009558E7"/>
    <w:rsid w:val="009643BB"/>
    <w:rsid w:val="00966505"/>
    <w:rsid w:val="00967098"/>
    <w:rsid w:val="00972D2C"/>
    <w:rsid w:val="00993F56"/>
    <w:rsid w:val="009A2F30"/>
    <w:rsid w:val="009A4100"/>
    <w:rsid w:val="009A7D23"/>
    <w:rsid w:val="009B304F"/>
    <w:rsid w:val="009B3579"/>
    <w:rsid w:val="009B3B63"/>
    <w:rsid w:val="009C47A2"/>
    <w:rsid w:val="009D4EED"/>
    <w:rsid w:val="009D76AD"/>
    <w:rsid w:val="009E3456"/>
    <w:rsid w:val="009F01AB"/>
    <w:rsid w:val="009F1A89"/>
    <w:rsid w:val="009F1EB7"/>
    <w:rsid w:val="00A05BA5"/>
    <w:rsid w:val="00A07716"/>
    <w:rsid w:val="00A0776B"/>
    <w:rsid w:val="00A139FF"/>
    <w:rsid w:val="00A27881"/>
    <w:rsid w:val="00A347C9"/>
    <w:rsid w:val="00A37F89"/>
    <w:rsid w:val="00A42E84"/>
    <w:rsid w:val="00A52E17"/>
    <w:rsid w:val="00A57FD8"/>
    <w:rsid w:val="00A80BF8"/>
    <w:rsid w:val="00A82BEC"/>
    <w:rsid w:val="00A842AE"/>
    <w:rsid w:val="00AB3B1C"/>
    <w:rsid w:val="00AB6360"/>
    <w:rsid w:val="00AC23B6"/>
    <w:rsid w:val="00AD6007"/>
    <w:rsid w:val="00AE09CE"/>
    <w:rsid w:val="00AE2E74"/>
    <w:rsid w:val="00AE2F74"/>
    <w:rsid w:val="00AE7413"/>
    <w:rsid w:val="00AF2876"/>
    <w:rsid w:val="00B10310"/>
    <w:rsid w:val="00B17EB6"/>
    <w:rsid w:val="00B20265"/>
    <w:rsid w:val="00B20FCB"/>
    <w:rsid w:val="00B2429B"/>
    <w:rsid w:val="00B26B6E"/>
    <w:rsid w:val="00B33392"/>
    <w:rsid w:val="00B36088"/>
    <w:rsid w:val="00B50C6A"/>
    <w:rsid w:val="00B61B8E"/>
    <w:rsid w:val="00B62261"/>
    <w:rsid w:val="00B70880"/>
    <w:rsid w:val="00B74B8C"/>
    <w:rsid w:val="00B8329E"/>
    <w:rsid w:val="00B86178"/>
    <w:rsid w:val="00B87FF9"/>
    <w:rsid w:val="00B93903"/>
    <w:rsid w:val="00BA0AC8"/>
    <w:rsid w:val="00BA3560"/>
    <w:rsid w:val="00BB1E9A"/>
    <w:rsid w:val="00BB78C0"/>
    <w:rsid w:val="00BC0E21"/>
    <w:rsid w:val="00BC1F04"/>
    <w:rsid w:val="00BD49FA"/>
    <w:rsid w:val="00BD5268"/>
    <w:rsid w:val="00BD7601"/>
    <w:rsid w:val="00BE10D0"/>
    <w:rsid w:val="00BE5CEA"/>
    <w:rsid w:val="00BF0255"/>
    <w:rsid w:val="00BF0FB6"/>
    <w:rsid w:val="00C0638F"/>
    <w:rsid w:val="00C078DB"/>
    <w:rsid w:val="00C150F5"/>
    <w:rsid w:val="00C15E02"/>
    <w:rsid w:val="00C2158A"/>
    <w:rsid w:val="00C26BEA"/>
    <w:rsid w:val="00C332C2"/>
    <w:rsid w:val="00C33468"/>
    <w:rsid w:val="00C4076E"/>
    <w:rsid w:val="00C52D44"/>
    <w:rsid w:val="00C56D47"/>
    <w:rsid w:val="00C66754"/>
    <w:rsid w:val="00C73EB8"/>
    <w:rsid w:val="00C77BF1"/>
    <w:rsid w:val="00C81F24"/>
    <w:rsid w:val="00C85FD6"/>
    <w:rsid w:val="00C96AC3"/>
    <w:rsid w:val="00CA0C14"/>
    <w:rsid w:val="00CA28F4"/>
    <w:rsid w:val="00CA3F59"/>
    <w:rsid w:val="00CA64E2"/>
    <w:rsid w:val="00CA727B"/>
    <w:rsid w:val="00CB2A5C"/>
    <w:rsid w:val="00CB5363"/>
    <w:rsid w:val="00CD0DD7"/>
    <w:rsid w:val="00CD0FAD"/>
    <w:rsid w:val="00CD1384"/>
    <w:rsid w:val="00CD2397"/>
    <w:rsid w:val="00CD5754"/>
    <w:rsid w:val="00CE08B8"/>
    <w:rsid w:val="00CE0A67"/>
    <w:rsid w:val="00CF5046"/>
    <w:rsid w:val="00D11196"/>
    <w:rsid w:val="00D135CF"/>
    <w:rsid w:val="00D17DE7"/>
    <w:rsid w:val="00D204C1"/>
    <w:rsid w:val="00D20995"/>
    <w:rsid w:val="00D215FF"/>
    <w:rsid w:val="00D231FD"/>
    <w:rsid w:val="00D3002D"/>
    <w:rsid w:val="00D31CDD"/>
    <w:rsid w:val="00D3262D"/>
    <w:rsid w:val="00D338D7"/>
    <w:rsid w:val="00D40C9B"/>
    <w:rsid w:val="00D45CF9"/>
    <w:rsid w:val="00D50EC1"/>
    <w:rsid w:val="00D53B69"/>
    <w:rsid w:val="00D547FF"/>
    <w:rsid w:val="00D72769"/>
    <w:rsid w:val="00D777C1"/>
    <w:rsid w:val="00D84035"/>
    <w:rsid w:val="00D90298"/>
    <w:rsid w:val="00D90901"/>
    <w:rsid w:val="00D954F7"/>
    <w:rsid w:val="00D97FB0"/>
    <w:rsid w:val="00DA2A88"/>
    <w:rsid w:val="00DA6FC3"/>
    <w:rsid w:val="00DB0718"/>
    <w:rsid w:val="00DB0C1C"/>
    <w:rsid w:val="00DB6AE7"/>
    <w:rsid w:val="00DB7A9A"/>
    <w:rsid w:val="00DC44AC"/>
    <w:rsid w:val="00DD31F9"/>
    <w:rsid w:val="00DD46F4"/>
    <w:rsid w:val="00DD63CA"/>
    <w:rsid w:val="00DD6D4D"/>
    <w:rsid w:val="00DE4530"/>
    <w:rsid w:val="00DE490B"/>
    <w:rsid w:val="00DF1532"/>
    <w:rsid w:val="00DF5211"/>
    <w:rsid w:val="00E0192A"/>
    <w:rsid w:val="00E0506C"/>
    <w:rsid w:val="00E13BF0"/>
    <w:rsid w:val="00E1544A"/>
    <w:rsid w:val="00E21412"/>
    <w:rsid w:val="00E223BD"/>
    <w:rsid w:val="00E27134"/>
    <w:rsid w:val="00E30FF1"/>
    <w:rsid w:val="00E40C38"/>
    <w:rsid w:val="00E5008F"/>
    <w:rsid w:val="00E52BE6"/>
    <w:rsid w:val="00E54175"/>
    <w:rsid w:val="00E61C42"/>
    <w:rsid w:val="00E62757"/>
    <w:rsid w:val="00E678C1"/>
    <w:rsid w:val="00E7289A"/>
    <w:rsid w:val="00E740A4"/>
    <w:rsid w:val="00E7522D"/>
    <w:rsid w:val="00E85583"/>
    <w:rsid w:val="00E90DA8"/>
    <w:rsid w:val="00EA6E10"/>
    <w:rsid w:val="00EB0E8C"/>
    <w:rsid w:val="00EB362D"/>
    <w:rsid w:val="00EC3387"/>
    <w:rsid w:val="00EC7849"/>
    <w:rsid w:val="00ED0DD0"/>
    <w:rsid w:val="00ED22CB"/>
    <w:rsid w:val="00EF262B"/>
    <w:rsid w:val="00EF5383"/>
    <w:rsid w:val="00F00948"/>
    <w:rsid w:val="00F0457A"/>
    <w:rsid w:val="00F162AB"/>
    <w:rsid w:val="00F2612F"/>
    <w:rsid w:val="00F35D39"/>
    <w:rsid w:val="00F36A01"/>
    <w:rsid w:val="00F37B63"/>
    <w:rsid w:val="00F55026"/>
    <w:rsid w:val="00F61306"/>
    <w:rsid w:val="00F628CD"/>
    <w:rsid w:val="00F7254A"/>
    <w:rsid w:val="00F75DA6"/>
    <w:rsid w:val="00F77ED1"/>
    <w:rsid w:val="00F80CC4"/>
    <w:rsid w:val="00F8695B"/>
    <w:rsid w:val="00FB0F21"/>
    <w:rsid w:val="00FB35BB"/>
    <w:rsid w:val="00FC4EFA"/>
    <w:rsid w:val="00FC5B91"/>
    <w:rsid w:val="00FD1303"/>
    <w:rsid w:val="00FD7457"/>
    <w:rsid w:val="00FE0E16"/>
    <w:rsid w:val="00FE2E15"/>
    <w:rsid w:val="00FE6231"/>
    <w:rsid w:val="00FF13D0"/>
    <w:rsid w:val="00FF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FEA6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8C1"/>
    <w:pPr>
      <w:spacing w:after="160" w:line="259" w:lineRule="auto"/>
      <w:ind w:firstLine="720"/>
    </w:pPr>
    <w:rPr>
      <w:rFonts w:ascii="Times New Roman" w:hAnsi="Times New Roman"/>
      <w:sz w:val="24"/>
      <w:szCs w:val="24"/>
    </w:rPr>
  </w:style>
  <w:style w:type="paragraph" w:styleId="Heading1">
    <w:name w:val="heading 1"/>
    <w:basedOn w:val="Normal"/>
    <w:next w:val="Normal"/>
    <w:link w:val="Heading1Char"/>
    <w:uiPriority w:val="9"/>
    <w:qFormat/>
    <w:rsid w:val="00E678C1"/>
    <w:pPr>
      <w:keepNext/>
      <w:spacing w:before="240" w:after="60"/>
      <w:ind w:firstLine="0"/>
      <w:jc w:val="center"/>
      <w:outlineLvl w:val="0"/>
    </w:pPr>
    <w:rPr>
      <w:rFonts w:ascii="Cambria" w:eastAsia="Times New Roman" w:hAnsi="Cambria"/>
      <w:b/>
      <w:bCs/>
      <w:kern w:val="32"/>
      <w:sz w:val="32"/>
      <w:szCs w:val="32"/>
    </w:rPr>
  </w:style>
  <w:style w:type="paragraph" w:styleId="Heading2">
    <w:name w:val="heading 2"/>
    <w:basedOn w:val="Heading1"/>
    <w:next w:val="Normal"/>
    <w:link w:val="Heading2Char"/>
    <w:uiPriority w:val="9"/>
    <w:qFormat/>
    <w:rsid w:val="00E678C1"/>
    <w:pPr>
      <w:outlineLvl w:val="1"/>
    </w:pPr>
  </w:style>
  <w:style w:type="paragraph" w:styleId="Heading3">
    <w:name w:val="heading 3"/>
    <w:basedOn w:val="Normal"/>
    <w:next w:val="Normal"/>
    <w:link w:val="Heading3Char"/>
    <w:uiPriority w:val="9"/>
    <w:qFormat/>
    <w:rsid w:val="00E678C1"/>
    <w:pPr>
      <w:keepNext/>
      <w:ind w:firstLine="0"/>
      <w:outlineLvl w:val="2"/>
    </w:pPr>
    <w:rPr>
      <w:b/>
      <w:sz w:val="28"/>
      <w:szCs w:val="28"/>
    </w:rPr>
  </w:style>
  <w:style w:type="paragraph" w:styleId="Heading4">
    <w:name w:val="heading 4"/>
    <w:basedOn w:val="Normal"/>
    <w:next w:val="Normal"/>
    <w:link w:val="Heading4Char"/>
    <w:uiPriority w:val="9"/>
    <w:semiHidden/>
    <w:qFormat/>
    <w:rsid w:val="006A2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78C1"/>
    <w:rPr>
      <w:rFonts w:ascii="Cambria" w:eastAsia="Times New Roman" w:hAnsi="Cambria"/>
      <w:b/>
      <w:bCs/>
      <w:kern w:val="32"/>
      <w:sz w:val="32"/>
      <w:szCs w:val="32"/>
    </w:rPr>
  </w:style>
  <w:style w:type="paragraph" w:styleId="TOCHeading">
    <w:name w:val="TOC Heading"/>
    <w:basedOn w:val="Normal"/>
    <w:next w:val="Normal"/>
    <w:uiPriority w:val="39"/>
    <w:unhideWhenUsed/>
    <w:qFormat/>
    <w:rsid w:val="00E21412"/>
    <w:pPr>
      <w:jc w:val="center"/>
      <w:outlineLvl w:val="0"/>
    </w:pPr>
    <w:rPr>
      <w:rFonts w:asciiTheme="majorHAnsi" w:hAnsiTheme="majorHAnsi"/>
      <w:b/>
      <w:sz w:val="32"/>
    </w:rPr>
  </w:style>
  <w:style w:type="paragraph" w:styleId="TOC1">
    <w:name w:val="toc 1"/>
    <w:basedOn w:val="Normal"/>
    <w:next w:val="Normal"/>
    <w:autoRedefine/>
    <w:uiPriority w:val="39"/>
    <w:rsid w:val="005567E7"/>
  </w:style>
  <w:style w:type="character" w:styleId="Hyperlink">
    <w:name w:val="Hyperlink"/>
    <w:uiPriority w:val="99"/>
    <w:unhideWhenUsed/>
    <w:rsid w:val="005567E7"/>
    <w:rPr>
      <w:color w:val="0563C1"/>
      <w:u w:val="single"/>
    </w:rPr>
  </w:style>
  <w:style w:type="paragraph" w:styleId="Header">
    <w:name w:val="header"/>
    <w:basedOn w:val="Normal"/>
    <w:link w:val="HeaderChar"/>
    <w:uiPriority w:val="99"/>
    <w:unhideWhenUsed/>
    <w:rsid w:val="00E678C1"/>
    <w:pPr>
      <w:tabs>
        <w:tab w:val="center" w:pos="4680"/>
        <w:tab w:val="right" w:pos="9360"/>
      </w:tabs>
      <w:ind w:firstLine="0"/>
    </w:pPr>
  </w:style>
  <w:style w:type="character" w:customStyle="1" w:styleId="HeaderChar">
    <w:name w:val="Header Char"/>
    <w:link w:val="Header"/>
    <w:uiPriority w:val="99"/>
    <w:rsid w:val="00E678C1"/>
    <w:rPr>
      <w:rFonts w:ascii="Times New Roman" w:hAnsi="Times New Roman"/>
      <w:sz w:val="24"/>
      <w:szCs w:val="24"/>
    </w:rPr>
  </w:style>
  <w:style w:type="paragraph" w:styleId="Footer">
    <w:name w:val="footer"/>
    <w:basedOn w:val="Normal"/>
    <w:link w:val="FooterChar"/>
    <w:uiPriority w:val="99"/>
    <w:unhideWhenUsed/>
    <w:rsid w:val="00E678C1"/>
    <w:pPr>
      <w:tabs>
        <w:tab w:val="center" w:pos="4680"/>
        <w:tab w:val="right" w:pos="9360"/>
      </w:tabs>
      <w:ind w:firstLine="0"/>
    </w:pPr>
  </w:style>
  <w:style w:type="character" w:customStyle="1" w:styleId="FooterChar">
    <w:name w:val="Footer Char"/>
    <w:link w:val="Footer"/>
    <w:uiPriority w:val="99"/>
    <w:rsid w:val="00E678C1"/>
    <w:rPr>
      <w:rFonts w:ascii="Times New Roman" w:hAnsi="Times New Roman"/>
      <w:sz w:val="24"/>
      <w:szCs w:val="24"/>
    </w:rPr>
  </w:style>
  <w:style w:type="character" w:customStyle="1" w:styleId="Heading2Char">
    <w:name w:val="Heading 2 Char"/>
    <w:basedOn w:val="DefaultParagraphFont"/>
    <w:link w:val="Heading2"/>
    <w:uiPriority w:val="9"/>
    <w:rsid w:val="00E678C1"/>
    <w:rPr>
      <w:rFonts w:ascii="Cambria" w:eastAsia="Times New Roman" w:hAnsi="Cambria"/>
      <w:b/>
      <w:bCs/>
      <w:kern w:val="32"/>
      <w:sz w:val="32"/>
      <w:szCs w:val="32"/>
    </w:rPr>
  </w:style>
  <w:style w:type="paragraph" w:styleId="TOC2">
    <w:name w:val="toc 2"/>
    <w:basedOn w:val="Normal"/>
    <w:next w:val="Normal"/>
    <w:autoRedefine/>
    <w:uiPriority w:val="39"/>
    <w:rsid w:val="00E21412"/>
    <w:pPr>
      <w:tabs>
        <w:tab w:val="right" w:leader="dot" w:pos="9350"/>
      </w:tabs>
      <w:ind w:left="720"/>
    </w:pPr>
  </w:style>
  <w:style w:type="character" w:customStyle="1" w:styleId="Heading3Char">
    <w:name w:val="Heading 3 Char"/>
    <w:basedOn w:val="DefaultParagraphFont"/>
    <w:link w:val="Heading3"/>
    <w:uiPriority w:val="9"/>
    <w:rsid w:val="00E678C1"/>
    <w:rPr>
      <w:rFonts w:ascii="Times New Roman" w:hAnsi="Times New Roman"/>
      <w:b/>
      <w:sz w:val="28"/>
      <w:szCs w:val="28"/>
    </w:rPr>
  </w:style>
  <w:style w:type="paragraph" w:styleId="ListParagraph">
    <w:name w:val="List Paragraph"/>
    <w:basedOn w:val="Normal"/>
    <w:uiPriority w:val="34"/>
    <w:qFormat/>
    <w:rsid w:val="00BA3560"/>
    <w:pPr>
      <w:numPr>
        <w:numId w:val="1"/>
      </w:numPr>
      <w:spacing w:before="240" w:after="60"/>
    </w:pPr>
    <w:rPr>
      <w:color w:val="4472C4" w:themeColor="accent1"/>
    </w:rPr>
  </w:style>
  <w:style w:type="paragraph" w:styleId="Title">
    <w:name w:val="Title"/>
    <w:basedOn w:val="Normal"/>
    <w:next w:val="Normal"/>
    <w:link w:val="TitleChar"/>
    <w:uiPriority w:val="10"/>
    <w:qFormat/>
    <w:rsid w:val="00DE490B"/>
    <w:pPr>
      <w:ind w:firstLine="0"/>
      <w:jc w:val="center"/>
    </w:pPr>
    <w:rPr>
      <w:b/>
      <w:sz w:val="96"/>
      <w:szCs w:val="96"/>
    </w:rPr>
  </w:style>
  <w:style w:type="character" w:customStyle="1" w:styleId="TitleChar">
    <w:name w:val="Title Char"/>
    <w:basedOn w:val="DefaultParagraphFont"/>
    <w:link w:val="Title"/>
    <w:uiPriority w:val="10"/>
    <w:rsid w:val="00DE490B"/>
    <w:rPr>
      <w:rFonts w:ascii="Times New Roman" w:hAnsi="Times New Roman"/>
      <w:b/>
      <w:sz w:val="96"/>
      <w:szCs w:val="96"/>
    </w:rPr>
  </w:style>
  <w:style w:type="paragraph" w:styleId="Subtitle">
    <w:name w:val="Subtitle"/>
    <w:basedOn w:val="Normal"/>
    <w:next w:val="Normal"/>
    <w:link w:val="SubtitleChar"/>
    <w:uiPriority w:val="11"/>
    <w:qFormat/>
    <w:rsid w:val="00DE490B"/>
    <w:pPr>
      <w:ind w:firstLine="0"/>
      <w:jc w:val="center"/>
    </w:pPr>
    <w:rPr>
      <w:b/>
      <w:sz w:val="40"/>
      <w:szCs w:val="40"/>
    </w:rPr>
  </w:style>
  <w:style w:type="character" w:customStyle="1" w:styleId="SubtitleChar">
    <w:name w:val="Subtitle Char"/>
    <w:basedOn w:val="DefaultParagraphFont"/>
    <w:link w:val="Subtitle"/>
    <w:uiPriority w:val="11"/>
    <w:rsid w:val="00DE490B"/>
    <w:rPr>
      <w:rFonts w:ascii="Times New Roman" w:hAnsi="Times New Roman"/>
      <w:b/>
      <w:sz w:val="40"/>
      <w:szCs w:val="40"/>
    </w:rPr>
  </w:style>
  <w:style w:type="paragraph" w:customStyle="1" w:styleId="CoverPageText">
    <w:name w:val="Cover Page Text"/>
    <w:basedOn w:val="Normal"/>
    <w:qFormat/>
    <w:rsid w:val="00DE490B"/>
    <w:pPr>
      <w:ind w:firstLine="0"/>
      <w:jc w:val="center"/>
    </w:pPr>
    <w:rPr>
      <w:rFonts w:asciiTheme="minorHAnsi" w:hAnsiTheme="minorHAnsi"/>
    </w:rPr>
  </w:style>
  <w:style w:type="paragraph" w:customStyle="1" w:styleId="Author">
    <w:name w:val="Author"/>
    <w:basedOn w:val="Normal"/>
    <w:qFormat/>
    <w:rsid w:val="00DE490B"/>
    <w:pPr>
      <w:ind w:firstLine="0"/>
      <w:jc w:val="center"/>
    </w:pPr>
    <w:rPr>
      <w:i/>
      <w:sz w:val="36"/>
      <w:szCs w:val="36"/>
    </w:rPr>
  </w:style>
  <w:style w:type="paragraph" w:styleId="ListBullet">
    <w:name w:val="List Bullet"/>
    <w:basedOn w:val="ListParagraph"/>
    <w:uiPriority w:val="99"/>
    <w:rsid w:val="0035576A"/>
    <w:pPr>
      <w:numPr>
        <w:numId w:val="5"/>
      </w:numPr>
      <w:ind w:left="1080" w:hanging="360"/>
    </w:pPr>
  </w:style>
  <w:style w:type="paragraph" w:styleId="Bibliography">
    <w:name w:val="Bibliography"/>
    <w:basedOn w:val="Normal"/>
    <w:next w:val="Normal"/>
    <w:uiPriority w:val="37"/>
    <w:rsid w:val="00B74B8C"/>
    <w:pPr>
      <w:ind w:left="540" w:hanging="540"/>
    </w:pPr>
  </w:style>
  <w:style w:type="paragraph" w:styleId="BalloonText">
    <w:name w:val="Balloon Text"/>
    <w:basedOn w:val="Normal"/>
    <w:link w:val="BalloonTextChar"/>
    <w:uiPriority w:val="99"/>
    <w:semiHidden/>
    <w:unhideWhenUsed/>
    <w:rsid w:val="00CE08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8B8"/>
    <w:rPr>
      <w:rFonts w:ascii="Segoe UI" w:hAnsi="Segoe UI" w:cs="Segoe UI"/>
      <w:sz w:val="18"/>
      <w:szCs w:val="18"/>
    </w:rPr>
  </w:style>
  <w:style w:type="character" w:styleId="PlaceholderText">
    <w:name w:val="Placeholder Text"/>
    <w:basedOn w:val="DefaultParagraphFont"/>
    <w:uiPriority w:val="99"/>
    <w:semiHidden/>
    <w:rsid w:val="00840BEA"/>
    <w:rPr>
      <w:color w:val="808080"/>
    </w:rPr>
  </w:style>
  <w:style w:type="paragraph" w:customStyle="1" w:styleId="TipText">
    <w:name w:val="Tip Text"/>
    <w:basedOn w:val="Normal"/>
    <w:qFormat/>
    <w:rsid w:val="00BA3560"/>
    <w:rPr>
      <w:rFonts w:ascii="Calibri" w:hAnsi="Calibri"/>
      <w:color w:val="4472C4" w:themeColor="accent1"/>
    </w:rPr>
  </w:style>
  <w:style w:type="paragraph" w:customStyle="1" w:styleId="TipTextHeader">
    <w:name w:val="Tip Text Header"/>
    <w:basedOn w:val="TipText"/>
    <w:qFormat/>
    <w:rsid w:val="007A400E"/>
    <w:pPr>
      <w:ind w:firstLine="0"/>
      <w:jc w:val="center"/>
    </w:pPr>
  </w:style>
  <w:style w:type="paragraph" w:styleId="NoSpacing">
    <w:name w:val="No Spacing"/>
    <w:uiPriority w:val="1"/>
    <w:qFormat/>
    <w:rsid w:val="00B61B8E"/>
    <w:pPr>
      <w:ind w:firstLine="720"/>
    </w:pPr>
    <w:rPr>
      <w:rFonts w:ascii="Times New Roman" w:hAnsi="Times New Roman"/>
      <w:sz w:val="24"/>
      <w:szCs w:val="24"/>
    </w:rPr>
  </w:style>
  <w:style w:type="paragraph" w:styleId="TOC3">
    <w:name w:val="toc 3"/>
    <w:basedOn w:val="Normal"/>
    <w:next w:val="Normal"/>
    <w:autoRedefine/>
    <w:uiPriority w:val="39"/>
    <w:rsid w:val="00972D2C"/>
    <w:pPr>
      <w:spacing w:after="100"/>
      <w:ind w:left="480"/>
    </w:pPr>
  </w:style>
  <w:style w:type="character" w:styleId="UnresolvedMention">
    <w:name w:val="Unresolved Mention"/>
    <w:basedOn w:val="DefaultParagraphFont"/>
    <w:uiPriority w:val="99"/>
    <w:semiHidden/>
    <w:unhideWhenUsed/>
    <w:rsid w:val="00972D2C"/>
    <w:rPr>
      <w:color w:val="605E5C"/>
      <w:shd w:val="clear" w:color="auto" w:fill="E1DFDD"/>
    </w:rPr>
  </w:style>
  <w:style w:type="character" w:customStyle="1" w:styleId="Heading4Char">
    <w:name w:val="Heading 4 Char"/>
    <w:basedOn w:val="DefaultParagraphFont"/>
    <w:link w:val="Heading4"/>
    <w:uiPriority w:val="9"/>
    <w:semiHidden/>
    <w:rsid w:val="006A2976"/>
    <w:rPr>
      <w:rFonts w:asciiTheme="majorHAnsi" w:eastAsiaTheme="majorEastAsia" w:hAnsiTheme="majorHAnsi" w:cstheme="majorBidi"/>
      <w:i/>
      <w:iCs/>
      <w:color w:val="2F5496" w:themeColor="accent1" w:themeShade="BF"/>
      <w:sz w:val="24"/>
      <w:szCs w:val="24"/>
    </w:rPr>
  </w:style>
  <w:style w:type="paragraph" w:styleId="NormalWeb">
    <w:name w:val="Normal (Web)"/>
    <w:basedOn w:val="Normal"/>
    <w:uiPriority w:val="99"/>
    <w:unhideWhenUsed/>
    <w:rsid w:val="007E6B3E"/>
    <w:pPr>
      <w:spacing w:before="100" w:beforeAutospacing="1" w:after="100" w:afterAutospacing="1" w:line="240" w:lineRule="auto"/>
      <w:ind w:firstLine="0"/>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9597">
      <w:bodyDiv w:val="1"/>
      <w:marLeft w:val="0"/>
      <w:marRight w:val="0"/>
      <w:marTop w:val="0"/>
      <w:marBottom w:val="0"/>
      <w:divBdr>
        <w:top w:val="none" w:sz="0" w:space="0" w:color="auto"/>
        <w:left w:val="none" w:sz="0" w:space="0" w:color="auto"/>
        <w:bottom w:val="none" w:sz="0" w:space="0" w:color="auto"/>
        <w:right w:val="none" w:sz="0" w:space="0" w:color="auto"/>
      </w:divBdr>
    </w:div>
    <w:div w:id="123975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ceptfavoriter.se/recept/rakfond-av-ska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steline.com/recept/jack-danielsmarina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arla.se/recept/carnita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verigesradio.se/artikel/59047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es-erik.rydberg\AppData\Roaming\Microsoft\Templates\Write%20non-fic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370D7A2F7044884AB0742E265F922C6"/>
        <w:category>
          <w:name w:val="General"/>
          <w:gallery w:val="placeholder"/>
        </w:category>
        <w:types>
          <w:type w:val="bbPlcHdr"/>
        </w:types>
        <w:behaviors>
          <w:behavior w:val="content"/>
        </w:behaviors>
        <w:guid w:val="{14F39EB8-4642-4712-BC67-63F8DFE18988}"/>
      </w:docPartPr>
      <w:docPartBody>
        <w:p w:rsidR="00B702AC" w:rsidRPr="00AF2876" w:rsidRDefault="004112AB" w:rsidP="00B61B8E">
          <w:r w:rsidRPr="00AF2876">
            <w:t xml:space="preserve">© Copyright </w:t>
          </w:r>
          <w:r>
            <w:t>(Insert year of publishing)</w:t>
          </w:r>
          <w:r w:rsidRPr="00AF2876">
            <w:t xml:space="preserve"> </w:t>
          </w:r>
          <w:r>
            <w:t xml:space="preserve">by (Insert author or publisher name) </w:t>
          </w:r>
          <w:r w:rsidRPr="00AF2876">
            <w:t>- All rights reserved.</w:t>
          </w:r>
        </w:p>
        <w:p w:rsidR="00605415" w:rsidRDefault="004112AB">
          <w:pPr>
            <w:pStyle w:val="3370D7A2F7044884AB0742E265F922C6"/>
          </w:pPr>
          <w:r w:rsidRPr="00AF2876">
            <w:t>It is not legal to reproduce, duplicate, or transmit any part of this document in either electronic means or printed format. Recording of this publication is strictly prohibited.</w:t>
          </w:r>
        </w:p>
      </w:docPartBody>
    </w:docPart>
    <w:docPart>
      <w:docPartPr>
        <w:name w:val="20103A1B3CFD40EDA5044C9FF7706B11"/>
        <w:category>
          <w:name w:val="General"/>
          <w:gallery w:val="placeholder"/>
        </w:category>
        <w:types>
          <w:type w:val="bbPlcHdr"/>
        </w:types>
        <w:behaviors>
          <w:behavior w:val="content"/>
        </w:behaviors>
        <w:guid w:val="{E9BB7BF9-D394-4605-BE6A-559CA34B2AE5}"/>
      </w:docPartPr>
      <w:docPartBody>
        <w:p w:rsidR="00605415" w:rsidRDefault="004112AB">
          <w:pPr>
            <w:pStyle w:val="20103A1B3CFD40EDA5044C9FF7706B11"/>
          </w:pPr>
          <w:r w:rsidRPr="00B61B8E">
            <w:t>This book is dedicated to:</w:t>
          </w:r>
        </w:p>
      </w:docPartBody>
    </w:docPart>
    <w:docPart>
      <w:docPartPr>
        <w:name w:val="6767E6CF18EB477D8BF4316C444DCE2A"/>
        <w:category>
          <w:name w:val="General"/>
          <w:gallery w:val="placeholder"/>
        </w:category>
        <w:types>
          <w:type w:val="bbPlcHdr"/>
        </w:types>
        <w:behaviors>
          <w:behavior w:val="content"/>
        </w:behaviors>
        <w:guid w:val="{8F987E5F-2067-417E-9D31-6187BAB0173A}"/>
      </w:docPartPr>
      <w:docPartBody>
        <w:p w:rsidR="00605415" w:rsidRDefault="004112AB">
          <w:pPr>
            <w:pStyle w:val="6767E6CF18EB477D8BF4316C444DCE2A"/>
          </w:pPr>
          <w:r w:rsidRPr="008339EE">
            <w:t>Introduction</w:t>
          </w:r>
        </w:p>
      </w:docPartBody>
    </w:docPart>
    <w:docPart>
      <w:docPartPr>
        <w:name w:val="0A4DCC051B2D408ABE40FB5EED3A02D3"/>
        <w:category>
          <w:name w:val="General"/>
          <w:gallery w:val="placeholder"/>
        </w:category>
        <w:types>
          <w:type w:val="bbPlcHdr"/>
        </w:types>
        <w:behaviors>
          <w:behavior w:val="content"/>
        </w:behaviors>
        <w:guid w:val="{68232642-D1B9-4EDF-B698-23AF75DCA3B3}"/>
      </w:docPartPr>
      <w:docPartBody>
        <w:p w:rsidR="00605415" w:rsidRDefault="004112AB">
          <w:pPr>
            <w:pStyle w:val="0A4DCC051B2D408ABE40FB5EED3A02D3"/>
          </w:pPr>
          <w:r w:rsidRPr="00840BEA">
            <w:t>Insert content here…</w:t>
          </w:r>
        </w:p>
      </w:docPartBody>
    </w:docPart>
    <w:docPart>
      <w:docPartPr>
        <w:name w:val="DDBB330A14D7461E90D00ACFF8EF9E02"/>
        <w:category>
          <w:name w:val="General"/>
          <w:gallery w:val="placeholder"/>
        </w:category>
        <w:types>
          <w:type w:val="bbPlcHdr"/>
        </w:types>
        <w:behaviors>
          <w:behavior w:val="content"/>
        </w:behaviors>
        <w:guid w:val="{417F2182-B185-4C2B-903D-17756DDE97D1}"/>
      </w:docPartPr>
      <w:docPartBody>
        <w:p w:rsidR="00605415" w:rsidRDefault="004112AB">
          <w:pPr>
            <w:pStyle w:val="DDBB330A14D7461E90D00ACFF8EF9E02"/>
          </w:pPr>
          <w:bookmarkStart w:id="0" w:name="_Toc527370448"/>
          <w:r w:rsidRPr="001710CE">
            <w:t>Epilogue/Conclusion</w:t>
          </w:r>
          <w:bookmarkEnd w:id="0"/>
        </w:p>
      </w:docPartBody>
    </w:docPart>
    <w:docPart>
      <w:docPartPr>
        <w:name w:val="98AB046F8FF54FC5B05503B1AECA13D0"/>
        <w:category>
          <w:name w:val="General"/>
          <w:gallery w:val="placeholder"/>
        </w:category>
        <w:types>
          <w:type w:val="bbPlcHdr"/>
        </w:types>
        <w:behaviors>
          <w:behavior w:val="content"/>
        </w:behaviors>
        <w:guid w:val="{6009CE87-728C-4544-9070-CBAB4D9520A7}"/>
      </w:docPartPr>
      <w:docPartBody>
        <w:p w:rsidR="00605415" w:rsidRDefault="004112AB">
          <w:pPr>
            <w:pStyle w:val="98AB046F8FF54FC5B05503B1AECA13D0"/>
          </w:pPr>
          <w:bookmarkStart w:id="1" w:name="_Toc527370449"/>
          <w:r w:rsidRPr="001710CE">
            <w:t>Bibliography</w:t>
          </w:r>
          <w:bookmarkEnd w:id="1"/>
        </w:p>
      </w:docPartBody>
    </w:docPart>
    <w:docPart>
      <w:docPartPr>
        <w:name w:val="C4FCF441A9D747BA8FFDE03A85EDFEC5"/>
        <w:category>
          <w:name w:val="General"/>
          <w:gallery w:val="placeholder"/>
        </w:category>
        <w:types>
          <w:type w:val="bbPlcHdr"/>
        </w:types>
        <w:behaviors>
          <w:behavior w:val="content"/>
        </w:behaviors>
        <w:guid w:val="{87E6936F-7DBD-4FB4-A146-ED4E0C89BC86}"/>
      </w:docPartPr>
      <w:docPartBody>
        <w:p w:rsidR="00B702AC" w:rsidRPr="00D84035" w:rsidRDefault="004112AB" w:rsidP="00D84035">
          <w:pPr>
            <w:pStyle w:val="TipText"/>
          </w:pPr>
          <w:r w:rsidRPr="00D84035">
            <w:t>Below is an example of a list of works cited using APA style. Arrange your list of references alphabetically.</w:t>
          </w:r>
        </w:p>
        <w:p w:rsidR="00B702AC" w:rsidRDefault="004112AB" w:rsidP="00D84035">
          <w:pPr>
            <w:pStyle w:val="TipText"/>
          </w:pPr>
          <w:r w:rsidRPr="00D84035">
            <w:t>When citing books, use the format as shown in the following examples, applying Bibliography style to the format:</w:t>
          </w:r>
        </w:p>
        <w:p w:rsidR="00B702AC" w:rsidRDefault="004112AB" w:rsidP="00D84035">
          <w:pPr>
            <w:pStyle w:val="TipText"/>
            <w:ind w:left="1800" w:hanging="540"/>
          </w:pPr>
          <w:r>
            <w:t xml:space="preserve">Author’s last name, first initial or initials. (Publication date). </w:t>
          </w:r>
          <w:r w:rsidRPr="002D24E9">
            <w:rPr>
              <w:i/>
            </w:rPr>
            <w:t>Book title</w:t>
          </w:r>
          <w:r>
            <w:t>. Additional information. City, State of publication: Publishing company.</w:t>
          </w:r>
        </w:p>
        <w:p w:rsidR="00B702AC" w:rsidRDefault="004112AB" w:rsidP="00D84035">
          <w:pPr>
            <w:pStyle w:val="TipText"/>
            <w:ind w:left="1800" w:hanging="540"/>
          </w:pPr>
          <w:r>
            <w:t xml:space="preserve">King, S. (2000). </w:t>
          </w:r>
          <w:r w:rsidRPr="00414D16">
            <w:rPr>
              <w:i/>
            </w:rPr>
            <w:t>On writing: A memoir of the craft.</w:t>
          </w:r>
          <w:r>
            <w:t xml:space="preserve"> New York, NY: Pocket Books.</w:t>
          </w:r>
        </w:p>
        <w:p w:rsidR="00B702AC" w:rsidRDefault="004112AB" w:rsidP="00D84035">
          <w:pPr>
            <w:pStyle w:val="TipText"/>
          </w:pPr>
          <w:r w:rsidRPr="00AE09CE">
            <w:t xml:space="preserve">When citing </w:t>
          </w:r>
          <w:r>
            <w:t>online resources</w:t>
          </w:r>
          <w:r w:rsidRPr="00AE09CE">
            <w:t xml:space="preserve">, use the format as shown in the </w:t>
          </w:r>
          <w:r>
            <w:t xml:space="preserve">following </w:t>
          </w:r>
          <w:r w:rsidRPr="00AE09CE">
            <w:t>examples:</w:t>
          </w:r>
        </w:p>
        <w:p w:rsidR="00B702AC" w:rsidRDefault="004112AB" w:rsidP="00D84035">
          <w:pPr>
            <w:pStyle w:val="TipText"/>
          </w:pPr>
          <w:r w:rsidRPr="00593D2D">
            <w:rPr>
              <w:u w:val="single"/>
            </w:rPr>
            <w:t>For internet documents</w:t>
          </w:r>
        </w:p>
        <w:p w:rsidR="00B702AC" w:rsidRDefault="004112AB" w:rsidP="00D84035">
          <w:pPr>
            <w:pStyle w:val="TipText"/>
            <w:ind w:left="1800" w:hanging="540"/>
          </w:pPr>
          <w:r>
            <w:t xml:space="preserve">Author’s last name, first initial or initials. (Date of publication). Title of article. </w:t>
          </w:r>
          <w:r w:rsidRPr="00365692">
            <w:rPr>
              <w:i/>
            </w:rPr>
            <w:t>Title of work</w:t>
          </w:r>
          <w:r>
            <w:t>. Retrieved from full URL</w:t>
          </w:r>
        </w:p>
        <w:p w:rsidR="00B702AC" w:rsidRDefault="004112AB" w:rsidP="00D84035">
          <w:pPr>
            <w:pStyle w:val="TipText"/>
            <w:ind w:left="1800" w:hanging="540"/>
          </w:pPr>
          <w:r>
            <w:t xml:space="preserve">Amir, N. (2018, October 17). 4 tips for staying on track with your writing. </w:t>
          </w:r>
          <w:r w:rsidRPr="00414D16">
            <w:rPr>
              <w:i/>
            </w:rPr>
            <w:t>Write Nonfiction now!</w:t>
          </w:r>
          <w:r>
            <w:t xml:space="preserve"> Retrieved from </w:t>
          </w:r>
          <w:r w:rsidRPr="007138FD">
            <w:t>http://writenonfictionnow.com/tips-staying-track-writing/</w:t>
          </w:r>
        </w:p>
        <w:p w:rsidR="00B702AC" w:rsidRDefault="004112AB" w:rsidP="00D84035">
          <w:pPr>
            <w:pStyle w:val="TipText"/>
          </w:pPr>
          <w:r w:rsidRPr="00593D2D">
            <w:rPr>
              <w:u w:val="single"/>
            </w:rPr>
            <w:t>For online periodicals</w:t>
          </w:r>
        </w:p>
        <w:p w:rsidR="00B702AC" w:rsidRDefault="004112AB" w:rsidP="00D84035">
          <w:pPr>
            <w:pStyle w:val="TipText"/>
            <w:ind w:left="1800" w:hanging="540"/>
          </w:pPr>
          <w:r w:rsidRPr="00365692">
            <w:t xml:space="preserve">Author’s </w:t>
          </w:r>
          <w:r>
            <w:t>last name, first initial or initials</w:t>
          </w:r>
          <w:r w:rsidRPr="00365692">
            <w:t xml:space="preserve">. (Date of publication). Title of article. </w:t>
          </w:r>
          <w:r w:rsidRPr="00414D16">
            <w:rPr>
              <w:i/>
            </w:rPr>
            <w:t>Title of Periodical</w:t>
          </w:r>
          <w:r>
            <w:t xml:space="preserve">, volume and page numbers. </w:t>
          </w:r>
          <w:r w:rsidRPr="00365692">
            <w:t>Retrieved from full URL</w:t>
          </w:r>
        </w:p>
        <w:p w:rsidR="00B702AC" w:rsidRDefault="004112AB" w:rsidP="00D84035">
          <w:pPr>
            <w:pStyle w:val="TipText"/>
            <w:ind w:left="1800" w:hanging="540"/>
          </w:pPr>
          <w:r w:rsidRPr="004C53BE">
            <w:t xml:space="preserve">Brewer, R. L. (2018, October 4). How to write better titles: 7 effective title tips for books, articles, and conference sessions. </w:t>
          </w:r>
          <w:r w:rsidRPr="00414D16">
            <w:rPr>
              <w:i/>
            </w:rPr>
            <w:t>Writer’s Digest.</w:t>
          </w:r>
          <w:r w:rsidRPr="004C53BE">
            <w:t xml:space="preserve"> Retrieved from http://www.writersdigest.com/whats-new/how-to-write-better-titles</w:t>
          </w:r>
        </w:p>
        <w:p w:rsidR="00B702AC" w:rsidRDefault="004112AB" w:rsidP="00D84035">
          <w:pPr>
            <w:pStyle w:val="TipText"/>
          </w:pPr>
          <w:r w:rsidRPr="00DA6FC3">
            <w:t>When citing magazines, use the format as shown in the following examples:</w:t>
          </w:r>
        </w:p>
        <w:p w:rsidR="00B702AC" w:rsidRPr="00D84035" w:rsidRDefault="004112AB" w:rsidP="00D84035">
          <w:pPr>
            <w:pStyle w:val="TipText"/>
            <w:rPr>
              <w:u w:val="single"/>
            </w:rPr>
          </w:pPr>
          <w:r w:rsidRPr="00DA6FC3">
            <w:rPr>
              <w:u w:val="single"/>
            </w:rPr>
            <w:t>For magazines and periodicals</w:t>
          </w:r>
        </w:p>
        <w:p w:rsidR="00B702AC" w:rsidRDefault="004112AB" w:rsidP="00D84035">
          <w:pPr>
            <w:pStyle w:val="TipText"/>
            <w:ind w:left="1800" w:hanging="540"/>
          </w:pPr>
          <w:r w:rsidRPr="00DA6FC3">
            <w:t xml:space="preserve">Author’s last name, first initial or initials. (Publication date). Article title. </w:t>
          </w:r>
          <w:r w:rsidRPr="00DA6FC3">
            <w:rPr>
              <w:i/>
              <w:noProof/>
            </w:rPr>
            <w:t>T</w:t>
          </w:r>
          <w:r w:rsidRPr="00DA6FC3">
            <w:rPr>
              <w:i/>
            </w:rPr>
            <w:t>itle of periodical</w:t>
          </w:r>
          <w:r w:rsidRPr="00DA6FC3">
            <w:t xml:space="preserve">, </w:t>
          </w:r>
          <w:r w:rsidRPr="00DA6FC3">
            <w:rPr>
              <w:i/>
            </w:rPr>
            <w:t>volume number (issue number if available</w:t>
          </w:r>
          <w:r w:rsidRPr="00DA6FC3">
            <w:t>), inclusive pages.</w:t>
          </w:r>
        </w:p>
        <w:p w:rsidR="00B702AC" w:rsidRDefault="004112AB" w:rsidP="00D84035">
          <w:pPr>
            <w:pStyle w:val="TipText"/>
            <w:ind w:left="1800" w:hanging="540"/>
          </w:pPr>
          <w:r w:rsidRPr="00972D2C">
            <w:t xml:space="preserve">McPhee, J. (2013, April 29). Draft No. 4. </w:t>
          </w:r>
          <w:r w:rsidRPr="00972D2C">
            <w:rPr>
              <w:i/>
              <w:iCs/>
            </w:rPr>
            <w:t>New Yorker</w:t>
          </w:r>
          <w:r w:rsidRPr="00972D2C">
            <w:t xml:space="preserve">, </w:t>
          </w:r>
          <w:r w:rsidRPr="00972D2C">
            <w:rPr>
              <w:i/>
              <w:iCs/>
            </w:rPr>
            <w:t>89</w:t>
          </w:r>
          <w:r w:rsidRPr="00972D2C">
            <w:t>, 20-25.</w:t>
          </w:r>
        </w:p>
        <w:p w:rsidR="00605415" w:rsidRDefault="004112AB">
          <w:pPr>
            <w:pStyle w:val="C4FCF441A9D747BA8FFDE03A85EDFEC5"/>
          </w:pPr>
          <w:r>
            <w:t>For more details and guidelines, consult the APA Publication Manual.</w:t>
          </w:r>
        </w:p>
      </w:docPartBody>
    </w:docPart>
    <w:docPart>
      <w:docPartPr>
        <w:name w:val="C19526BF6F5F4374BE1AD682AC6FBE46"/>
        <w:category>
          <w:name w:val="General"/>
          <w:gallery w:val="placeholder"/>
        </w:category>
        <w:types>
          <w:type w:val="bbPlcHdr"/>
        </w:types>
        <w:behaviors>
          <w:behavior w:val="content"/>
        </w:behaviors>
        <w:guid w:val="{BC5FB9D6-DDE4-4D9F-9FE4-17BB161A6D7A}"/>
      </w:docPartPr>
      <w:docPartBody>
        <w:p w:rsidR="00605415" w:rsidRDefault="004112AB">
          <w:pPr>
            <w:pStyle w:val="C19526BF6F5F4374BE1AD682AC6FBE46"/>
          </w:pPr>
          <w:bookmarkStart w:id="2" w:name="_Toc527370450"/>
          <w:r w:rsidRPr="001710CE">
            <w:t>Acknowledgments</w:t>
          </w:r>
          <w:bookmarkEnd w:id="2"/>
        </w:p>
      </w:docPartBody>
    </w:docPart>
    <w:docPart>
      <w:docPartPr>
        <w:name w:val="ED539E60CB5B4069BC629FDA22A8A6F1"/>
        <w:category>
          <w:name w:val="General"/>
          <w:gallery w:val="placeholder"/>
        </w:category>
        <w:types>
          <w:type w:val="bbPlcHdr"/>
        </w:types>
        <w:behaviors>
          <w:behavior w:val="content"/>
        </w:behaviors>
        <w:guid w:val="{A52223F6-CB9C-48CA-BB08-B0826DC69433}"/>
      </w:docPartPr>
      <w:docPartBody>
        <w:p w:rsidR="00605415" w:rsidRDefault="004112AB">
          <w:pPr>
            <w:pStyle w:val="ED539E60CB5B4069BC629FDA22A8A6F1"/>
          </w:pPr>
          <w:r w:rsidRPr="001710CE">
            <w:t>Insert content here…</w:t>
          </w:r>
        </w:p>
      </w:docPartBody>
    </w:docPart>
    <w:docPart>
      <w:docPartPr>
        <w:name w:val="01FBECF987024D6EAC71B1B5202BD85A"/>
        <w:category>
          <w:name w:val="General"/>
          <w:gallery w:val="placeholder"/>
        </w:category>
        <w:types>
          <w:type w:val="bbPlcHdr"/>
        </w:types>
        <w:behaviors>
          <w:behavior w:val="content"/>
        </w:behaviors>
        <w:guid w:val="{36A42EAA-60CB-424E-9BF1-34EAD13EE817}"/>
      </w:docPartPr>
      <w:docPartBody>
        <w:p w:rsidR="00605415" w:rsidRDefault="004112AB">
          <w:pPr>
            <w:pStyle w:val="01FBECF987024D6EAC71B1B5202BD85A"/>
          </w:pPr>
          <w:r w:rsidRPr="001710CE">
            <w:t>Thank the key people who inspired you and helped you throughout the process of writing and publishing your work. This is somewhat similar to the dedication page, except here you can elaborate and include more people.</w:t>
          </w:r>
        </w:p>
      </w:docPartBody>
    </w:docPart>
    <w:docPart>
      <w:docPartPr>
        <w:name w:val="4630F8FEAFD44EBEAE0F7718DB7DF18A"/>
        <w:category>
          <w:name w:val="General"/>
          <w:gallery w:val="placeholder"/>
        </w:category>
        <w:types>
          <w:type w:val="bbPlcHdr"/>
        </w:types>
        <w:behaviors>
          <w:behavior w:val="content"/>
        </w:behaviors>
        <w:guid w:val="{AE82167C-3A68-4F3F-B309-C0FBFF1D19F9}"/>
      </w:docPartPr>
      <w:docPartBody>
        <w:p w:rsidR="00605415" w:rsidRDefault="004112AB">
          <w:pPr>
            <w:pStyle w:val="4630F8FEAFD44EBEAE0F7718DB7DF18A"/>
          </w:pPr>
          <w:bookmarkStart w:id="3" w:name="_Toc527370451"/>
          <w:r w:rsidRPr="001710CE">
            <w:t>About the Author</w:t>
          </w:r>
          <w:bookmarkEnd w:id="3"/>
        </w:p>
      </w:docPartBody>
    </w:docPart>
    <w:docPart>
      <w:docPartPr>
        <w:name w:val="F8BE331C045140B79753A96D6320B636"/>
        <w:category>
          <w:name w:val="General"/>
          <w:gallery w:val="placeholder"/>
        </w:category>
        <w:types>
          <w:type w:val="bbPlcHdr"/>
        </w:types>
        <w:behaviors>
          <w:behavior w:val="content"/>
        </w:behaviors>
        <w:guid w:val="{50B90468-FB17-4F74-8502-57DB22F46ADB}"/>
      </w:docPartPr>
      <w:docPartBody>
        <w:p w:rsidR="00605415" w:rsidRDefault="004112AB">
          <w:pPr>
            <w:pStyle w:val="F8BE331C045140B79753A96D6320B636"/>
          </w:pPr>
          <w:r w:rsidRPr="001710CE">
            <w:t>Insert content here…</w:t>
          </w:r>
        </w:p>
      </w:docPartBody>
    </w:docPart>
    <w:docPart>
      <w:docPartPr>
        <w:name w:val="30DF2AFCE90C4A81955120F1DB9C331C"/>
        <w:category>
          <w:name w:val="General"/>
          <w:gallery w:val="placeholder"/>
        </w:category>
        <w:types>
          <w:type w:val="bbPlcHdr"/>
        </w:types>
        <w:behaviors>
          <w:behavior w:val="content"/>
        </w:behaviors>
        <w:guid w:val="{6A70BCA6-A384-4FB1-AD6C-CEBD457CC813}"/>
      </w:docPartPr>
      <w:docPartBody>
        <w:p w:rsidR="00B702AC" w:rsidRPr="001710CE" w:rsidRDefault="004112AB" w:rsidP="001710CE">
          <w:pPr>
            <w:pStyle w:val="TipText"/>
          </w:pPr>
          <w:r>
            <w:t>Write this page in</w:t>
          </w:r>
          <w:r w:rsidRPr="001710CE">
            <w:t xml:space="preserve"> the third person. (For example, use “the author” or your name, not “I.”) The information </w:t>
          </w:r>
          <w:r>
            <w:t>within establishes</w:t>
          </w:r>
          <w:r w:rsidRPr="001710CE">
            <w:t xml:space="preserve"> your credibility with readers. Avoid being too wordy. Simply provide your background and expertise on the topic</w:t>
          </w:r>
          <w:r>
            <w:t xml:space="preserve"> of your book</w:t>
          </w:r>
          <w:r w:rsidRPr="001710CE">
            <w:t>, as well as other information that will build trust. For example:</w:t>
          </w:r>
        </w:p>
        <w:p w:rsidR="00B702AC" w:rsidRPr="001710CE" w:rsidRDefault="004112AB" w:rsidP="00B702AC">
          <w:pPr>
            <w:pStyle w:val="TipText"/>
            <w:numPr>
              <w:ilvl w:val="0"/>
              <w:numId w:val="2"/>
            </w:numPr>
            <w:ind w:left="1080"/>
          </w:pPr>
          <w:r w:rsidRPr="001710CE">
            <w:t>Professional and personal achievements related to the topic at hand</w:t>
          </w:r>
        </w:p>
        <w:p w:rsidR="00B702AC" w:rsidRPr="001710CE" w:rsidRDefault="004112AB" w:rsidP="00B702AC">
          <w:pPr>
            <w:pStyle w:val="TipText"/>
            <w:numPr>
              <w:ilvl w:val="0"/>
              <w:numId w:val="2"/>
            </w:numPr>
            <w:ind w:left="1080"/>
          </w:pPr>
          <w:r w:rsidRPr="001710CE">
            <w:t>List of other published works and a link to your website</w:t>
          </w:r>
        </w:p>
        <w:p w:rsidR="00B702AC" w:rsidRPr="001710CE" w:rsidRDefault="004112AB" w:rsidP="00B702AC">
          <w:pPr>
            <w:pStyle w:val="TipText"/>
            <w:numPr>
              <w:ilvl w:val="0"/>
              <w:numId w:val="2"/>
            </w:numPr>
            <w:ind w:left="1080"/>
          </w:pPr>
          <w:r w:rsidRPr="001710CE">
            <w:t>Educational background</w:t>
          </w:r>
        </w:p>
        <w:p w:rsidR="00B702AC" w:rsidRPr="001710CE" w:rsidRDefault="004112AB" w:rsidP="00B702AC">
          <w:pPr>
            <w:pStyle w:val="TipText"/>
            <w:numPr>
              <w:ilvl w:val="0"/>
              <w:numId w:val="2"/>
            </w:numPr>
            <w:ind w:left="1080"/>
          </w:pPr>
          <w:r w:rsidRPr="001710CE">
            <w:t>Mention other notable experts in the field that you have worked with</w:t>
          </w:r>
        </w:p>
        <w:p w:rsidR="00605415" w:rsidRDefault="004112AB">
          <w:pPr>
            <w:pStyle w:val="30DF2AFCE90C4A81955120F1DB9C331C"/>
          </w:pPr>
          <w:r w:rsidRPr="001710CE">
            <w:t>Your area of residence, family status, hobbies, etc.</w:t>
          </w:r>
        </w:p>
      </w:docPartBody>
    </w:docPart>
    <w:docPart>
      <w:docPartPr>
        <w:name w:val="AFD460C3C42B4C858DE29362E1144917"/>
        <w:category>
          <w:name w:val="General"/>
          <w:gallery w:val="placeholder"/>
        </w:category>
        <w:types>
          <w:type w:val="bbPlcHdr"/>
        </w:types>
        <w:behaviors>
          <w:behavior w:val="content"/>
        </w:behaviors>
        <w:guid w:val="{BCBDE4C3-0F7C-4122-A573-A71350BDA082}"/>
      </w:docPartPr>
      <w:docPartBody>
        <w:p w:rsidR="00605415" w:rsidRDefault="004112AB">
          <w:pPr>
            <w:pStyle w:val="AFD460C3C42B4C858DE29362E1144917"/>
          </w:pPr>
          <w:r w:rsidRPr="00E678C1">
            <w:t>Author Last Name/Book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7E3"/>
    <w:multiLevelType w:val="hybridMultilevel"/>
    <w:tmpl w:val="B7AA9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EF385C"/>
    <w:multiLevelType w:val="hybridMultilevel"/>
    <w:tmpl w:val="823A9018"/>
    <w:lvl w:ilvl="0" w:tplc="88406048">
      <w:numFmt w:val="bullet"/>
      <w:lvlText w:val="•"/>
      <w:lvlJc w:val="left"/>
      <w:pPr>
        <w:ind w:left="1613" w:hanging="720"/>
      </w:pPr>
      <w:rPr>
        <w:rFonts w:ascii="Times New Roman" w:eastAsia="Calibri" w:hAnsi="Times New Roman" w:cs="Times New Roman"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num w:numId="1" w16cid:durableId="2122022457">
    <w:abstractNumId w:val="1"/>
  </w:num>
  <w:num w:numId="2" w16cid:durableId="13952751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2AB"/>
    <w:rsid w:val="000109C0"/>
    <w:rsid w:val="000C2CE1"/>
    <w:rsid w:val="004112AB"/>
    <w:rsid w:val="00605415"/>
    <w:rsid w:val="006948C4"/>
    <w:rsid w:val="006E76EC"/>
    <w:rsid w:val="007A061E"/>
    <w:rsid w:val="00811576"/>
    <w:rsid w:val="008E3044"/>
    <w:rsid w:val="00A36180"/>
    <w:rsid w:val="00A645D5"/>
    <w:rsid w:val="00BC61DE"/>
    <w:rsid w:val="00C70218"/>
    <w:rsid w:val="00CF2261"/>
    <w:rsid w:val="00D901FF"/>
    <w:rsid w:val="00DC363C"/>
    <w:rsid w:val="00F011A5"/>
    <w:rsid w:val="00F07FCB"/>
    <w:rsid w:val="00F545F9"/>
    <w:rsid w:val="00FE3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D4D03694C14B9D82FC427CA1C738FE">
    <w:name w:val="95D4D03694C14B9D82FC427CA1C738FE"/>
  </w:style>
  <w:style w:type="paragraph" w:customStyle="1" w:styleId="691F5EBD2E27415B8581D0E9EC183BC1">
    <w:name w:val="691F5EBD2E27415B8581D0E9EC183BC1"/>
  </w:style>
  <w:style w:type="paragraph" w:customStyle="1" w:styleId="TipText">
    <w:name w:val="Tip Text"/>
    <w:basedOn w:val="Normal"/>
    <w:qFormat/>
    <w:pPr>
      <w:ind w:firstLine="720"/>
    </w:pPr>
    <w:rPr>
      <w:rFonts w:ascii="Calibri" w:eastAsia="Calibri" w:hAnsi="Calibri" w:cs="Times New Roman"/>
      <w:color w:val="4472C4" w:themeColor="accent1"/>
      <w:sz w:val="24"/>
      <w:szCs w:val="24"/>
    </w:rPr>
  </w:style>
  <w:style w:type="paragraph" w:customStyle="1" w:styleId="26E5DC2272DB4402A5B2DC28E64937FA">
    <w:name w:val="26E5DC2272DB4402A5B2DC28E64937FA"/>
  </w:style>
  <w:style w:type="paragraph" w:customStyle="1" w:styleId="9DB34B6F661946FAB7597E01FC929A64">
    <w:name w:val="9DB34B6F661946FAB7597E01FC929A64"/>
  </w:style>
  <w:style w:type="paragraph" w:customStyle="1" w:styleId="4E4B81A16EBD4078AA6CCD24BC699F6C">
    <w:name w:val="4E4B81A16EBD4078AA6CCD24BC699F6C"/>
  </w:style>
  <w:style w:type="paragraph" w:customStyle="1" w:styleId="55697162C5614EF1B8E8D6D7E27A4149">
    <w:name w:val="55697162C5614EF1B8E8D6D7E27A4149"/>
  </w:style>
  <w:style w:type="paragraph" w:customStyle="1" w:styleId="FE37D8A9C0F341F08A128CCBA7C069BD">
    <w:name w:val="FE37D8A9C0F341F08A128CCBA7C069BD"/>
  </w:style>
  <w:style w:type="paragraph" w:customStyle="1" w:styleId="3370D7A2F7044884AB0742E265F922C6">
    <w:name w:val="3370D7A2F7044884AB0742E265F922C6"/>
  </w:style>
  <w:style w:type="paragraph" w:customStyle="1" w:styleId="20103A1B3CFD40EDA5044C9FF7706B11">
    <w:name w:val="20103A1B3CFD40EDA5044C9FF7706B11"/>
  </w:style>
  <w:style w:type="paragraph" w:customStyle="1" w:styleId="23B6B8C734D4490E82FD196EB586D09C">
    <w:name w:val="23B6B8C734D4490E82FD196EB586D09C"/>
  </w:style>
  <w:style w:type="paragraph" w:customStyle="1" w:styleId="18C890EFCC864A57883777D922501AA9">
    <w:name w:val="18C890EFCC864A57883777D922501AA9"/>
  </w:style>
  <w:style w:type="paragraph" w:customStyle="1" w:styleId="6767E6CF18EB477D8BF4316C444DCE2A">
    <w:name w:val="6767E6CF18EB477D8BF4316C444DCE2A"/>
  </w:style>
  <w:style w:type="paragraph" w:customStyle="1" w:styleId="0A4DCC051B2D408ABE40FB5EED3A02D3">
    <w:name w:val="0A4DCC051B2D408ABE40FB5EED3A02D3"/>
  </w:style>
  <w:style w:type="paragraph" w:styleId="ListParagraph">
    <w:name w:val="List Paragraph"/>
    <w:basedOn w:val="Normal"/>
    <w:uiPriority w:val="34"/>
    <w:qFormat/>
    <w:pPr>
      <w:spacing w:before="240" w:after="60"/>
      <w:ind w:left="1613" w:hanging="720"/>
    </w:pPr>
    <w:rPr>
      <w:rFonts w:ascii="Times New Roman" w:eastAsia="Calibri" w:hAnsi="Times New Roman" w:cs="Times New Roman"/>
      <w:color w:val="4472C4" w:themeColor="accent1"/>
      <w:sz w:val="24"/>
      <w:szCs w:val="24"/>
    </w:rPr>
  </w:style>
  <w:style w:type="paragraph" w:customStyle="1" w:styleId="C66ED94B8AEE46A6B56A0EE053CDC697">
    <w:name w:val="C66ED94B8AEE46A6B56A0EE053CDC697"/>
  </w:style>
  <w:style w:type="paragraph" w:customStyle="1" w:styleId="E950CF1A33DF40CE8D9C24BFAE77B2D1">
    <w:name w:val="E950CF1A33DF40CE8D9C24BFAE77B2D1"/>
  </w:style>
  <w:style w:type="paragraph" w:customStyle="1" w:styleId="440FD1165E5B434681A064BCA44CA43A">
    <w:name w:val="440FD1165E5B434681A064BCA44CA43A"/>
  </w:style>
  <w:style w:type="paragraph" w:customStyle="1" w:styleId="9C5CEBCE474A4CBCBF1E0BD8D0A8D8B0">
    <w:name w:val="9C5CEBCE474A4CBCBF1E0BD8D0A8D8B0"/>
  </w:style>
  <w:style w:type="paragraph" w:customStyle="1" w:styleId="1F7C96F8632F4A19870E27F2E6828BC5">
    <w:name w:val="1F7C96F8632F4A19870E27F2E6828BC5"/>
  </w:style>
  <w:style w:type="paragraph" w:customStyle="1" w:styleId="3C8381A1D88B4D03A5D86515269E659E">
    <w:name w:val="3C8381A1D88B4D03A5D86515269E659E"/>
  </w:style>
  <w:style w:type="paragraph" w:customStyle="1" w:styleId="8F8404CA146F48E1A1565F48F34811BA">
    <w:name w:val="8F8404CA146F48E1A1565F48F34811BA"/>
  </w:style>
  <w:style w:type="paragraph" w:customStyle="1" w:styleId="08E0EAEBBC504EF5A760E12F3C3738F1">
    <w:name w:val="08E0EAEBBC504EF5A760E12F3C3738F1"/>
  </w:style>
  <w:style w:type="paragraph" w:customStyle="1" w:styleId="B7C5557BD97A4F9DA34A5E47F751EF27">
    <w:name w:val="B7C5557BD97A4F9DA34A5E47F751EF27"/>
  </w:style>
  <w:style w:type="paragraph" w:customStyle="1" w:styleId="40E49260B0F14914880F90E204B5A492">
    <w:name w:val="40E49260B0F14914880F90E204B5A492"/>
  </w:style>
  <w:style w:type="paragraph" w:customStyle="1" w:styleId="8AAB0E562C66417F8172E082E0F2A42B">
    <w:name w:val="8AAB0E562C66417F8172E082E0F2A42B"/>
  </w:style>
  <w:style w:type="paragraph" w:customStyle="1" w:styleId="23D8518F021A41E9B06BAE4A4E1DC58B">
    <w:name w:val="23D8518F021A41E9B06BAE4A4E1DC58B"/>
  </w:style>
  <w:style w:type="paragraph" w:customStyle="1" w:styleId="837752CBED0B496BA429FE899BD61688">
    <w:name w:val="837752CBED0B496BA429FE899BD61688"/>
  </w:style>
  <w:style w:type="paragraph" w:customStyle="1" w:styleId="5EE200572BAB4C2F848E2BBAB6160DA6">
    <w:name w:val="5EE200572BAB4C2F848E2BBAB6160DA6"/>
  </w:style>
  <w:style w:type="paragraph" w:customStyle="1" w:styleId="345411C69B644FF989BD46515C92EE03">
    <w:name w:val="345411C69B644FF989BD46515C92EE03"/>
  </w:style>
  <w:style w:type="paragraph" w:customStyle="1" w:styleId="6A50BA156178495F9F3AC70861736938">
    <w:name w:val="6A50BA156178495F9F3AC70861736938"/>
  </w:style>
  <w:style w:type="paragraph" w:customStyle="1" w:styleId="3EBCDC2494864A01B0538822EBCBED86">
    <w:name w:val="3EBCDC2494864A01B0538822EBCBED86"/>
  </w:style>
  <w:style w:type="paragraph" w:customStyle="1" w:styleId="5397F93566BD45FDA49DEEA241BD950B">
    <w:name w:val="5397F93566BD45FDA49DEEA241BD950B"/>
  </w:style>
  <w:style w:type="paragraph" w:customStyle="1" w:styleId="2DD37F13F9F842A4A3DB4B7150B592B7">
    <w:name w:val="2DD37F13F9F842A4A3DB4B7150B592B7"/>
  </w:style>
  <w:style w:type="paragraph" w:customStyle="1" w:styleId="33F4E06541C64712A25A7F50EC31AFC6">
    <w:name w:val="33F4E06541C64712A25A7F50EC31AFC6"/>
  </w:style>
  <w:style w:type="paragraph" w:styleId="ListBullet">
    <w:name w:val="List Bullet"/>
    <w:basedOn w:val="ListParagraph"/>
    <w:uiPriority w:val="99"/>
    <w:pPr>
      <w:tabs>
        <w:tab w:val="num" w:pos="360"/>
      </w:tabs>
      <w:ind w:left="1080" w:hanging="360"/>
    </w:pPr>
  </w:style>
  <w:style w:type="paragraph" w:customStyle="1" w:styleId="A7CCEF24E50A4477A7A884E6FB6E124C">
    <w:name w:val="A7CCEF24E50A4477A7A884E6FB6E124C"/>
  </w:style>
  <w:style w:type="paragraph" w:customStyle="1" w:styleId="79D9B5CBF2AA4AB3BEA75B7C4AFF2062">
    <w:name w:val="79D9B5CBF2AA4AB3BEA75B7C4AFF2062"/>
  </w:style>
  <w:style w:type="paragraph" w:customStyle="1" w:styleId="A13C8529366B4A4FA127F3B7D8AB50D2">
    <w:name w:val="A13C8529366B4A4FA127F3B7D8AB50D2"/>
  </w:style>
  <w:style w:type="paragraph" w:customStyle="1" w:styleId="4E7328411A5D487F94D0168F95ACAE91">
    <w:name w:val="4E7328411A5D487F94D0168F95ACAE91"/>
  </w:style>
  <w:style w:type="paragraph" w:customStyle="1" w:styleId="46CF5FCC18DE4C0F940EF2436A9BA0C7">
    <w:name w:val="46CF5FCC18DE4C0F940EF2436A9BA0C7"/>
  </w:style>
  <w:style w:type="paragraph" w:customStyle="1" w:styleId="8588751EEB0E4037B8DC13F4AA935D4C">
    <w:name w:val="8588751EEB0E4037B8DC13F4AA935D4C"/>
  </w:style>
  <w:style w:type="paragraph" w:customStyle="1" w:styleId="2EE8252F34CE44BA92773C46C736F055">
    <w:name w:val="2EE8252F34CE44BA92773C46C736F055"/>
  </w:style>
  <w:style w:type="paragraph" w:customStyle="1" w:styleId="1BE1EC884ACD4D3F98CD56FB8DFE5AA3">
    <w:name w:val="1BE1EC884ACD4D3F98CD56FB8DFE5AA3"/>
  </w:style>
  <w:style w:type="paragraph" w:customStyle="1" w:styleId="9BA0A358FC6C4A399811577B800B0C01">
    <w:name w:val="9BA0A358FC6C4A399811577B800B0C01"/>
  </w:style>
  <w:style w:type="paragraph" w:customStyle="1" w:styleId="84D00897C17B40729AB6A04E0B60526A">
    <w:name w:val="84D00897C17B40729AB6A04E0B60526A"/>
  </w:style>
  <w:style w:type="paragraph" w:customStyle="1" w:styleId="49A5D15FEB3B4733ADFE11DFF19A20D7">
    <w:name w:val="49A5D15FEB3B4733ADFE11DFF19A20D7"/>
  </w:style>
  <w:style w:type="paragraph" w:customStyle="1" w:styleId="B79C90BC802B4D82BBE7596BFEE8525B">
    <w:name w:val="B79C90BC802B4D82BBE7596BFEE8525B"/>
  </w:style>
  <w:style w:type="paragraph" w:customStyle="1" w:styleId="CD51000E71004DEAAA929D220D83262E">
    <w:name w:val="CD51000E71004DEAAA929D220D83262E"/>
  </w:style>
  <w:style w:type="paragraph" w:customStyle="1" w:styleId="CAFA8C798B5E4E7E859D844DF7706C0F">
    <w:name w:val="CAFA8C798B5E4E7E859D844DF7706C0F"/>
  </w:style>
  <w:style w:type="paragraph" w:customStyle="1" w:styleId="E05245DDE65949B79349A5B0711FD4FB">
    <w:name w:val="E05245DDE65949B79349A5B0711FD4FB"/>
  </w:style>
  <w:style w:type="paragraph" w:customStyle="1" w:styleId="650983A7276E42BAB62D51985A61D5ED">
    <w:name w:val="650983A7276E42BAB62D51985A61D5ED"/>
  </w:style>
  <w:style w:type="paragraph" w:customStyle="1" w:styleId="7B8720ED2AA348D08B1CE2D5E74FDF5D">
    <w:name w:val="7B8720ED2AA348D08B1CE2D5E74FDF5D"/>
  </w:style>
  <w:style w:type="paragraph" w:customStyle="1" w:styleId="9C7E03B8240B4B7B98F38D706A358F8B">
    <w:name w:val="9C7E03B8240B4B7B98F38D706A358F8B"/>
  </w:style>
  <w:style w:type="paragraph" w:customStyle="1" w:styleId="21C9B8B3D42A471F95039D8DE0722982">
    <w:name w:val="21C9B8B3D42A471F95039D8DE0722982"/>
  </w:style>
  <w:style w:type="paragraph" w:customStyle="1" w:styleId="59AF3202B6B2452BAF7E2B0ADDD743D9">
    <w:name w:val="59AF3202B6B2452BAF7E2B0ADDD743D9"/>
  </w:style>
  <w:style w:type="paragraph" w:customStyle="1" w:styleId="406BC47B20F943FE802DE412460CE3CA">
    <w:name w:val="406BC47B20F943FE802DE412460CE3CA"/>
  </w:style>
  <w:style w:type="paragraph" w:customStyle="1" w:styleId="811E3E08D0FC420C9FAAFF3E265BAA2A">
    <w:name w:val="811E3E08D0FC420C9FAAFF3E265BAA2A"/>
  </w:style>
  <w:style w:type="paragraph" w:customStyle="1" w:styleId="724E7E2955A14D878BE612C7E2F6FF54">
    <w:name w:val="724E7E2955A14D878BE612C7E2F6FF54"/>
  </w:style>
  <w:style w:type="paragraph" w:customStyle="1" w:styleId="B220FF89D1954F478E0E067BC77D0FBD">
    <w:name w:val="B220FF89D1954F478E0E067BC77D0FBD"/>
  </w:style>
  <w:style w:type="paragraph" w:customStyle="1" w:styleId="E57F112C671C4565B03DB9DEA6FFAD98">
    <w:name w:val="E57F112C671C4565B03DB9DEA6FFAD98"/>
  </w:style>
  <w:style w:type="paragraph" w:customStyle="1" w:styleId="0C3FA72B4020403984761F66C35F2114">
    <w:name w:val="0C3FA72B4020403984761F66C35F2114"/>
  </w:style>
  <w:style w:type="paragraph" w:customStyle="1" w:styleId="FCB5DB88EC9646F4845CE889953AB430">
    <w:name w:val="FCB5DB88EC9646F4845CE889953AB430"/>
  </w:style>
  <w:style w:type="paragraph" w:customStyle="1" w:styleId="A0AAF3B8113246F09DA772A3F8E50A54">
    <w:name w:val="A0AAF3B8113246F09DA772A3F8E50A54"/>
  </w:style>
  <w:style w:type="paragraph" w:customStyle="1" w:styleId="392A787B0243474797BCE695A56AAAC1">
    <w:name w:val="392A787B0243474797BCE695A56AAAC1"/>
  </w:style>
  <w:style w:type="paragraph" w:customStyle="1" w:styleId="B6CFE48D8E0D4F05B20B9AE92801012F">
    <w:name w:val="B6CFE48D8E0D4F05B20B9AE92801012F"/>
  </w:style>
  <w:style w:type="paragraph" w:customStyle="1" w:styleId="8DE6F851765C45A0B735CF49E6B718F1">
    <w:name w:val="8DE6F851765C45A0B735CF49E6B718F1"/>
  </w:style>
  <w:style w:type="paragraph" w:customStyle="1" w:styleId="F16012457A2945CE8818A5EDA0DF9BEA">
    <w:name w:val="F16012457A2945CE8818A5EDA0DF9BEA"/>
  </w:style>
  <w:style w:type="paragraph" w:customStyle="1" w:styleId="1C3CBE3F065C47708492280ED1EB6F03">
    <w:name w:val="1C3CBE3F065C47708492280ED1EB6F03"/>
  </w:style>
  <w:style w:type="paragraph" w:customStyle="1" w:styleId="B4B5916919FC48D182A53614E0ECA116">
    <w:name w:val="B4B5916919FC48D182A53614E0ECA116"/>
  </w:style>
  <w:style w:type="paragraph" w:customStyle="1" w:styleId="E89293F2FEFB407AACADA04186493D06">
    <w:name w:val="E89293F2FEFB407AACADA04186493D06"/>
  </w:style>
  <w:style w:type="paragraph" w:customStyle="1" w:styleId="734A9B3530E0445BABA0BD19DEA39F38">
    <w:name w:val="734A9B3530E0445BABA0BD19DEA39F38"/>
  </w:style>
  <w:style w:type="paragraph" w:customStyle="1" w:styleId="FAED86BB611048DF815149F81FD1011C">
    <w:name w:val="FAED86BB611048DF815149F81FD1011C"/>
  </w:style>
  <w:style w:type="paragraph" w:customStyle="1" w:styleId="26F4E1D3BFD541979E29A034AC9067E9">
    <w:name w:val="26F4E1D3BFD541979E29A034AC9067E9"/>
  </w:style>
  <w:style w:type="paragraph" w:customStyle="1" w:styleId="7AB173DA249547F391DF0533B419DDA9">
    <w:name w:val="7AB173DA249547F391DF0533B419DDA9"/>
  </w:style>
  <w:style w:type="paragraph" w:customStyle="1" w:styleId="DAFA041580DA40669E4C0C44673D8B3C">
    <w:name w:val="DAFA041580DA40669E4C0C44673D8B3C"/>
  </w:style>
  <w:style w:type="paragraph" w:customStyle="1" w:styleId="89CDBEA6270F41BC82CCDE1DE7477F73">
    <w:name w:val="89CDBEA6270F41BC82CCDE1DE7477F73"/>
  </w:style>
  <w:style w:type="paragraph" w:customStyle="1" w:styleId="C99FB63B0ABA405AB52BDFC9EAE50EDA">
    <w:name w:val="C99FB63B0ABA405AB52BDFC9EAE50EDA"/>
  </w:style>
  <w:style w:type="paragraph" w:customStyle="1" w:styleId="B002B5F873394CCC9B4317225B774446">
    <w:name w:val="B002B5F873394CCC9B4317225B774446"/>
  </w:style>
  <w:style w:type="paragraph" w:customStyle="1" w:styleId="8D4EEDB9F7364C569231CD697602500E">
    <w:name w:val="8D4EEDB9F7364C569231CD697602500E"/>
  </w:style>
  <w:style w:type="paragraph" w:customStyle="1" w:styleId="25164CE1BC39485687596062974EF095">
    <w:name w:val="25164CE1BC39485687596062974EF095"/>
  </w:style>
  <w:style w:type="paragraph" w:customStyle="1" w:styleId="9CA2F67CDFA6473DB3E7DFC30E4A4BC7">
    <w:name w:val="9CA2F67CDFA6473DB3E7DFC30E4A4BC7"/>
  </w:style>
  <w:style w:type="paragraph" w:customStyle="1" w:styleId="E3AD405BEC2A4D1B9BE1CD80DD9D141D">
    <w:name w:val="E3AD405BEC2A4D1B9BE1CD80DD9D141D"/>
  </w:style>
  <w:style w:type="paragraph" w:customStyle="1" w:styleId="3D9164FD3D504F85AB71ED9A6C92B456">
    <w:name w:val="3D9164FD3D504F85AB71ED9A6C92B456"/>
  </w:style>
  <w:style w:type="paragraph" w:customStyle="1" w:styleId="FE1411452BE74B5488E0D1F98AF82510">
    <w:name w:val="FE1411452BE74B5488E0D1F98AF82510"/>
  </w:style>
  <w:style w:type="paragraph" w:customStyle="1" w:styleId="4C8213184085498D8412F5E0F3FCEE97">
    <w:name w:val="4C8213184085498D8412F5E0F3FCEE97"/>
  </w:style>
  <w:style w:type="paragraph" w:customStyle="1" w:styleId="23FD685C73A5493FA4663BC1DB8210F5">
    <w:name w:val="23FD685C73A5493FA4663BC1DB8210F5"/>
  </w:style>
  <w:style w:type="paragraph" w:customStyle="1" w:styleId="35DE621698F7452CA70AC18F18D33E37">
    <w:name w:val="35DE621698F7452CA70AC18F18D33E37"/>
  </w:style>
  <w:style w:type="paragraph" w:customStyle="1" w:styleId="C807008AB841466E8460EB79D28CA74F">
    <w:name w:val="C807008AB841466E8460EB79D28CA74F"/>
  </w:style>
  <w:style w:type="paragraph" w:customStyle="1" w:styleId="0BCA0884197741209F4D2A5160015B24">
    <w:name w:val="0BCA0884197741209F4D2A5160015B24"/>
  </w:style>
  <w:style w:type="paragraph" w:customStyle="1" w:styleId="EAE32ED0779848A5972B901356B26696">
    <w:name w:val="EAE32ED0779848A5972B901356B26696"/>
  </w:style>
  <w:style w:type="paragraph" w:customStyle="1" w:styleId="C9C8566559634583B62E651E00F360A3">
    <w:name w:val="C9C8566559634583B62E651E00F360A3"/>
  </w:style>
  <w:style w:type="paragraph" w:customStyle="1" w:styleId="797B373C3A234EFE931D6F13574B74CE">
    <w:name w:val="797B373C3A234EFE931D6F13574B74CE"/>
  </w:style>
  <w:style w:type="paragraph" w:customStyle="1" w:styleId="1E25D3BC2C57408F9526B9F6262D45B7">
    <w:name w:val="1E25D3BC2C57408F9526B9F6262D45B7"/>
  </w:style>
  <w:style w:type="paragraph" w:customStyle="1" w:styleId="04F4F123983C4C069B72D896C97022BE">
    <w:name w:val="04F4F123983C4C069B72D896C97022BE"/>
  </w:style>
  <w:style w:type="paragraph" w:customStyle="1" w:styleId="BF6C6D8055EF4A379A0E9CDB79278223">
    <w:name w:val="BF6C6D8055EF4A379A0E9CDB79278223"/>
  </w:style>
  <w:style w:type="paragraph" w:customStyle="1" w:styleId="A06E1E9543D34AB1803046BD4E7B2EE3">
    <w:name w:val="A06E1E9543D34AB1803046BD4E7B2EE3"/>
  </w:style>
  <w:style w:type="paragraph" w:customStyle="1" w:styleId="FDA9B6D1DADA4B1F9EE3C527A5AA3EE5">
    <w:name w:val="FDA9B6D1DADA4B1F9EE3C527A5AA3EE5"/>
  </w:style>
  <w:style w:type="paragraph" w:customStyle="1" w:styleId="73A4697AF7BA4278AF1FC2FFF9DE998E">
    <w:name w:val="73A4697AF7BA4278AF1FC2FFF9DE998E"/>
  </w:style>
  <w:style w:type="paragraph" w:customStyle="1" w:styleId="F82E5E4A3E4C44F9B2CAEE1343B091A0">
    <w:name w:val="F82E5E4A3E4C44F9B2CAEE1343B091A0"/>
  </w:style>
  <w:style w:type="paragraph" w:customStyle="1" w:styleId="DDBB330A14D7461E90D00ACFF8EF9E02">
    <w:name w:val="DDBB330A14D7461E90D00ACFF8EF9E02"/>
  </w:style>
  <w:style w:type="paragraph" w:customStyle="1" w:styleId="BA4E4973D41A4778B0570B562261A3D0">
    <w:name w:val="BA4E4973D41A4778B0570B562261A3D0"/>
  </w:style>
  <w:style w:type="paragraph" w:customStyle="1" w:styleId="7BABD57ABED64A3ABB78EB6BD37909E8">
    <w:name w:val="7BABD57ABED64A3ABB78EB6BD37909E8"/>
  </w:style>
  <w:style w:type="paragraph" w:customStyle="1" w:styleId="98AB046F8FF54FC5B05503B1AECA13D0">
    <w:name w:val="98AB046F8FF54FC5B05503B1AECA13D0"/>
  </w:style>
  <w:style w:type="paragraph" w:customStyle="1" w:styleId="C4FCF441A9D747BA8FFDE03A85EDFEC5">
    <w:name w:val="C4FCF441A9D747BA8FFDE03A85EDFEC5"/>
  </w:style>
  <w:style w:type="paragraph" w:customStyle="1" w:styleId="C19526BF6F5F4374BE1AD682AC6FBE46">
    <w:name w:val="C19526BF6F5F4374BE1AD682AC6FBE46"/>
  </w:style>
  <w:style w:type="paragraph" w:customStyle="1" w:styleId="ED539E60CB5B4069BC629FDA22A8A6F1">
    <w:name w:val="ED539E60CB5B4069BC629FDA22A8A6F1"/>
  </w:style>
  <w:style w:type="paragraph" w:customStyle="1" w:styleId="01FBECF987024D6EAC71B1B5202BD85A">
    <w:name w:val="01FBECF987024D6EAC71B1B5202BD85A"/>
  </w:style>
  <w:style w:type="paragraph" w:customStyle="1" w:styleId="4630F8FEAFD44EBEAE0F7718DB7DF18A">
    <w:name w:val="4630F8FEAFD44EBEAE0F7718DB7DF18A"/>
  </w:style>
  <w:style w:type="paragraph" w:customStyle="1" w:styleId="F8BE331C045140B79753A96D6320B636">
    <w:name w:val="F8BE331C045140B79753A96D6320B636"/>
  </w:style>
  <w:style w:type="paragraph" w:customStyle="1" w:styleId="30DF2AFCE90C4A81955120F1DB9C331C">
    <w:name w:val="30DF2AFCE90C4A81955120F1DB9C331C"/>
  </w:style>
  <w:style w:type="paragraph" w:customStyle="1" w:styleId="AFD460C3C42B4C858DE29362E1144917">
    <w:name w:val="AFD460C3C42B4C858DE29362E11449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27">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03C512-720A-4153-9179-510DFD75D7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FE66373-6161-4581-9A28-7AB54200425F}">
  <ds:schemaRefs>
    <ds:schemaRef ds:uri="http://schemas.openxmlformats.org/officeDocument/2006/bibliography"/>
  </ds:schemaRefs>
</ds:datastoreItem>
</file>

<file path=customXml/itemProps3.xml><?xml version="1.0" encoding="utf-8"?>
<ds:datastoreItem xmlns:ds="http://schemas.openxmlformats.org/officeDocument/2006/customXml" ds:itemID="{A1CD3894-5D83-418D-9473-561E9E7F9185}">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CF44EB4C-692F-4272-9514-DF49EFCFE5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Write non-fiction</Template>
  <TotalTime>0</TotalTime>
  <Pages>59</Pages>
  <Words>6575</Words>
  <Characters>34850</Characters>
  <Application>Microsoft Office Word</Application>
  <DocSecurity>0</DocSecurity>
  <Lines>290</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41343</CharactersWithSpaces>
  <SharedDoc>false</SharedDoc>
  <HLinks>
    <vt:vector size="78" baseType="variant">
      <vt:variant>
        <vt:i4>1310771</vt:i4>
      </vt:variant>
      <vt:variant>
        <vt:i4>38</vt:i4>
      </vt:variant>
      <vt:variant>
        <vt:i4>0</vt:i4>
      </vt:variant>
      <vt:variant>
        <vt:i4>5</vt:i4>
      </vt:variant>
      <vt:variant>
        <vt:lpwstr/>
      </vt:variant>
      <vt:variant>
        <vt:lpwstr>_Toc527049585</vt:lpwstr>
      </vt:variant>
      <vt:variant>
        <vt:i4>1310771</vt:i4>
      </vt:variant>
      <vt:variant>
        <vt:i4>35</vt:i4>
      </vt:variant>
      <vt:variant>
        <vt:i4>0</vt:i4>
      </vt:variant>
      <vt:variant>
        <vt:i4>5</vt:i4>
      </vt:variant>
      <vt:variant>
        <vt:lpwstr/>
      </vt:variant>
      <vt:variant>
        <vt:lpwstr>_Toc527049584</vt:lpwstr>
      </vt:variant>
      <vt:variant>
        <vt:i4>1310771</vt:i4>
      </vt:variant>
      <vt:variant>
        <vt:i4>32</vt:i4>
      </vt:variant>
      <vt:variant>
        <vt:i4>0</vt:i4>
      </vt:variant>
      <vt:variant>
        <vt:i4>5</vt:i4>
      </vt:variant>
      <vt:variant>
        <vt:lpwstr/>
      </vt:variant>
      <vt:variant>
        <vt:lpwstr>_Toc527049583</vt:lpwstr>
      </vt:variant>
      <vt:variant>
        <vt:i4>1310771</vt:i4>
      </vt:variant>
      <vt:variant>
        <vt:i4>29</vt:i4>
      </vt:variant>
      <vt:variant>
        <vt:i4>0</vt:i4>
      </vt:variant>
      <vt:variant>
        <vt:i4>5</vt:i4>
      </vt:variant>
      <vt:variant>
        <vt:lpwstr/>
      </vt:variant>
      <vt:variant>
        <vt:lpwstr>_Toc527049582</vt:lpwstr>
      </vt:variant>
      <vt:variant>
        <vt:i4>1310771</vt:i4>
      </vt:variant>
      <vt:variant>
        <vt:i4>26</vt:i4>
      </vt:variant>
      <vt:variant>
        <vt:i4>0</vt:i4>
      </vt:variant>
      <vt:variant>
        <vt:i4>5</vt:i4>
      </vt:variant>
      <vt:variant>
        <vt:lpwstr/>
      </vt:variant>
      <vt:variant>
        <vt:lpwstr>_Toc527049581</vt:lpwstr>
      </vt:variant>
      <vt:variant>
        <vt:i4>1310771</vt:i4>
      </vt:variant>
      <vt:variant>
        <vt:i4>23</vt:i4>
      </vt:variant>
      <vt:variant>
        <vt:i4>0</vt:i4>
      </vt:variant>
      <vt:variant>
        <vt:i4>5</vt:i4>
      </vt:variant>
      <vt:variant>
        <vt:lpwstr/>
      </vt:variant>
      <vt:variant>
        <vt:lpwstr>_Toc527049580</vt:lpwstr>
      </vt:variant>
      <vt:variant>
        <vt:i4>1769523</vt:i4>
      </vt:variant>
      <vt:variant>
        <vt:i4>20</vt:i4>
      </vt:variant>
      <vt:variant>
        <vt:i4>0</vt:i4>
      </vt:variant>
      <vt:variant>
        <vt:i4>5</vt:i4>
      </vt:variant>
      <vt:variant>
        <vt:lpwstr/>
      </vt:variant>
      <vt:variant>
        <vt:lpwstr>_Toc527049579</vt:lpwstr>
      </vt:variant>
      <vt:variant>
        <vt:i4>1769523</vt:i4>
      </vt:variant>
      <vt:variant>
        <vt:i4>17</vt:i4>
      </vt:variant>
      <vt:variant>
        <vt:i4>0</vt:i4>
      </vt:variant>
      <vt:variant>
        <vt:i4>5</vt:i4>
      </vt:variant>
      <vt:variant>
        <vt:lpwstr/>
      </vt:variant>
      <vt:variant>
        <vt:lpwstr>_Toc527049578</vt:lpwstr>
      </vt:variant>
      <vt:variant>
        <vt:i4>1769523</vt:i4>
      </vt:variant>
      <vt:variant>
        <vt:i4>14</vt:i4>
      </vt:variant>
      <vt:variant>
        <vt:i4>0</vt:i4>
      </vt:variant>
      <vt:variant>
        <vt:i4>5</vt:i4>
      </vt:variant>
      <vt:variant>
        <vt:lpwstr/>
      </vt:variant>
      <vt:variant>
        <vt:lpwstr>_Toc527049577</vt:lpwstr>
      </vt:variant>
      <vt:variant>
        <vt:i4>1769523</vt:i4>
      </vt:variant>
      <vt:variant>
        <vt:i4>11</vt:i4>
      </vt:variant>
      <vt:variant>
        <vt:i4>0</vt:i4>
      </vt:variant>
      <vt:variant>
        <vt:i4>5</vt:i4>
      </vt:variant>
      <vt:variant>
        <vt:lpwstr/>
      </vt:variant>
      <vt:variant>
        <vt:lpwstr>_Toc527049576</vt:lpwstr>
      </vt:variant>
      <vt:variant>
        <vt:i4>1769523</vt:i4>
      </vt:variant>
      <vt:variant>
        <vt:i4>8</vt:i4>
      </vt:variant>
      <vt:variant>
        <vt:i4>0</vt:i4>
      </vt:variant>
      <vt:variant>
        <vt:i4>5</vt:i4>
      </vt:variant>
      <vt:variant>
        <vt:lpwstr/>
      </vt:variant>
      <vt:variant>
        <vt:lpwstr>_Toc527049575</vt:lpwstr>
      </vt:variant>
      <vt:variant>
        <vt:i4>1769523</vt:i4>
      </vt:variant>
      <vt:variant>
        <vt:i4>5</vt:i4>
      </vt:variant>
      <vt:variant>
        <vt:i4>0</vt:i4>
      </vt:variant>
      <vt:variant>
        <vt:i4>5</vt:i4>
      </vt:variant>
      <vt:variant>
        <vt:lpwstr/>
      </vt:variant>
      <vt:variant>
        <vt:lpwstr>_Toc527049574</vt:lpwstr>
      </vt:variant>
      <vt:variant>
        <vt:i4>1769523</vt:i4>
      </vt:variant>
      <vt:variant>
        <vt:i4>2</vt:i4>
      </vt:variant>
      <vt:variant>
        <vt:i4>0</vt:i4>
      </vt:variant>
      <vt:variant>
        <vt:i4>5</vt:i4>
      </vt:variant>
      <vt:variant>
        <vt:lpwstr/>
      </vt:variant>
      <vt:variant>
        <vt:lpwstr>_Toc527049573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2022-04-24T17:05:00Z</dcterms:created>
  <dcterms:modified xsi:type="dcterms:W3CDTF">2023-03-14T12:12:00Z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